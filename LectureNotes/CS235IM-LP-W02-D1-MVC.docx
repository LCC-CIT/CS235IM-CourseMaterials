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E" w:rsidRDefault="008436EE" w:rsidP="008436EE">
      <w:pPr>
        <w:spacing w:line="240" w:lineRule="auto"/>
      </w:pPr>
      <w:r w:rsidRPr="00DB79FB">
        <w:rPr>
          <w:b/>
        </w:rPr>
        <w:t xml:space="preserve">Topic: </w:t>
      </w:r>
      <w:r>
        <w:rPr>
          <w:b/>
        </w:rPr>
        <w:t>Into to Mobile Development</w:t>
      </w:r>
      <w:r>
        <w:t xml:space="preserve"> </w:t>
      </w:r>
      <w:r>
        <w:br/>
        <w:t xml:space="preserve">(Previous topic: </w:t>
      </w:r>
      <w:r w:rsidR="00242599">
        <w:t>Phone Word app walk-through</w:t>
      </w:r>
      <w:r>
        <w:t>)</w:t>
      </w:r>
    </w:p>
    <w:p w:rsidR="008436EE" w:rsidRPr="00DB79FB" w:rsidRDefault="008436EE" w:rsidP="008436EE">
      <w:pPr>
        <w:spacing w:line="240" w:lineRule="auto"/>
        <w:rPr>
          <w:u w:val="single"/>
        </w:rPr>
      </w:pPr>
      <w:r w:rsidRPr="00DB79FB">
        <w:rPr>
          <w:u w:val="single"/>
        </w:rPr>
        <w:t>Intro</w:t>
      </w:r>
    </w:p>
    <w:p w:rsidR="00242599" w:rsidRDefault="00242599" w:rsidP="008436EE">
      <w:pPr>
        <w:pStyle w:val="ListParagraph"/>
        <w:numPr>
          <w:ilvl w:val="0"/>
          <w:numId w:val="1"/>
        </w:numPr>
        <w:spacing w:line="240" w:lineRule="auto"/>
      </w:pPr>
      <w:r>
        <w:t>Look at someone’s Lab 1 solution</w:t>
      </w:r>
    </w:p>
    <w:p w:rsidR="00242599" w:rsidRDefault="00242599" w:rsidP="008436EE">
      <w:pPr>
        <w:pStyle w:val="ListParagraph"/>
        <w:numPr>
          <w:ilvl w:val="0"/>
          <w:numId w:val="1"/>
        </w:numPr>
        <w:spacing w:line="240" w:lineRule="auto"/>
      </w:pPr>
      <w:r>
        <w:t>Look at my Lab 1 solution</w:t>
      </w:r>
    </w:p>
    <w:p w:rsidR="00242599" w:rsidRDefault="00242599" w:rsidP="008436EE">
      <w:pPr>
        <w:pStyle w:val="ListParagraph"/>
        <w:numPr>
          <w:ilvl w:val="0"/>
          <w:numId w:val="1"/>
        </w:numPr>
        <w:spacing w:line="240" w:lineRule="auto"/>
      </w:pPr>
      <w:r>
        <w:t>Talk about how to do assessments and reviews</w:t>
      </w:r>
    </w:p>
    <w:p w:rsidR="00242599" w:rsidRPr="00242599" w:rsidRDefault="00242599" w:rsidP="00242599">
      <w:pPr>
        <w:spacing w:line="240" w:lineRule="auto"/>
        <w:rPr>
          <w:u w:val="single"/>
        </w:rPr>
      </w:pPr>
      <w:r w:rsidRPr="00242599">
        <w:rPr>
          <w:u w:val="single"/>
        </w:rPr>
        <w:t>MVC</w:t>
      </w:r>
    </w:p>
    <w:p w:rsidR="008436EE" w:rsidRDefault="00242599" w:rsidP="008436EE">
      <w:pPr>
        <w:pStyle w:val="ListParagraph"/>
        <w:numPr>
          <w:ilvl w:val="0"/>
          <w:numId w:val="1"/>
        </w:numPr>
        <w:spacing w:line="240" w:lineRule="auto"/>
      </w:pPr>
      <w:r>
        <w:t>Concept of MVC</w:t>
      </w:r>
    </w:p>
    <w:p w:rsidR="008436EE" w:rsidRDefault="00242599" w:rsidP="00242599">
      <w:pPr>
        <w:pStyle w:val="ListParagraph"/>
        <w:numPr>
          <w:ilvl w:val="1"/>
          <w:numId w:val="1"/>
        </w:numPr>
        <w:spacing w:line="240" w:lineRule="auto"/>
      </w:pPr>
      <w:r>
        <w:t>Reduce dependencies</w:t>
      </w:r>
    </w:p>
    <w:p w:rsidR="00242599" w:rsidRDefault="00242599" w:rsidP="00242599">
      <w:pPr>
        <w:pStyle w:val="ListParagraph"/>
        <w:numPr>
          <w:ilvl w:val="2"/>
          <w:numId w:val="1"/>
        </w:numPr>
        <w:spacing w:line="240" w:lineRule="auto"/>
      </w:pPr>
      <w:r>
        <w:t xml:space="preserve">View </w:t>
      </w:r>
      <w:r>
        <w:sym w:font="Wingdings" w:char="F0E0"/>
      </w:r>
      <w:r>
        <w:t xml:space="preserve">Model </w:t>
      </w:r>
      <w:r>
        <w:sym w:font="Wingdings" w:char="F0DF"/>
      </w:r>
      <w:r>
        <w:t xml:space="preserve"> Controller</w:t>
      </w:r>
      <w:r>
        <w:br/>
        <w:t xml:space="preserve">    ^_________________|</w:t>
      </w:r>
    </w:p>
    <w:p w:rsidR="00D3547F" w:rsidRDefault="00D3547F" w:rsidP="00242599">
      <w:pPr>
        <w:pStyle w:val="ListParagraph"/>
        <w:numPr>
          <w:ilvl w:val="1"/>
          <w:numId w:val="1"/>
        </w:numPr>
        <w:spacing w:line="240" w:lineRule="auto"/>
      </w:pPr>
      <w:r>
        <w:t>Facilitates changes (bug fixes, new features)</w:t>
      </w:r>
    </w:p>
    <w:p w:rsidR="00242599" w:rsidRDefault="00242599" w:rsidP="00242599">
      <w:pPr>
        <w:pStyle w:val="ListParagraph"/>
        <w:numPr>
          <w:ilvl w:val="1"/>
          <w:numId w:val="1"/>
        </w:numPr>
        <w:spacing w:line="240" w:lineRule="auto"/>
      </w:pPr>
      <w:r>
        <w:t>Separation of concerns (simplifies coding)</w:t>
      </w:r>
    </w:p>
    <w:p w:rsidR="00242599" w:rsidRDefault="00242599" w:rsidP="00242599">
      <w:pPr>
        <w:pStyle w:val="ListParagraph"/>
        <w:numPr>
          <w:ilvl w:val="1"/>
          <w:numId w:val="1"/>
        </w:numPr>
        <w:spacing w:line="240" w:lineRule="auto"/>
      </w:pPr>
      <w:r>
        <w:t xml:space="preserve">Facilitates </w:t>
      </w:r>
      <w:r w:rsidR="00D3547F">
        <w:t xml:space="preserve">reusable code and </w:t>
      </w:r>
      <w:r>
        <w:t>cross-platform development (only the View is non-portable)</w:t>
      </w:r>
    </w:p>
    <w:p w:rsidR="00242599" w:rsidRDefault="00D82CD6" w:rsidP="00D82CD6">
      <w:pPr>
        <w:pStyle w:val="ListParagraph"/>
        <w:numPr>
          <w:ilvl w:val="0"/>
          <w:numId w:val="1"/>
        </w:numPr>
        <w:spacing w:line="240" w:lineRule="auto"/>
      </w:pPr>
      <w:r>
        <w:t>Outlets and Actions</w:t>
      </w:r>
    </w:p>
    <w:p w:rsidR="00D82CD6" w:rsidRDefault="001D1B59" w:rsidP="00D82CD6">
      <w:pPr>
        <w:pStyle w:val="ListParagraph"/>
        <w:numPr>
          <w:ilvl w:val="1"/>
          <w:numId w:val="1"/>
        </w:numPr>
        <w:spacing w:line="240" w:lineRule="auto"/>
      </w:pPr>
      <w:r>
        <w:t>Outlets are properties that contain references to UI objects. You work with these in the Controller code instead of working directly with UI objects.</w:t>
      </w:r>
    </w:p>
    <w:p w:rsidR="001D1B59" w:rsidRDefault="001D1B59" w:rsidP="00D82CD6">
      <w:pPr>
        <w:pStyle w:val="ListParagraph"/>
        <w:numPr>
          <w:ilvl w:val="1"/>
          <w:numId w:val="1"/>
        </w:numPr>
        <w:spacing w:line="240" w:lineRule="auto"/>
      </w:pPr>
      <w:r>
        <w:t>Actions are the event handlers.</w:t>
      </w:r>
    </w:p>
    <w:p w:rsidR="001D1B59" w:rsidRDefault="008609EF" w:rsidP="001D1B59">
      <w:pPr>
        <w:spacing w:line="240" w:lineRule="auto"/>
        <w:rPr>
          <w:u w:val="single"/>
        </w:rPr>
      </w:pPr>
      <w:r>
        <w:rPr>
          <w:u w:val="single"/>
        </w:rPr>
        <w:t>UI Constraints</w:t>
      </w:r>
    </w:p>
    <w:p w:rsidR="001D1B59" w:rsidRDefault="001D1B59" w:rsidP="001D1B59">
      <w:pPr>
        <w:pStyle w:val="ListParagraph"/>
        <w:numPr>
          <w:ilvl w:val="0"/>
          <w:numId w:val="10"/>
        </w:numPr>
        <w:spacing w:line="240" w:lineRule="auto"/>
      </w:pPr>
      <w:r>
        <w:t>Adaptive UI</w:t>
      </w:r>
    </w:p>
    <w:p w:rsidR="001D1B59" w:rsidRDefault="001D1B59" w:rsidP="001D1B59">
      <w:pPr>
        <w:pStyle w:val="ListParagraph"/>
        <w:numPr>
          <w:ilvl w:val="1"/>
          <w:numId w:val="10"/>
        </w:numPr>
        <w:spacing w:line="240" w:lineRule="auto"/>
      </w:pPr>
      <w:r>
        <w:t>Relative control placement</w:t>
      </w:r>
    </w:p>
    <w:p w:rsidR="001D1B59" w:rsidRDefault="001D1B59" w:rsidP="001D1B59">
      <w:pPr>
        <w:pStyle w:val="ListParagraph"/>
        <w:numPr>
          <w:ilvl w:val="1"/>
          <w:numId w:val="10"/>
        </w:numPr>
        <w:spacing w:line="240" w:lineRule="auto"/>
      </w:pPr>
      <w:r>
        <w:t>Adapts to different screen sizes</w:t>
      </w:r>
      <w:r w:rsidR="002F3DD9">
        <w:t xml:space="preserve"> </w:t>
      </w:r>
      <w:r w:rsidR="002F3DD9" w:rsidRPr="002F3DD9">
        <w:rPr>
          <w:u w:val="single"/>
        </w:rPr>
        <w:t>and</w:t>
      </w:r>
      <w:r w:rsidR="002F3DD9">
        <w:t xml:space="preserve"> orientations</w:t>
      </w:r>
    </w:p>
    <w:p w:rsidR="001D1B59" w:rsidRDefault="008609EF" w:rsidP="001D1B59">
      <w:pPr>
        <w:pStyle w:val="ListParagraph"/>
        <w:numPr>
          <w:ilvl w:val="0"/>
          <w:numId w:val="10"/>
        </w:numPr>
        <w:spacing w:line="240" w:lineRule="auto"/>
      </w:pPr>
      <w:r>
        <w:t xml:space="preserve">Auto Layout (constraint) mode in </w:t>
      </w:r>
      <w:proofErr w:type="spellStart"/>
      <w:r>
        <w:t>Xamarin</w:t>
      </w:r>
      <w:proofErr w:type="spellEnd"/>
      <w:r>
        <w:t xml:space="preserve"> Studio</w:t>
      </w:r>
    </w:p>
    <w:p w:rsidR="008609EF" w:rsidRDefault="008609EF" w:rsidP="008609EF">
      <w:pPr>
        <w:pStyle w:val="ListParagraph"/>
        <w:numPr>
          <w:ilvl w:val="1"/>
          <w:numId w:val="10"/>
        </w:numPr>
        <w:spacing w:line="240" w:lineRule="auto"/>
      </w:pPr>
      <w:r>
        <w:t>Enabled by default</w:t>
      </w:r>
    </w:p>
    <w:p w:rsidR="008609EF" w:rsidRPr="001D1B59" w:rsidRDefault="008609EF" w:rsidP="008609EF">
      <w:pPr>
        <w:pStyle w:val="ListParagraph"/>
        <w:numPr>
          <w:ilvl w:val="1"/>
          <w:numId w:val="10"/>
        </w:numPr>
        <w:spacing w:line="240" w:lineRule="auto"/>
      </w:pPr>
      <w:bookmarkStart w:id="0" w:name="_GoBack"/>
      <w:bookmarkEnd w:id="0"/>
    </w:p>
    <w:sectPr w:rsidR="008609EF" w:rsidRPr="001D1B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9EF" w:rsidRDefault="008609EF">
      <w:pPr>
        <w:spacing w:after="0" w:line="240" w:lineRule="auto"/>
      </w:pPr>
      <w:r>
        <w:separator/>
      </w:r>
    </w:p>
  </w:endnote>
  <w:endnote w:type="continuationSeparator" w:id="0">
    <w:p w:rsidR="008609EF" w:rsidRDefault="0086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9EF" w:rsidRDefault="008609EF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9EF" w:rsidRDefault="008609EF">
      <w:pPr>
        <w:spacing w:after="0" w:line="240" w:lineRule="auto"/>
      </w:pPr>
      <w:r>
        <w:separator/>
      </w:r>
    </w:p>
  </w:footnote>
  <w:footnote w:type="continuationSeparator" w:id="0">
    <w:p w:rsidR="008609EF" w:rsidRDefault="00860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9EF" w:rsidRPr="00303242" w:rsidRDefault="008609EF" w:rsidP="008436EE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CS235IM Intermediate Mobile App Development: iOS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April 6, 2015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764E1CD0">
      <w:start w:val="1"/>
      <w:numFmt w:val="decimal"/>
      <w:lvlText w:val="%1."/>
      <w:lvlJc w:val="left"/>
      <w:pPr>
        <w:ind w:left="720" w:hanging="360"/>
      </w:pPr>
    </w:lvl>
    <w:lvl w:ilvl="1" w:tplc="CFCE8E3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C76277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5FBAC5DA">
      <w:start w:val="1"/>
      <w:numFmt w:val="decimal"/>
      <w:lvlRestart w:val="0"/>
      <w:lvlText w:val="%4."/>
      <w:lvlJc w:val="left"/>
      <w:pPr>
        <w:ind w:left="2880" w:hanging="360"/>
      </w:pPr>
    </w:lvl>
    <w:lvl w:ilvl="4" w:tplc="C87E459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B4103A0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FF20742">
      <w:start w:val="1"/>
      <w:numFmt w:val="decimal"/>
      <w:lvlRestart w:val="0"/>
      <w:lvlText w:val="%7."/>
      <w:lvlJc w:val="left"/>
      <w:pPr>
        <w:ind w:left="5040" w:hanging="360"/>
      </w:pPr>
    </w:lvl>
    <w:lvl w:ilvl="7" w:tplc="D9CC14C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85CC8D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ECC3B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D436B2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78A0C0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F401E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CE89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C2810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7A92A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C700A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9A2AC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12C45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1EA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6D81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485A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66D3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4122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D63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0C98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C73B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5D60B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593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AD6A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EB51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24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C2551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8B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ADF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2036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F6B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66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0A7E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23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6504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8614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205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1F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4F24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E4262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42B9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8A4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A94A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A14C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4AC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646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CBA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6370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871E0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2A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27A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96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2D6A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7C4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AD8F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21D2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8D2AF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0D07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25A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CE59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4442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C474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2579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096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0A3AD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56686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1CB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2079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4909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42A8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C4E8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B5D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382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E05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B71"/>
    <w:rsid w:val="00047326"/>
    <w:rsid w:val="00050851"/>
    <w:rsid w:val="001642DF"/>
    <w:rsid w:val="00172A27"/>
    <w:rsid w:val="001D1B59"/>
    <w:rsid w:val="00242599"/>
    <w:rsid w:val="002F3DD9"/>
    <w:rsid w:val="005907FF"/>
    <w:rsid w:val="00604658"/>
    <w:rsid w:val="00727A9B"/>
    <w:rsid w:val="008436EE"/>
    <w:rsid w:val="008609EF"/>
    <w:rsid w:val="00B04F3E"/>
    <w:rsid w:val="00B209DB"/>
    <w:rsid w:val="00BC7FFB"/>
    <w:rsid w:val="00C97F31"/>
    <w:rsid w:val="00D3547F"/>
    <w:rsid w:val="00D46FEF"/>
    <w:rsid w:val="00D737A1"/>
    <w:rsid w:val="00D82CD6"/>
    <w:rsid w:val="00DC2D21"/>
    <w:rsid w:val="00E45166"/>
    <w:rsid w:val="00E7136C"/>
    <w:rsid w:val="00E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830</CharactersWithSpaces>
  <SharedDoc>false</SharedDoc>
  <HLinks>
    <vt:vector size="24" baseType="variant">
      <vt:variant>
        <vt:i4>786507</vt:i4>
      </vt:variant>
      <vt:variant>
        <vt:i4>9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7012461</vt:i4>
      </vt:variant>
      <vt:variant>
        <vt:i4>6</vt:i4>
      </vt:variant>
      <vt:variant>
        <vt:i4>0</vt:i4>
      </vt:variant>
      <vt:variant>
        <vt:i4>5</vt:i4>
      </vt:variant>
      <vt:variant>
        <vt:lpwstr>http://9to5mac.com/2015/02/24/ios-android-duopoly-marketshare/</vt:lpwstr>
      </vt:variant>
      <vt:variant>
        <vt:lpwstr/>
      </vt:variant>
      <vt:variant>
        <vt:i4>786507</vt:i4>
      </vt:variant>
      <vt:variant>
        <vt:i4>3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4128807</vt:i4>
      </vt:variant>
      <vt:variant>
        <vt:i4>0</vt:i4>
      </vt:variant>
      <vt:variant>
        <vt:i4>0</vt:i4>
      </vt:variant>
      <vt:variant>
        <vt:i4>5</vt:i4>
      </vt:variant>
      <vt:variant>
        <vt:lpwstr>http://www.channelinsider.com/mobile-devices/slideshows/demand-soars-for-mobile-app-development-skills.html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2</cp:revision>
  <cp:lastPrinted>2011-11-07T16:22:00Z</cp:lastPrinted>
  <dcterms:created xsi:type="dcterms:W3CDTF">2015-04-06T23:51:00Z</dcterms:created>
  <dcterms:modified xsi:type="dcterms:W3CDTF">2015-04-06T23:51:00Z</dcterms:modified>
</cp:coreProperties>
</file>