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7C3993" w14:textId="77777777" w:rsidR="00932B5C" w:rsidRDefault="00932B5C" w:rsidP="00932B5C">
      <w:pPr>
        <w:spacing w:line="240" w:lineRule="auto"/>
      </w:pPr>
      <w:r w:rsidRPr="00DB79FB">
        <w:rPr>
          <w:b/>
        </w:rPr>
        <w:t xml:space="preserve">Topic: </w:t>
      </w:r>
      <w:r w:rsidR="006563E3">
        <w:rPr>
          <w:b/>
        </w:rPr>
        <w:t>Handling UI Events</w:t>
      </w:r>
      <w:r>
        <w:t xml:space="preserve"> </w:t>
      </w:r>
      <w:r>
        <w:br/>
        <w:t xml:space="preserve">(Previous topic: </w:t>
      </w:r>
      <w:r w:rsidR="006563E3" w:rsidRPr="006563E3">
        <w:t>Into to Mobile Development</w:t>
      </w:r>
      <w:r>
        <w:t>)</w:t>
      </w:r>
    </w:p>
    <w:p w14:paraId="5AB96E3B" w14:textId="77777777" w:rsidR="00932B5C" w:rsidRPr="006563E3" w:rsidRDefault="006563E3" w:rsidP="00932B5C">
      <w:pPr>
        <w:pStyle w:val="ColorfulList"/>
        <w:spacing w:line="240" w:lineRule="auto"/>
        <w:ind w:left="0"/>
        <w:rPr>
          <w:u w:val="single"/>
        </w:rPr>
      </w:pPr>
      <w:r w:rsidRPr="006563E3">
        <w:rPr>
          <w:u w:val="single"/>
        </w:rPr>
        <w:t>Intro</w:t>
      </w:r>
    </w:p>
    <w:p w14:paraId="16C6B640" w14:textId="77777777" w:rsidR="006563E3" w:rsidRDefault="006563E3" w:rsidP="006563E3">
      <w:pPr>
        <w:pStyle w:val="ColorfulList"/>
        <w:numPr>
          <w:ilvl w:val="0"/>
          <w:numId w:val="11"/>
        </w:numPr>
        <w:spacing w:line="240" w:lineRule="auto"/>
      </w:pPr>
      <w:r>
        <w:t>See how everyone is doing on the lab assignment</w:t>
      </w:r>
    </w:p>
    <w:p w14:paraId="604A8439" w14:textId="77777777" w:rsidR="006563E3" w:rsidRDefault="006563E3" w:rsidP="006563E3">
      <w:pPr>
        <w:pStyle w:val="ColorfulList"/>
        <w:numPr>
          <w:ilvl w:val="0"/>
          <w:numId w:val="11"/>
        </w:numPr>
        <w:spacing w:line="240" w:lineRule="auto"/>
      </w:pPr>
      <w:r>
        <w:t>Discuss the code review process and due date</w:t>
      </w:r>
    </w:p>
    <w:p w14:paraId="25BF69C8" w14:textId="77777777" w:rsidR="006563E3" w:rsidRDefault="006563E3" w:rsidP="006563E3">
      <w:pPr>
        <w:pStyle w:val="ColorfulList"/>
        <w:spacing w:line="240" w:lineRule="auto"/>
      </w:pPr>
    </w:p>
    <w:p w14:paraId="3B49E6C9" w14:textId="77777777" w:rsidR="006563E3" w:rsidRDefault="006563E3" w:rsidP="006563E3">
      <w:pPr>
        <w:pStyle w:val="ColorfulList"/>
        <w:spacing w:line="240" w:lineRule="auto"/>
        <w:ind w:left="0"/>
        <w:rPr>
          <w:u w:val="single"/>
        </w:rPr>
      </w:pPr>
      <w:r>
        <w:rPr>
          <w:u w:val="single"/>
        </w:rPr>
        <w:t>UI Architecture</w:t>
      </w:r>
    </w:p>
    <w:p w14:paraId="1D2791A7" w14:textId="77777777" w:rsidR="006563E3" w:rsidRDefault="006563E3" w:rsidP="006563E3">
      <w:pPr>
        <w:pStyle w:val="ColorfulList"/>
        <w:numPr>
          <w:ilvl w:val="0"/>
          <w:numId w:val="13"/>
        </w:numPr>
        <w:spacing w:line="240" w:lineRule="auto"/>
      </w:pPr>
      <w:r w:rsidRPr="006563E3">
        <w:t xml:space="preserve">MVC </w:t>
      </w:r>
      <w:r>
        <w:t>(loosely- where’s the model?)</w:t>
      </w:r>
    </w:p>
    <w:p w14:paraId="120B64F9" w14:textId="77777777" w:rsidR="008C5404" w:rsidRDefault="008C5404" w:rsidP="008C5404">
      <w:pPr>
        <w:pStyle w:val="ColorfulList"/>
        <w:numPr>
          <w:ilvl w:val="0"/>
          <w:numId w:val="13"/>
        </w:numPr>
        <w:spacing w:line="240" w:lineRule="auto"/>
      </w:pPr>
      <w:r>
        <w:t xml:space="preserve">Storyboard– look at it for </w:t>
      </w:r>
      <w:proofErr w:type="spellStart"/>
      <w:r>
        <w:t>phoneword</w:t>
      </w:r>
      <w:proofErr w:type="spellEnd"/>
      <w:r>
        <w:tab/>
      </w:r>
    </w:p>
    <w:p w14:paraId="5A2D6BDD" w14:textId="77777777" w:rsidR="006563E3" w:rsidRDefault="006563E3" w:rsidP="006563E3">
      <w:pPr>
        <w:pStyle w:val="ColorfulList"/>
        <w:numPr>
          <w:ilvl w:val="1"/>
          <w:numId w:val="13"/>
        </w:numPr>
        <w:spacing w:line="240" w:lineRule="auto"/>
      </w:pPr>
      <w:proofErr w:type="spellStart"/>
      <w:r>
        <w:t>ViewController</w:t>
      </w:r>
      <w:proofErr w:type="spellEnd"/>
      <w:r w:rsidR="008C5404">
        <w:t>- loads and unloads content view hierarchies</w:t>
      </w:r>
    </w:p>
    <w:p w14:paraId="1B8FDB19" w14:textId="77777777" w:rsidR="006563E3" w:rsidRDefault="006563E3" w:rsidP="006563E3">
      <w:pPr>
        <w:pStyle w:val="ColorfulList"/>
        <w:numPr>
          <w:ilvl w:val="2"/>
          <w:numId w:val="13"/>
        </w:numPr>
        <w:spacing w:line="240" w:lineRule="auto"/>
      </w:pPr>
      <w:r>
        <w:t>Screen</w:t>
      </w:r>
    </w:p>
    <w:p w14:paraId="78D51170" w14:textId="77777777" w:rsidR="008C5404" w:rsidRDefault="008C5404" w:rsidP="008C5404">
      <w:pPr>
        <w:pStyle w:val="ColorfulList"/>
        <w:numPr>
          <w:ilvl w:val="3"/>
          <w:numId w:val="13"/>
        </w:numPr>
        <w:spacing w:line="240" w:lineRule="auto"/>
      </w:pPr>
      <w:r>
        <w:t>Content View Hierarchy</w:t>
      </w:r>
      <w:r>
        <w:tab/>
      </w:r>
    </w:p>
    <w:p w14:paraId="210B0135" w14:textId="77777777" w:rsidR="006563E3" w:rsidRDefault="006563E3" w:rsidP="008C5404">
      <w:pPr>
        <w:pStyle w:val="ColorfulList"/>
        <w:numPr>
          <w:ilvl w:val="4"/>
          <w:numId w:val="13"/>
        </w:numPr>
        <w:spacing w:line="240" w:lineRule="auto"/>
      </w:pPr>
      <w:r>
        <w:t>Root view</w:t>
      </w:r>
    </w:p>
    <w:p w14:paraId="3E3A0A1F" w14:textId="77777777" w:rsidR="006563E3" w:rsidRDefault="008C5404" w:rsidP="008C5404">
      <w:pPr>
        <w:pStyle w:val="ColorfulList"/>
        <w:numPr>
          <w:ilvl w:val="5"/>
          <w:numId w:val="13"/>
        </w:numPr>
        <w:spacing w:line="240" w:lineRule="auto"/>
      </w:pPr>
      <w:proofErr w:type="spellStart"/>
      <w:r>
        <w:t>S</w:t>
      </w:r>
      <w:r w:rsidR="006563E3">
        <w:t>ubviews</w:t>
      </w:r>
      <w:proofErr w:type="spellEnd"/>
    </w:p>
    <w:p w14:paraId="53A3261F" w14:textId="77777777" w:rsidR="008C5404" w:rsidRDefault="008C5404" w:rsidP="008C5404">
      <w:pPr>
        <w:pStyle w:val="ColorfulList"/>
        <w:numPr>
          <w:ilvl w:val="0"/>
          <w:numId w:val="13"/>
        </w:numPr>
        <w:spacing w:line="240" w:lineRule="auto"/>
      </w:pPr>
    </w:p>
    <w:p w14:paraId="34FA4B74" w14:textId="77777777" w:rsidR="006563E3" w:rsidRDefault="006563E3" w:rsidP="006563E3">
      <w:pPr>
        <w:pStyle w:val="ColorfulList"/>
        <w:spacing w:line="240" w:lineRule="auto"/>
      </w:pPr>
    </w:p>
    <w:p w14:paraId="012D72F7" w14:textId="77777777" w:rsidR="006563E3" w:rsidRPr="006563E3" w:rsidRDefault="006563E3" w:rsidP="006563E3">
      <w:pPr>
        <w:pStyle w:val="ColorfulList"/>
        <w:spacing w:line="240" w:lineRule="auto"/>
      </w:pPr>
    </w:p>
    <w:p w14:paraId="47A02EB1" w14:textId="77777777" w:rsidR="006563E3" w:rsidRPr="006563E3" w:rsidRDefault="006563E3" w:rsidP="006563E3">
      <w:pPr>
        <w:pStyle w:val="ColorfulList"/>
        <w:spacing w:line="240" w:lineRule="auto"/>
        <w:ind w:left="0"/>
        <w:rPr>
          <w:u w:val="single"/>
        </w:rPr>
      </w:pPr>
      <w:r w:rsidRPr="006563E3">
        <w:rPr>
          <w:u w:val="single"/>
        </w:rPr>
        <w:t>Events</w:t>
      </w:r>
    </w:p>
    <w:p w14:paraId="672C28A5" w14:textId="77777777" w:rsidR="006563E3" w:rsidRDefault="006563E3" w:rsidP="006563E3">
      <w:pPr>
        <w:pStyle w:val="ColorfulList"/>
        <w:numPr>
          <w:ilvl w:val="0"/>
          <w:numId w:val="12"/>
        </w:numPr>
        <w:spacing w:line="240" w:lineRule="auto"/>
      </w:pPr>
      <w:r>
        <w:t>Outlets and Actions vs. .NET style events</w:t>
      </w:r>
    </w:p>
    <w:p w14:paraId="24204046" w14:textId="77777777" w:rsidR="006563E3" w:rsidRDefault="006563E3" w:rsidP="006563E3">
      <w:pPr>
        <w:pStyle w:val="ColorfulList"/>
        <w:numPr>
          <w:ilvl w:val="0"/>
          <w:numId w:val="12"/>
        </w:numPr>
        <w:spacing w:line="240" w:lineRule="auto"/>
      </w:pPr>
      <w:r>
        <w:t xml:space="preserve">Look at event handlers in </w:t>
      </w:r>
      <w:proofErr w:type="spellStart"/>
      <w:r>
        <w:t>PhoneWord</w:t>
      </w:r>
      <w:proofErr w:type="spellEnd"/>
      <w:r>
        <w:t xml:space="preserve">, </w:t>
      </w:r>
      <w:proofErr w:type="spellStart"/>
      <w:r>
        <w:t>ViewController.cs</w:t>
      </w:r>
      <w:proofErr w:type="spellEnd"/>
      <w:r>
        <w:t xml:space="preserve">, </w:t>
      </w:r>
      <w:proofErr w:type="spellStart"/>
      <w:r>
        <w:t>ViewDidLoad</w:t>
      </w:r>
      <w:proofErr w:type="spellEnd"/>
    </w:p>
    <w:p w14:paraId="044E7A5A" w14:textId="77777777" w:rsidR="006563E3" w:rsidRDefault="006563E3" w:rsidP="006563E3">
      <w:pPr>
        <w:pStyle w:val="ColorfulList"/>
        <w:numPr>
          <w:ilvl w:val="0"/>
          <w:numId w:val="12"/>
        </w:numPr>
        <w:spacing w:line="240" w:lineRule="auto"/>
      </w:pPr>
      <w:r>
        <w:t>Look at the delegate, event, lambda examples</w:t>
      </w:r>
    </w:p>
    <w:p w14:paraId="51B875A8" w14:textId="77777777" w:rsidR="00EF1391" w:rsidRDefault="00EF1391" w:rsidP="006563E3">
      <w:pPr>
        <w:pStyle w:val="ColorfulList"/>
        <w:numPr>
          <w:ilvl w:val="0"/>
          <w:numId w:val="12"/>
        </w:numPr>
        <w:spacing w:line="240" w:lineRule="auto"/>
      </w:pPr>
      <w:proofErr w:type="spellStart"/>
      <w:r>
        <w:t>FirstResponder</w:t>
      </w:r>
      <w:proofErr w:type="spellEnd"/>
      <w:r>
        <w:t>, responder chain – events bubble up the hierarchy to the screen.</w:t>
      </w:r>
      <w:bookmarkStart w:id="0" w:name="_GoBack"/>
      <w:bookmarkEnd w:id="0"/>
    </w:p>
    <w:p w14:paraId="2C869941" w14:textId="77777777" w:rsidR="005D1812" w:rsidRDefault="005D1812" w:rsidP="006563E3">
      <w:pPr>
        <w:pStyle w:val="ColorfulList"/>
        <w:numPr>
          <w:ilvl w:val="0"/>
          <w:numId w:val="12"/>
        </w:numPr>
        <w:spacing w:line="240" w:lineRule="auto"/>
      </w:pPr>
      <w:r>
        <w:br w:type="page"/>
      </w:r>
      <w:proofErr w:type="spellStart"/>
      <w:r>
        <w:lastRenderedPageBreak/>
        <w:t>iOS</w:t>
      </w:r>
      <w:proofErr w:type="spellEnd"/>
      <w:r>
        <w:t xml:space="preserve"> app architecture</w:t>
      </w:r>
    </w:p>
    <w:p w14:paraId="42B229AE" w14:textId="77777777" w:rsidR="005D1812" w:rsidRDefault="005D1812" w:rsidP="005D1812">
      <w:pPr>
        <w:pStyle w:val="ColorfulList"/>
        <w:numPr>
          <w:ilvl w:val="1"/>
          <w:numId w:val="1"/>
        </w:numPr>
        <w:spacing w:line="240" w:lineRule="auto"/>
      </w:pPr>
      <w:r>
        <w:t>MVC</w:t>
      </w:r>
    </w:p>
    <w:p w14:paraId="47F5D499" w14:textId="77777777" w:rsidR="005D1812" w:rsidRDefault="005D1812" w:rsidP="005D1812">
      <w:pPr>
        <w:pStyle w:val="ColorfulList"/>
        <w:numPr>
          <w:ilvl w:val="2"/>
          <w:numId w:val="1"/>
        </w:numPr>
        <w:spacing w:line="240" w:lineRule="auto"/>
      </w:pPr>
      <w:r>
        <w:t>Model: A class or set of complex classes that just hold data</w:t>
      </w:r>
    </w:p>
    <w:p w14:paraId="3CE9C9FF" w14:textId="77777777" w:rsidR="005D1812" w:rsidRDefault="005D1812" w:rsidP="005D1812">
      <w:pPr>
        <w:pStyle w:val="ColorfulList"/>
        <w:numPr>
          <w:ilvl w:val="2"/>
          <w:numId w:val="1"/>
        </w:numPr>
        <w:spacing w:line="240" w:lineRule="auto"/>
      </w:pPr>
      <w:r>
        <w:t>View: Just presents the information (like a web page)</w:t>
      </w:r>
    </w:p>
    <w:p w14:paraId="6FF7225C" w14:textId="77777777" w:rsidR="005D1812" w:rsidRDefault="005D1812" w:rsidP="005D1812">
      <w:pPr>
        <w:pStyle w:val="ColorfulList"/>
        <w:numPr>
          <w:ilvl w:val="2"/>
          <w:numId w:val="1"/>
        </w:numPr>
        <w:spacing w:line="240" w:lineRule="auto"/>
      </w:pPr>
      <w:r>
        <w:t>Controller: Responds to user input and does processing</w:t>
      </w:r>
    </w:p>
    <w:p w14:paraId="76EE24BF" w14:textId="77777777" w:rsidR="005D1812" w:rsidRDefault="005D1812" w:rsidP="005D1812">
      <w:pPr>
        <w:pStyle w:val="ColorfulList"/>
        <w:spacing w:line="240" w:lineRule="auto"/>
        <w:ind w:left="1080"/>
      </w:pPr>
    </w:p>
    <w:p w14:paraId="2904A102" w14:textId="77777777" w:rsidR="00932B5C" w:rsidRDefault="00932B5C" w:rsidP="00932B5C">
      <w:pPr>
        <w:pStyle w:val="ColorfulList"/>
        <w:numPr>
          <w:ilvl w:val="0"/>
          <w:numId w:val="1"/>
        </w:numPr>
        <w:spacing w:line="240" w:lineRule="auto"/>
      </w:pPr>
      <w:r>
        <w:t xml:space="preserve">Development Environment for </w:t>
      </w:r>
      <w:proofErr w:type="spellStart"/>
      <w:r>
        <w:t>Xamarin</w:t>
      </w:r>
      <w:proofErr w:type="spellEnd"/>
      <w:r>
        <w:t xml:space="preserve"> </w:t>
      </w:r>
      <w:proofErr w:type="spellStart"/>
      <w:r>
        <w:t>iOS</w:t>
      </w:r>
      <w:proofErr w:type="spellEnd"/>
    </w:p>
    <w:p w14:paraId="31A199AD" w14:textId="77777777" w:rsidR="00932B5C" w:rsidRDefault="00932B5C" w:rsidP="00932B5C">
      <w:pPr>
        <w:pStyle w:val="ColorfulList"/>
        <w:numPr>
          <w:ilvl w:val="1"/>
          <w:numId w:val="1"/>
        </w:numPr>
        <w:spacing w:line="240" w:lineRule="auto"/>
      </w:pPr>
      <w:proofErr w:type="spellStart"/>
      <w:r>
        <w:t>Xamarin</w:t>
      </w:r>
      <w:proofErr w:type="spellEnd"/>
      <w:r>
        <w:t xml:space="preserve"> Studio or Visual Studio</w:t>
      </w:r>
    </w:p>
    <w:p w14:paraId="1F91546C" w14:textId="77777777" w:rsidR="00932B5C" w:rsidRDefault="00932B5C" w:rsidP="00932B5C">
      <w:pPr>
        <w:pStyle w:val="ColorfulList"/>
        <w:numPr>
          <w:ilvl w:val="2"/>
          <w:numId w:val="1"/>
        </w:numPr>
        <w:spacing w:line="240" w:lineRule="auto"/>
      </w:pPr>
      <w:r>
        <w:t xml:space="preserve">Based on </w:t>
      </w:r>
      <w:proofErr w:type="spellStart"/>
      <w:r>
        <w:t>MonoDevelop</w:t>
      </w:r>
      <w:proofErr w:type="spellEnd"/>
      <w:r>
        <w:t xml:space="preserve"> (Windows, Linux, OS-X)</w:t>
      </w:r>
    </w:p>
    <w:p w14:paraId="25606D28" w14:textId="77777777" w:rsidR="00932B5C" w:rsidRDefault="00932B5C" w:rsidP="00932B5C">
      <w:pPr>
        <w:pStyle w:val="ColorfulList"/>
        <w:numPr>
          <w:ilvl w:val="2"/>
          <w:numId w:val="1"/>
        </w:numPr>
        <w:spacing w:line="240" w:lineRule="auto"/>
      </w:pPr>
      <w:r>
        <w:t>Uses Mono framework, Open-source port of .NET</w:t>
      </w:r>
    </w:p>
    <w:p w14:paraId="7F485AAA" w14:textId="77777777" w:rsidR="00932B5C" w:rsidRDefault="00932B5C" w:rsidP="00932B5C">
      <w:pPr>
        <w:pStyle w:val="ColorfulList"/>
        <w:numPr>
          <w:ilvl w:val="2"/>
          <w:numId w:val="1"/>
        </w:numPr>
        <w:spacing w:line="240" w:lineRule="auto"/>
      </w:pPr>
      <w:proofErr w:type="spellStart"/>
      <w:proofErr w:type="gramStart"/>
      <w:r>
        <w:t>xCode</w:t>
      </w:r>
      <w:proofErr w:type="spellEnd"/>
      <w:proofErr w:type="gramEnd"/>
      <w:r>
        <w:t xml:space="preserve"> and </w:t>
      </w:r>
      <w:proofErr w:type="spellStart"/>
      <w:r>
        <w:t>iOS</w:t>
      </w:r>
      <w:proofErr w:type="spellEnd"/>
      <w:r>
        <w:t xml:space="preserve"> SDK required</w:t>
      </w:r>
    </w:p>
    <w:p w14:paraId="15CB225F" w14:textId="77777777" w:rsidR="00932B5C" w:rsidRDefault="00932B5C" w:rsidP="00932B5C">
      <w:pPr>
        <w:pStyle w:val="ColorfulList"/>
        <w:numPr>
          <w:ilvl w:val="1"/>
          <w:numId w:val="1"/>
        </w:numPr>
        <w:spacing w:line="240" w:lineRule="auto"/>
      </w:pPr>
      <w:r>
        <w:t>Testing</w:t>
      </w:r>
    </w:p>
    <w:p w14:paraId="2CF25EAB" w14:textId="77777777" w:rsidR="00932B5C" w:rsidRDefault="00932B5C" w:rsidP="00932B5C">
      <w:pPr>
        <w:pStyle w:val="ColorfulList"/>
        <w:numPr>
          <w:ilvl w:val="2"/>
          <w:numId w:val="1"/>
        </w:numPr>
        <w:spacing w:line="240" w:lineRule="auto"/>
      </w:pPr>
      <w:r>
        <w:t>Simulator</w:t>
      </w:r>
    </w:p>
    <w:p w14:paraId="69269CE3" w14:textId="77777777" w:rsidR="00932B5C" w:rsidRDefault="00932B5C" w:rsidP="00932B5C">
      <w:pPr>
        <w:pStyle w:val="ColorfulList"/>
        <w:numPr>
          <w:ilvl w:val="2"/>
          <w:numId w:val="1"/>
        </w:numPr>
        <w:spacing w:line="240" w:lineRule="auto"/>
      </w:pPr>
      <w:r>
        <w:t>Actual device</w:t>
      </w:r>
    </w:p>
    <w:p w14:paraId="095D9758" w14:textId="77777777" w:rsidR="00932B5C" w:rsidRPr="00E62C81" w:rsidRDefault="00932B5C" w:rsidP="00932B5C">
      <w:pPr>
        <w:pStyle w:val="ColorfulList"/>
        <w:numPr>
          <w:ilvl w:val="0"/>
          <w:numId w:val="1"/>
        </w:numPr>
        <w:spacing w:line="240" w:lineRule="auto"/>
      </w:pPr>
      <w:r>
        <w:t xml:space="preserve">Build Hello </w:t>
      </w:r>
      <w:proofErr w:type="spellStart"/>
      <w:r>
        <w:t>iOS</w:t>
      </w:r>
      <w:proofErr w:type="spellEnd"/>
      <w:r>
        <w:t xml:space="preserve"> </w:t>
      </w:r>
      <w:r w:rsidR="005D1812">
        <w:t xml:space="preserve">(Phone Word) </w:t>
      </w:r>
      <w:r>
        <w:t xml:space="preserve">and run it on </w:t>
      </w:r>
      <w:r w:rsidR="005D1812">
        <w:t xml:space="preserve">the simulator (we’ll use </w:t>
      </w:r>
      <w:proofErr w:type="spellStart"/>
      <w:r w:rsidR="005D1812">
        <w:t>iPads</w:t>
      </w:r>
      <w:proofErr w:type="spellEnd"/>
      <w:r w:rsidR="005D1812">
        <w:t xml:space="preserve"> later)</w:t>
      </w:r>
    </w:p>
    <w:sectPr w:rsidR="00932B5C" w:rsidRPr="00E62C8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0BC103" w14:textId="77777777" w:rsidR="00EF1391" w:rsidRDefault="00EF1391">
      <w:pPr>
        <w:spacing w:after="0" w:line="240" w:lineRule="auto"/>
      </w:pPr>
      <w:r>
        <w:separator/>
      </w:r>
    </w:p>
  </w:endnote>
  <w:endnote w:type="continuationSeparator" w:id="0">
    <w:p w14:paraId="14388A51" w14:textId="77777777" w:rsidR="00EF1391" w:rsidRDefault="00EF1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883FFC" w14:textId="77777777" w:rsidR="00EF1391" w:rsidRDefault="00EF1391">
    <w:pP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83CD81" w14:textId="77777777" w:rsidR="00EF1391" w:rsidRDefault="00EF1391">
      <w:pPr>
        <w:spacing w:after="0" w:line="240" w:lineRule="auto"/>
      </w:pPr>
      <w:r>
        <w:separator/>
      </w:r>
    </w:p>
  </w:footnote>
  <w:footnote w:type="continuationSeparator" w:id="0">
    <w:p w14:paraId="7D366267" w14:textId="77777777" w:rsidR="00EF1391" w:rsidRDefault="00EF13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C8FEDA" w14:textId="77777777" w:rsidR="00EF1391" w:rsidRPr="00303242" w:rsidRDefault="00EF1391" w:rsidP="00932B5C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CS235M Intermediate Mobile App Development</w:t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>
      <w:rPr>
        <w:b/>
        <w:sz w:val="24"/>
        <w:szCs w:val="24"/>
      </w:rPr>
      <w:t>January 6, 2016</w:t>
    </w:r>
    <w:r>
      <w:rPr>
        <w:b/>
        <w:sz w:val="24"/>
        <w:szCs w:val="24"/>
      </w:rPr>
      <w:br/>
      <w:t>Brian Bird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A006B4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Restart w:val="0"/>
      <w:lvlText w:val="%2."/>
      <w:lvlJc w:val="left"/>
      <w:pPr>
        <w:ind w:left="1440" w:hanging="360"/>
      </w:pPr>
    </w:lvl>
    <w:lvl w:ilvl="2">
      <w:start w:val="1"/>
      <w:numFmt w:val="lowerRoman"/>
      <w:lvlRestart w:val="0"/>
      <w:lvlText w:val="%3."/>
      <w:lvlJc w:val="right"/>
      <w:pPr>
        <w:ind w:left="2160" w:hanging="180"/>
      </w:pPr>
    </w:lvl>
    <w:lvl w:ilvl="3">
      <w:start w:val="1"/>
      <w:numFmt w:val="decimal"/>
      <w:lvlRestart w:val="0"/>
      <w:lvlText w:val="%4."/>
      <w:lvlJc w:val="left"/>
      <w:pPr>
        <w:ind w:left="2880" w:hanging="360"/>
      </w:pPr>
    </w:lvl>
    <w:lvl w:ilvl="4">
      <w:start w:val="1"/>
      <w:numFmt w:val="lowerLetter"/>
      <w:lvlRestart w:val="0"/>
      <w:lvlText w:val="%5."/>
      <w:lvlJc w:val="left"/>
      <w:pPr>
        <w:ind w:left="3600" w:hanging="360"/>
      </w:pPr>
    </w:lvl>
    <w:lvl w:ilvl="5">
      <w:start w:val="1"/>
      <w:numFmt w:val="lowerRoman"/>
      <w:lvlRestart w:val="0"/>
      <w:lvlText w:val="%6."/>
      <w:lvlJc w:val="right"/>
      <w:pPr>
        <w:ind w:left="4320" w:hanging="180"/>
      </w:pPr>
    </w:lvl>
    <w:lvl w:ilvl="6">
      <w:start w:val="1"/>
      <w:numFmt w:val="decimal"/>
      <w:lvlRestart w:val="0"/>
      <w:lvlText w:val="%7."/>
      <w:lvlJc w:val="left"/>
      <w:pPr>
        <w:ind w:left="5040" w:hanging="360"/>
      </w:pPr>
    </w:lvl>
    <w:lvl w:ilvl="7">
      <w:start w:val="1"/>
      <w:numFmt w:val="lowerLetter"/>
      <w:lvlRestart w:val="0"/>
      <w:lvlText w:val="%8."/>
      <w:lvlJc w:val="left"/>
      <w:pPr>
        <w:ind w:left="5760" w:hanging="360"/>
      </w:pPr>
    </w:lvl>
    <w:lvl w:ilvl="8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FAB6B2B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644F9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B13AA0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E89091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0228F8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740ED2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824C1F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70D413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D71D89"/>
    <w:multiLevelType w:val="hybridMultilevel"/>
    <w:tmpl w:val="92A0AC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B821F73"/>
    <w:multiLevelType w:val="hybridMultilevel"/>
    <w:tmpl w:val="847AD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E5A2F00"/>
    <w:multiLevelType w:val="hybridMultilevel"/>
    <w:tmpl w:val="81869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BD15F1D"/>
    <w:multiLevelType w:val="hybridMultilevel"/>
    <w:tmpl w:val="3FB46E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2"/>
  </w:num>
  <w:num w:numId="10">
    <w:abstractNumId w:val="10"/>
  </w:num>
  <w:num w:numId="11">
    <w:abstractNumId w:val="12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proofState w:spelling="clean" w:grammar="clean"/>
  <w:attachedTemplate r:id="rId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06D8D"/>
    <w:rsid w:val="004102D6"/>
    <w:rsid w:val="00446045"/>
    <w:rsid w:val="005D1812"/>
    <w:rsid w:val="005D4CF5"/>
    <w:rsid w:val="006563E3"/>
    <w:rsid w:val="00776D52"/>
    <w:rsid w:val="008C5404"/>
    <w:rsid w:val="00932B5C"/>
    <w:rsid w:val="009860F0"/>
    <w:rsid w:val="00BC6257"/>
    <w:rsid w:val="00C05FFE"/>
    <w:rsid w:val="00EF1391"/>
    <w:rsid w:val="00EF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213A8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ColorfulList">
    <w:name w:val="Colorful List"/>
    <w:basedOn w:val="Normal"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ColorfulList">
    <w:name w:val="Colorful List"/>
    <w:basedOn w:val="Normal"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19</TotalTime>
  <Pages>2</Pages>
  <Words>166</Words>
  <Characters>947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Office</cp:lastModifiedBy>
  <cp:revision>3</cp:revision>
  <cp:lastPrinted>2011-11-07T16:22:00Z</cp:lastPrinted>
  <dcterms:created xsi:type="dcterms:W3CDTF">2016-01-11T16:39:00Z</dcterms:created>
  <dcterms:modified xsi:type="dcterms:W3CDTF">2016-01-11T18:57:00Z</dcterms:modified>
</cp:coreProperties>
</file>