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3993" w14:textId="66FE3709" w:rsidR="00932B5C" w:rsidRPr="008A4DB5" w:rsidRDefault="00932B5C" w:rsidP="00932B5C">
      <w:pPr>
        <w:spacing w:line="240" w:lineRule="auto"/>
      </w:pPr>
      <w:r w:rsidRPr="008A4DB5">
        <w:rPr>
          <w:b/>
        </w:rPr>
        <w:t>Topic</w:t>
      </w:r>
      <w:r w:rsidR="00737ABE" w:rsidRPr="008A4DB5">
        <w:rPr>
          <w:b/>
        </w:rPr>
        <w:t>: Tab View Controller</w:t>
      </w:r>
      <w:r w:rsidRPr="008A4DB5">
        <w:br/>
        <w:t xml:space="preserve">(Previous topic: </w:t>
      </w:r>
      <w:r w:rsidR="00737ABE" w:rsidRPr="008A4DB5">
        <w:t>Multi-view apps</w:t>
      </w:r>
      <w:r w:rsidRPr="008A4DB5">
        <w:t>)</w:t>
      </w:r>
    </w:p>
    <w:p w14:paraId="25BF69C8" w14:textId="21CE8506" w:rsidR="006563E3" w:rsidRPr="008A4DB5" w:rsidRDefault="006563E3" w:rsidP="00737ABE">
      <w:pPr>
        <w:pStyle w:val="ColorfulList1"/>
        <w:spacing w:line="240" w:lineRule="auto"/>
        <w:ind w:left="0"/>
        <w:rPr>
          <w:u w:val="single"/>
        </w:rPr>
      </w:pPr>
      <w:r w:rsidRPr="008A4DB5">
        <w:rPr>
          <w:u w:val="single"/>
        </w:rPr>
        <w:t>Intro</w:t>
      </w:r>
    </w:p>
    <w:p w14:paraId="18B7F864" w14:textId="64C0D18B" w:rsidR="0019176F" w:rsidRPr="008A4DB5" w:rsidRDefault="0019176F" w:rsidP="00737ABE">
      <w:pPr>
        <w:pStyle w:val="ColorfulList1"/>
        <w:numPr>
          <w:ilvl w:val="0"/>
          <w:numId w:val="11"/>
        </w:numPr>
        <w:spacing w:line="240" w:lineRule="auto"/>
      </w:pPr>
      <w:r w:rsidRPr="008A4DB5">
        <w:t>Look at due dates</w:t>
      </w:r>
    </w:p>
    <w:p w14:paraId="4009E97C" w14:textId="574F10E3" w:rsidR="00737ABE" w:rsidRPr="008A4DB5" w:rsidRDefault="00737ABE" w:rsidP="00737ABE">
      <w:pPr>
        <w:pStyle w:val="ColorfulList1"/>
        <w:numPr>
          <w:ilvl w:val="0"/>
          <w:numId w:val="11"/>
        </w:numPr>
        <w:spacing w:line="240" w:lineRule="auto"/>
      </w:pPr>
      <w:r w:rsidRPr="008A4DB5">
        <w:t>Reminder about code reviews</w:t>
      </w:r>
    </w:p>
    <w:p w14:paraId="0F47C250" w14:textId="566E6EEC" w:rsidR="00737ABE" w:rsidRPr="008A4DB5" w:rsidRDefault="00737ABE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 w:rsidRPr="008A4DB5">
        <w:rPr>
          <w:rFonts w:asciiTheme="majorHAnsi" w:hAnsiTheme="majorHAnsi"/>
          <w:u w:val="single"/>
        </w:rPr>
        <w:t>Review</w:t>
      </w:r>
    </w:p>
    <w:p w14:paraId="53FBA566" w14:textId="77777777" w:rsidR="00737ABE" w:rsidRPr="008A4DB5" w:rsidRDefault="00737ABE" w:rsidP="00737AB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Multiple content views require multiple view controllers</w:t>
      </w:r>
    </w:p>
    <w:p w14:paraId="778276B8" w14:textId="77777777" w:rsidR="00737ABE" w:rsidRPr="008A4DB5" w:rsidRDefault="00737ABE" w:rsidP="00737AB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Switching between views can be done with a Navigation Controller (multiple types) or by your own code.</w:t>
      </w:r>
    </w:p>
    <w:p w14:paraId="631174A4" w14:textId="09932918" w:rsidR="00737ABE" w:rsidRPr="008A4DB5" w:rsidRDefault="00737ABE" w:rsidP="00737AB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Textbook (Toply et al) did it with code</w:t>
      </w:r>
    </w:p>
    <w:p w14:paraId="2FB4A4E6" w14:textId="1E33E4B6" w:rsidR="00737ABE" w:rsidRPr="008A4DB5" w:rsidRDefault="00737ABE" w:rsidP="00737AB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Xamarin Phoneword app used a Navigation Controller (UINavigationController) and Segues.</w:t>
      </w:r>
    </w:p>
    <w:p w14:paraId="4EF6357A" w14:textId="56CC6BFC" w:rsidR="00737ABE" w:rsidRPr="008A4DB5" w:rsidRDefault="00737ABE" w:rsidP="00737AB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Your lab assignment had you do both</w:t>
      </w:r>
    </w:p>
    <w:p w14:paraId="5D136425" w14:textId="713939B1" w:rsidR="00192273" w:rsidRPr="008A4DB5" w:rsidRDefault="00192273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 w:rsidRPr="008A4DB5">
        <w:rPr>
          <w:rFonts w:asciiTheme="majorHAnsi" w:hAnsiTheme="majorHAnsi"/>
          <w:u w:val="single"/>
        </w:rPr>
        <w:t>Overview</w:t>
      </w:r>
    </w:p>
    <w:p w14:paraId="67B4FF31" w14:textId="1DF97910" w:rsidR="006A3E6F" w:rsidRDefault="00D90E51" w:rsidP="00737AB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8A4DB5">
        <w:rPr>
          <w:rFonts w:asciiTheme="majorHAnsi" w:hAnsiTheme="majorHAnsi"/>
        </w:rPr>
        <w:t>The UITabBarController)</w:t>
      </w:r>
      <w:r w:rsidR="00737ABE" w:rsidRPr="008A4DB5">
        <w:rPr>
          <w:rFonts w:asciiTheme="majorHAnsi" w:hAnsiTheme="majorHAnsi"/>
        </w:rPr>
        <w:t xml:space="preserve"> is another kind</w:t>
      </w:r>
      <w:r w:rsidR="008A4DB5" w:rsidRPr="008A4DB5">
        <w:rPr>
          <w:rFonts w:asciiTheme="majorHAnsi" w:hAnsiTheme="majorHAnsi"/>
        </w:rPr>
        <w:t xml:space="preserve"> of nav controller, but </w:t>
      </w:r>
      <w:r w:rsidR="00737ABE" w:rsidRPr="008A4DB5">
        <w:rPr>
          <w:rFonts w:asciiTheme="majorHAnsi" w:hAnsiTheme="majorHAnsi"/>
        </w:rPr>
        <w:t xml:space="preserve">it inherits from </w:t>
      </w:r>
      <w:r w:rsidRPr="008A4DB5">
        <w:rPr>
          <w:rFonts w:asciiTheme="majorHAnsi" w:hAnsiTheme="majorHAnsi"/>
        </w:rPr>
        <w:t>UI</w:t>
      </w:r>
      <w:r w:rsidR="00737ABE" w:rsidRPr="008A4DB5">
        <w:rPr>
          <w:rFonts w:asciiTheme="majorHAnsi" w:hAnsiTheme="majorHAnsi"/>
        </w:rPr>
        <w:t>ViewController).</w:t>
      </w:r>
      <w:r w:rsidR="008A4DB5" w:rsidRPr="008A4DB5">
        <w:rPr>
          <w:rFonts w:asciiTheme="majorHAnsi" w:hAnsiTheme="majorHAnsi"/>
        </w:rPr>
        <w:t xml:space="preserve"> </w:t>
      </w:r>
      <w:hyperlink r:id="rId8" w:history="1">
        <w:r w:rsidR="008A4DB5" w:rsidRPr="008A4DB5">
          <w:rPr>
            <w:rStyle w:val="Hyperlink"/>
            <w:rFonts w:asciiTheme="majorHAnsi" w:hAnsiTheme="majorHAnsi"/>
            <w:sz w:val="18"/>
            <w:szCs w:val="18"/>
          </w:rPr>
          <w:t>https://developer.apple.com/library/ios/documentation/UIKit/Reference/UITabBarController_Class/index.html</w:t>
        </w:r>
      </w:hyperlink>
      <w:r w:rsidR="008A4DB5">
        <w:rPr>
          <w:rFonts w:asciiTheme="majorHAnsi" w:hAnsiTheme="majorHAnsi"/>
          <w:sz w:val="20"/>
          <w:szCs w:val="20"/>
        </w:rPr>
        <w:t xml:space="preserve"> </w:t>
      </w:r>
    </w:p>
    <w:p w14:paraId="29ED20A9" w14:textId="36C6B7E8" w:rsidR="00737ABE" w:rsidRDefault="00737ABE" w:rsidP="00737AB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 xml:space="preserve">Has a tab bar. </w:t>
      </w:r>
      <w:r w:rsidR="00D90E51" w:rsidRPr="008A4DB5">
        <w:rPr>
          <w:rFonts w:asciiTheme="majorHAnsi" w:hAnsiTheme="majorHAnsi"/>
        </w:rPr>
        <w:t>Clicking a tab launches a view (via it’s ViewController).</w:t>
      </w:r>
      <w:r w:rsidRPr="008A4DB5">
        <w:rPr>
          <w:rFonts w:asciiTheme="majorHAnsi" w:hAnsiTheme="majorHAnsi"/>
        </w:rPr>
        <w:t xml:space="preserve"> </w:t>
      </w:r>
    </w:p>
    <w:p w14:paraId="52D574DF" w14:textId="067B376C" w:rsidR="008A4DB5" w:rsidRDefault="008A4DB5" w:rsidP="00737AB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Switching ViewControllers can be done in code, or with Segues. </w:t>
      </w:r>
    </w:p>
    <w:p w14:paraId="61F170A4" w14:textId="547D2CF2" w:rsidR="008A4DB5" w:rsidRDefault="008A4DB5" w:rsidP="008A4DB5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Texbook shows a TabBarController with segues</w:t>
      </w:r>
    </w:p>
    <w:p w14:paraId="4009D6AB" w14:textId="5A914D18" w:rsidR="008A4DB5" w:rsidRDefault="008A4DB5" w:rsidP="008A4DB5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Xamarin Guide shows a TabBarController with code that does the switching</w:t>
      </w:r>
    </w:p>
    <w:p w14:paraId="61321D0C" w14:textId="79365198" w:rsidR="008A4DB5" w:rsidRDefault="00DC1768" w:rsidP="008A4DB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Storyboard arrangement</w:t>
      </w:r>
    </w:p>
    <w:p w14:paraId="337A630A" w14:textId="434F1FD0" w:rsidR="00DC1768" w:rsidRDefault="00DC1768" w:rsidP="00DC1768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Source-less segue goes to TabBarController</w:t>
      </w:r>
      <w:r w:rsidR="000A06B0">
        <w:rPr>
          <w:rFonts w:asciiTheme="majorHAnsi" w:hAnsiTheme="majorHAnsi"/>
        </w:rPr>
        <w:t>. It is the root controller</w:t>
      </w:r>
    </w:p>
    <w:p w14:paraId="5451E8E0" w14:textId="6BC3AA6B" w:rsidR="00DC1768" w:rsidRDefault="0023011F" w:rsidP="00DC1768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ctrl-dragging from the TabBarController to a ViewController adds a Segue and a TabBarItem. Change the title and add an icon.</w:t>
      </w:r>
    </w:p>
    <w:p w14:paraId="73B44D76" w14:textId="0F6DACB5" w:rsidR="0023011F" w:rsidRDefault="00920589" w:rsidP="0092058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Picker</w:t>
      </w:r>
    </w:p>
    <w:p w14:paraId="744A45D5" w14:textId="34EE18CF" w:rsidR="004D7AD4" w:rsidRDefault="004D7AD4" w:rsidP="00920589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Give the instance of the Picker a name</w:t>
      </w:r>
      <w:r w:rsidR="00DC2868">
        <w:rPr>
          <w:rFonts w:asciiTheme="majorHAnsi" w:hAnsiTheme="majorHAnsi"/>
        </w:rPr>
        <w:t xml:space="preserve"> (like singlePicker)</w:t>
      </w:r>
      <w:bookmarkStart w:id="0" w:name="_GoBack"/>
      <w:bookmarkEnd w:id="0"/>
      <w:r>
        <w:rPr>
          <w:rFonts w:asciiTheme="majorHAnsi" w:hAnsiTheme="majorHAnsi"/>
        </w:rPr>
        <w:t xml:space="preserve"> in the properties box (top item)</w:t>
      </w:r>
    </w:p>
    <w:p w14:paraId="0B632730" w14:textId="31D796C6" w:rsidR="00F01233" w:rsidRDefault="00920589" w:rsidP="00920589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Swift supports multiple inheritance</w:t>
      </w:r>
      <w:r w:rsidR="00F01233">
        <w:rPr>
          <w:rFonts w:asciiTheme="majorHAnsi" w:hAnsiTheme="majorHAnsi"/>
        </w:rPr>
        <w:t xml:space="preserve"> of classes</w:t>
      </w:r>
      <w:r>
        <w:rPr>
          <w:rFonts w:asciiTheme="majorHAnsi" w:hAnsiTheme="majorHAnsi"/>
        </w:rPr>
        <w:t xml:space="preserve">, but C# </w:t>
      </w:r>
      <w:r w:rsidR="00F01233">
        <w:rPr>
          <w:rFonts w:asciiTheme="majorHAnsi" w:hAnsiTheme="majorHAnsi"/>
        </w:rPr>
        <w:t>only supports multiple inheritance of interfaces.</w:t>
      </w:r>
      <w:r w:rsidR="00DB3361">
        <w:rPr>
          <w:rFonts w:asciiTheme="majorHAnsi" w:hAnsiTheme="majorHAnsi"/>
        </w:rPr>
        <w:t xml:space="preserve"> Use </w:t>
      </w:r>
      <w:r w:rsidR="00DB3361" w:rsidRPr="00DB3361">
        <w:rPr>
          <w:rFonts w:asciiTheme="majorHAnsi" w:hAnsiTheme="majorHAnsi"/>
        </w:rPr>
        <w:t>IUIPickerViewDelegate</w:t>
      </w:r>
      <w:r w:rsidR="00DB3361">
        <w:rPr>
          <w:rFonts w:asciiTheme="majorHAnsi" w:hAnsiTheme="majorHAnsi"/>
        </w:rPr>
        <w:t xml:space="preserve"> and</w:t>
      </w:r>
      <w:r w:rsidR="00DB3361" w:rsidRPr="00DB3361">
        <w:rPr>
          <w:rFonts w:asciiTheme="majorHAnsi" w:hAnsiTheme="majorHAnsi"/>
        </w:rPr>
        <w:t> IUIPickerViewDataSource</w:t>
      </w:r>
      <w:r w:rsidR="00DB3361">
        <w:rPr>
          <w:rFonts w:asciiTheme="majorHAnsi" w:hAnsiTheme="majorHAnsi"/>
        </w:rPr>
        <w:t>.</w:t>
      </w:r>
    </w:p>
    <w:p w14:paraId="09B56844" w14:textId="75E31AB3" w:rsidR="00920589" w:rsidRPr="008A4DB5" w:rsidRDefault="00920589" w:rsidP="00920589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7D06F3B" w14:textId="77777777" w:rsidR="00737ABE" w:rsidRPr="008A4DB5" w:rsidRDefault="00737ABE" w:rsidP="00737AB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07093BFD" w14:textId="77777777" w:rsidR="00737ABE" w:rsidRPr="008A4DB5" w:rsidRDefault="00737ABE" w:rsidP="00737AB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0DE7B3AD" w14:textId="77777777" w:rsidR="00300AB2" w:rsidRPr="008A4DB5" w:rsidRDefault="00300AB2" w:rsidP="00300A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sectPr w:rsidR="00300AB2" w:rsidRPr="008A4D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C103" w14:textId="77777777" w:rsidR="004D7AD4" w:rsidRDefault="004D7AD4">
      <w:pPr>
        <w:spacing w:after="0" w:line="240" w:lineRule="auto"/>
      </w:pPr>
      <w:r>
        <w:separator/>
      </w:r>
    </w:p>
  </w:endnote>
  <w:endnote w:type="continuationSeparator" w:id="0">
    <w:p w14:paraId="14388A51" w14:textId="77777777" w:rsidR="004D7AD4" w:rsidRDefault="004D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3FFC" w14:textId="77777777" w:rsidR="004D7AD4" w:rsidRDefault="004D7AD4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3CD81" w14:textId="77777777" w:rsidR="004D7AD4" w:rsidRDefault="004D7AD4">
      <w:pPr>
        <w:spacing w:after="0" w:line="240" w:lineRule="auto"/>
      </w:pPr>
      <w:r>
        <w:separator/>
      </w:r>
    </w:p>
  </w:footnote>
  <w:footnote w:type="continuationSeparator" w:id="0">
    <w:p w14:paraId="7D366267" w14:textId="77777777" w:rsidR="004D7AD4" w:rsidRDefault="004D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FEDA" w14:textId="7DB9EC53" w:rsidR="004D7AD4" w:rsidRPr="00303242" w:rsidRDefault="004D7AD4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February 8,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51774"/>
    <w:multiLevelType w:val="hybridMultilevel"/>
    <w:tmpl w:val="5DF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987BD4"/>
    <w:multiLevelType w:val="hybridMultilevel"/>
    <w:tmpl w:val="A29E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F601FE"/>
    <w:multiLevelType w:val="hybridMultilevel"/>
    <w:tmpl w:val="52BC5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915EE2"/>
    <w:multiLevelType w:val="hybridMultilevel"/>
    <w:tmpl w:val="B70E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11B7B"/>
    <w:multiLevelType w:val="hybridMultilevel"/>
    <w:tmpl w:val="E0C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566A9A"/>
    <w:multiLevelType w:val="hybridMultilevel"/>
    <w:tmpl w:val="D5AA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4"/>
  </w:num>
  <w:num w:numId="11">
    <w:abstractNumId w:val="24"/>
  </w:num>
  <w:num w:numId="12">
    <w:abstractNumId w:val="22"/>
  </w:num>
  <w:num w:numId="13">
    <w:abstractNumId w:val="12"/>
  </w:num>
  <w:num w:numId="14">
    <w:abstractNumId w:val="18"/>
  </w:num>
  <w:num w:numId="15">
    <w:abstractNumId w:val="13"/>
  </w:num>
  <w:num w:numId="16">
    <w:abstractNumId w:val="17"/>
  </w:num>
  <w:num w:numId="17">
    <w:abstractNumId w:val="11"/>
  </w:num>
  <w:num w:numId="18">
    <w:abstractNumId w:val="19"/>
  </w:num>
  <w:num w:numId="19">
    <w:abstractNumId w:val="9"/>
  </w:num>
  <w:num w:numId="20">
    <w:abstractNumId w:val="16"/>
  </w:num>
  <w:num w:numId="21">
    <w:abstractNumId w:val="10"/>
  </w:num>
  <w:num w:numId="22">
    <w:abstractNumId w:val="20"/>
  </w:num>
  <w:num w:numId="23">
    <w:abstractNumId w:val="15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06B0"/>
    <w:rsid w:val="000C0F47"/>
    <w:rsid w:val="00172A27"/>
    <w:rsid w:val="0019176F"/>
    <w:rsid w:val="00192273"/>
    <w:rsid w:val="001B10D6"/>
    <w:rsid w:val="00206D8D"/>
    <w:rsid w:val="0023011F"/>
    <w:rsid w:val="002C6FF6"/>
    <w:rsid w:val="00300AB2"/>
    <w:rsid w:val="00317E94"/>
    <w:rsid w:val="003C12DA"/>
    <w:rsid w:val="004102D6"/>
    <w:rsid w:val="00446045"/>
    <w:rsid w:val="004D7AD4"/>
    <w:rsid w:val="005D1812"/>
    <w:rsid w:val="005D4CF5"/>
    <w:rsid w:val="006563E3"/>
    <w:rsid w:val="006A3E6F"/>
    <w:rsid w:val="006D2995"/>
    <w:rsid w:val="00737ABE"/>
    <w:rsid w:val="00776D52"/>
    <w:rsid w:val="0078187D"/>
    <w:rsid w:val="008412FF"/>
    <w:rsid w:val="008A4DB5"/>
    <w:rsid w:val="008C5404"/>
    <w:rsid w:val="00920589"/>
    <w:rsid w:val="00932B5C"/>
    <w:rsid w:val="009860F0"/>
    <w:rsid w:val="009B6710"/>
    <w:rsid w:val="00B01A27"/>
    <w:rsid w:val="00B75C63"/>
    <w:rsid w:val="00B8410E"/>
    <w:rsid w:val="00BC6257"/>
    <w:rsid w:val="00C05FFE"/>
    <w:rsid w:val="00D90E51"/>
    <w:rsid w:val="00DB3361"/>
    <w:rsid w:val="00DC1768"/>
    <w:rsid w:val="00DC2868"/>
    <w:rsid w:val="00E03403"/>
    <w:rsid w:val="00EF1391"/>
    <w:rsid w:val="00EF4B35"/>
    <w:rsid w:val="00F01233"/>
    <w:rsid w:val="00F6052A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3A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pple.com/library/ios/documentation/UIKit/Reference/UITabBarController_Class/index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73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7</cp:revision>
  <cp:lastPrinted>2016-02-01T19:20:00Z</cp:lastPrinted>
  <dcterms:created xsi:type="dcterms:W3CDTF">2016-02-07T21:55:00Z</dcterms:created>
  <dcterms:modified xsi:type="dcterms:W3CDTF">2016-02-08T23:44:00Z</dcterms:modified>
</cp:coreProperties>
</file>