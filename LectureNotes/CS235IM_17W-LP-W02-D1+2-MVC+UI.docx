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77777777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6563E3">
        <w:rPr>
          <w:b/>
        </w:rPr>
        <w:t>Handling UI Events</w:t>
      </w:r>
      <w:r>
        <w:t xml:space="preserve"> </w:t>
      </w:r>
      <w:r>
        <w:br/>
        <w:t xml:space="preserve">(Previous topic: </w:t>
      </w:r>
      <w:r w:rsidR="006563E3" w:rsidRPr="006563E3">
        <w:t>Into to Mobile Development</w:t>
      </w:r>
      <w:r>
        <w:t>)</w:t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16C6B640" w14:textId="071DF256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See how everyone is doing on the lab assignment</w:t>
      </w:r>
      <w:r w:rsidR="00EF5C59">
        <w:t>.</w:t>
      </w:r>
      <w:r w:rsidR="00AE20DB">
        <w:br/>
        <w:t>Should we delay things by one week?</w:t>
      </w:r>
    </w:p>
    <w:p w14:paraId="604A8439" w14:textId="77777777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Discuss the code review process and due date</w:t>
      </w:r>
    </w:p>
    <w:p w14:paraId="25BF69C8" w14:textId="77777777" w:rsidR="006563E3" w:rsidRDefault="006563E3" w:rsidP="006563E3">
      <w:pPr>
        <w:pStyle w:val="ColorfulList1"/>
        <w:spacing w:line="240" w:lineRule="auto"/>
      </w:pPr>
    </w:p>
    <w:p w14:paraId="626F7B66" w14:textId="2A432285" w:rsidR="005133EA" w:rsidRDefault="005133EA" w:rsidP="006563E3">
      <w:pPr>
        <w:pStyle w:val="ColorfulList1"/>
        <w:spacing w:line="240" w:lineRule="auto"/>
        <w:ind w:left="0"/>
        <w:rPr>
          <w:u w:val="single"/>
        </w:rPr>
      </w:pPr>
      <w:r>
        <w:rPr>
          <w:u w:val="single"/>
        </w:rPr>
        <w:t>Operating Systems, APIs, Libraries, and Frameworks</w:t>
      </w:r>
    </w:p>
    <w:p w14:paraId="69DDD4BD" w14:textId="7FC3294C" w:rsidR="005133EA" w:rsidRDefault="005133EA" w:rsidP="005133EA">
      <w:pPr>
        <w:pStyle w:val="ColorfulList1"/>
        <w:numPr>
          <w:ilvl w:val="0"/>
          <w:numId w:val="15"/>
        </w:numPr>
        <w:spacing w:line="240" w:lineRule="auto"/>
      </w:pPr>
      <w:r>
        <w:t xml:space="preserve">Every operating system has an </w:t>
      </w:r>
      <w:proofErr w:type="gramStart"/>
      <w:r>
        <w:t>API,</w:t>
      </w:r>
      <w:proofErr w:type="gramEnd"/>
      <w:r>
        <w:t xml:space="preserve"> this is a “low level” API</w:t>
      </w:r>
    </w:p>
    <w:p w14:paraId="12EF41FC" w14:textId="5DEFDF3D" w:rsidR="005133EA" w:rsidRDefault="005133EA" w:rsidP="005133EA">
      <w:pPr>
        <w:pStyle w:val="ColorfulList1"/>
        <w:numPr>
          <w:ilvl w:val="0"/>
          <w:numId w:val="15"/>
        </w:numPr>
        <w:spacing w:line="240" w:lineRule="auto"/>
      </w:pPr>
      <w:r>
        <w:t xml:space="preserve">For difficult operations like graphics, there are libraries: Win32 / DirectX, OpenGL on Windows, Cocoa / </w:t>
      </w:r>
      <w:proofErr w:type="spellStart"/>
      <w:r>
        <w:t>AppKit</w:t>
      </w:r>
      <w:proofErr w:type="spellEnd"/>
      <w:r>
        <w:t xml:space="preserve"> on Mac OS</w:t>
      </w:r>
    </w:p>
    <w:p w14:paraId="043ED375" w14:textId="54F45A29" w:rsidR="005133EA" w:rsidRDefault="005133EA" w:rsidP="005133EA">
      <w:pPr>
        <w:pStyle w:val="ColorfulList1"/>
        <w:numPr>
          <w:ilvl w:val="0"/>
          <w:numId w:val="15"/>
        </w:numPr>
        <w:spacing w:line="240" w:lineRule="auto"/>
      </w:pPr>
      <w:r>
        <w:t>For building apps there are frameworks that consist of a collection of libraries that implement a particular architecture for building an app: like WinForms or WPF on Windows, or the iOS SDK</w:t>
      </w:r>
    </w:p>
    <w:p w14:paraId="3D33B109" w14:textId="5B9C2BC3" w:rsidR="005133EA" w:rsidRDefault="005133EA" w:rsidP="005133EA">
      <w:pPr>
        <w:pStyle w:val="ColorfulList1"/>
        <w:numPr>
          <w:ilvl w:val="0"/>
          <w:numId w:val="15"/>
        </w:numPr>
        <w:spacing w:line="240" w:lineRule="auto"/>
      </w:pPr>
      <w:r>
        <w:t>Xamarin provides a way to insert the .NET library and C# run-time on top of the IOS SDK.</w:t>
      </w:r>
      <w:r w:rsidR="008C1F2B">
        <w:br/>
      </w:r>
      <w:hyperlink r:id="rId7" w:history="1">
        <w:r w:rsidR="008C1F2B" w:rsidRPr="009A0905">
          <w:rPr>
            <w:rStyle w:val="Hyperlink"/>
          </w:rPr>
          <w:t>https://developer.xamarin.com/api/root/ios-unified</w:t>
        </w:r>
      </w:hyperlink>
    </w:p>
    <w:p w14:paraId="738CEFDC" w14:textId="77777777" w:rsidR="008C1F2B" w:rsidRDefault="008C1F2B" w:rsidP="008C1F2B">
      <w:pPr>
        <w:pStyle w:val="ColorfulList1"/>
        <w:spacing w:line="240" w:lineRule="auto"/>
        <w:ind w:left="360"/>
      </w:pPr>
    </w:p>
    <w:p w14:paraId="031B6D75" w14:textId="77777777" w:rsidR="005133EA" w:rsidRPr="005133EA" w:rsidRDefault="005133EA" w:rsidP="005133EA">
      <w:pPr>
        <w:pStyle w:val="ColorfulList1"/>
        <w:spacing w:line="240" w:lineRule="auto"/>
        <w:ind w:left="360"/>
      </w:pPr>
    </w:p>
    <w:p w14:paraId="3B49E6C9" w14:textId="03A16A16" w:rsidR="006563E3" w:rsidRDefault="005133EA" w:rsidP="006563E3">
      <w:pPr>
        <w:pStyle w:val="ColorfulList1"/>
        <w:spacing w:line="240" w:lineRule="auto"/>
        <w:ind w:left="0"/>
        <w:rPr>
          <w:u w:val="single"/>
        </w:rPr>
      </w:pPr>
      <w:r>
        <w:rPr>
          <w:u w:val="single"/>
        </w:rPr>
        <w:t>App</w:t>
      </w:r>
      <w:r w:rsidR="006563E3">
        <w:rPr>
          <w:u w:val="single"/>
        </w:rPr>
        <w:t xml:space="preserve"> Architecture</w:t>
      </w:r>
    </w:p>
    <w:p w14:paraId="03377DA6" w14:textId="77777777" w:rsidR="00FD7A23" w:rsidRDefault="00FD7A23" w:rsidP="00FD7A23">
      <w:pPr>
        <w:pStyle w:val="ColorfulList1"/>
        <w:numPr>
          <w:ilvl w:val="0"/>
          <w:numId w:val="1"/>
        </w:numPr>
        <w:spacing w:line="240" w:lineRule="auto"/>
      </w:pPr>
      <w:r>
        <w:t>MVC</w:t>
      </w:r>
    </w:p>
    <w:p w14:paraId="02DBFDC2" w14:textId="77777777" w:rsidR="00FD7A23" w:rsidRDefault="00FD7A23" w:rsidP="00FD7A23">
      <w:pPr>
        <w:pStyle w:val="ColorfulList1"/>
        <w:numPr>
          <w:ilvl w:val="1"/>
          <w:numId w:val="1"/>
        </w:numPr>
        <w:spacing w:line="240" w:lineRule="auto"/>
        <w:ind w:left="900" w:hanging="180"/>
      </w:pPr>
      <w:r>
        <w:t>Model: A class or set of complex classes that just hold data</w:t>
      </w:r>
    </w:p>
    <w:p w14:paraId="4CA2B4A6" w14:textId="77777777" w:rsidR="00FD7A23" w:rsidRDefault="00FD7A23" w:rsidP="00FD7A23">
      <w:pPr>
        <w:pStyle w:val="ColorfulList1"/>
        <w:numPr>
          <w:ilvl w:val="1"/>
          <w:numId w:val="1"/>
        </w:numPr>
        <w:spacing w:line="240" w:lineRule="auto"/>
        <w:ind w:left="900" w:hanging="180"/>
      </w:pPr>
      <w:r>
        <w:t>View: Just presents the information (like a web page)</w:t>
      </w:r>
    </w:p>
    <w:p w14:paraId="0E0B06AE" w14:textId="77777777" w:rsidR="00FD7A23" w:rsidRDefault="00FD7A23" w:rsidP="00FD7A23">
      <w:pPr>
        <w:pStyle w:val="ColorfulList1"/>
        <w:numPr>
          <w:ilvl w:val="1"/>
          <w:numId w:val="1"/>
        </w:numPr>
        <w:spacing w:line="240" w:lineRule="auto"/>
        <w:ind w:left="900" w:hanging="180"/>
      </w:pPr>
      <w:r>
        <w:t>Controller: Responds to user input and does processing</w:t>
      </w:r>
    </w:p>
    <w:p w14:paraId="58201865" w14:textId="580BE7A6" w:rsidR="002E7F75" w:rsidRDefault="00FD7A23" w:rsidP="00196209">
      <w:pPr>
        <w:pStyle w:val="ColorfulList1"/>
        <w:numPr>
          <w:ilvl w:val="0"/>
          <w:numId w:val="1"/>
        </w:numPr>
        <w:spacing w:line="240" w:lineRule="auto"/>
      </w:pPr>
      <w:r>
        <w:t>Advantages</w:t>
      </w:r>
      <w:r w:rsidR="002E7F75">
        <w:t xml:space="preserve"> of MVC</w:t>
      </w:r>
    </w:p>
    <w:p w14:paraId="6254B25B" w14:textId="77777777" w:rsidR="002E7F75" w:rsidRDefault="002E7F75" w:rsidP="002E7F75">
      <w:pPr>
        <w:pStyle w:val="ListParagraph"/>
        <w:numPr>
          <w:ilvl w:val="1"/>
          <w:numId w:val="13"/>
        </w:numPr>
        <w:spacing w:line="240" w:lineRule="auto"/>
      </w:pPr>
      <w:r>
        <w:t>Reduce dependencies</w:t>
      </w:r>
    </w:p>
    <w:p w14:paraId="664B3AD4" w14:textId="77777777" w:rsidR="002E7F75" w:rsidRDefault="002E7F75" w:rsidP="002E7F75">
      <w:pPr>
        <w:pStyle w:val="ListParagraph"/>
        <w:numPr>
          <w:ilvl w:val="2"/>
          <w:numId w:val="13"/>
        </w:numPr>
        <w:spacing w:line="240" w:lineRule="auto"/>
      </w:pPr>
      <w:r>
        <w:t xml:space="preserve">View </w:t>
      </w:r>
      <w:r>
        <w:sym w:font="Wingdings" w:char="F0E0"/>
      </w:r>
      <w:r>
        <w:t xml:space="preserve">Model </w:t>
      </w:r>
      <w:r>
        <w:sym w:font="Wingdings" w:char="F0DF"/>
      </w:r>
      <w:r>
        <w:t xml:space="preserve"> Controller</w:t>
      </w:r>
      <w:r>
        <w:br/>
        <w:t xml:space="preserve">    ^_________________|</w:t>
      </w:r>
    </w:p>
    <w:p w14:paraId="6F1CB4D3" w14:textId="77777777" w:rsidR="002E7F75" w:rsidRDefault="002E7F75" w:rsidP="002E7F75">
      <w:pPr>
        <w:pStyle w:val="ListParagraph"/>
        <w:numPr>
          <w:ilvl w:val="1"/>
          <w:numId w:val="13"/>
        </w:numPr>
        <w:spacing w:line="240" w:lineRule="auto"/>
      </w:pPr>
      <w:r>
        <w:t>Facilitates changes (bug fixes, new features)</w:t>
      </w:r>
    </w:p>
    <w:p w14:paraId="3B51EC60" w14:textId="77777777" w:rsidR="002E7F75" w:rsidRDefault="002E7F75" w:rsidP="002E7F75">
      <w:pPr>
        <w:pStyle w:val="ListParagraph"/>
        <w:numPr>
          <w:ilvl w:val="1"/>
          <w:numId w:val="13"/>
        </w:numPr>
        <w:spacing w:line="240" w:lineRule="auto"/>
      </w:pPr>
      <w:r>
        <w:t>Separation of concerns (simplifies coding)</w:t>
      </w:r>
    </w:p>
    <w:p w14:paraId="50E6041A" w14:textId="77777777" w:rsidR="002E7F75" w:rsidRDefault="002E7F75" w:rsidP="002E7F75">
      <w:pPr>
        <w:pStyle w:val="ListParagraph"/>
        <w:numPr>
          <w:ilvl w:val="1"/>
          <w:numId w:val="13"/>
        </w:numPr>
        <w:spacing w:line="240" w:lineRule="auto"/>
      </w:pPr>
      <w:r>
        <w:t>Facilitates reusable code and cross-platform development (only the View is non-portable)</w:t>
      </w:r>
    </w:p>
    <w:p w14:paraId="2338427F" w14:textId="77777777" w:rsidR="002E7F75" w:rsidRDefault="002E7F75" w:rsidP="002E7F75">
      <w:pPr>
        <w:pStyle w:val="ListParagraph"/>
        <w:numPr>
          <w:ilvl w:val="0"/>
          <w:numId w:val="13"/>
        </w:numPr>
        <w:spacing w:line="240" w:lineRule="auto"/>
      </w:pPr>
      <w:r>
        <w:t>Outlets and Actions</w:t>
      </w:r>
    </w:p>
    <w:p w14:paraId="405BCEF0" w14:textId="77777777" w:rsidR="002E7F75" w:rsidRDefault="002E7F75" w:rsidP="002E7F75">
      <w:pPr>
        <w:pStyle w:val="ListParagraph"/>
        <w:numPr>
          <w:ilvl w:val="1"/>
          <w:numId w:val="13"/>
        </w:numPr>
        <w:spacing w:line="240" w:lineRule="auto"/>
      </w:pPr>
      <w:r>
        <w:t>Outlets are properties that contain references to UI objects. You work with these in the Controller code instead of working directly with UI objects.</w:t>
      </w:r>
    </w:p>
    <w:p w14:paraId="1D1EADFF" w14:textId="77777777" w:rsidR="002E7F75" w:rsidRDefault="002E7F75" w:rsidP="002E7F75">
      <w:pPr>
        <w:pStyle w:val="ListParagraph"/>
        <w:numPr>
          <w:ilvl w:val="1"/>
          <w:numId w:val="13"/>
        </w:numPr>
        <w:spacing w:line="240" w:lineRule="auto"/>
      </w:pPr>
      <w:r>
        <w:t>Actions are the event handlers.</w:t>
      </w:r>
    </w:p>
    <w:p w14:paraId="120B64F9" w14:textId="77777777" w:rsidR="008C5404" w:rsidRDefault="008C5404" w:rsidP="008C5404">
      <w:pPr>
        <w:pStyle w:val="ColorfulList1"/>
        <w:numPr>
          <w:ilvl w:val="0"/>
          <w:numId w:val="13"/>
        </w:numPr>
        <w:spacing w:line="240" w:lineRule="auto"/>
      </w:pPr>
      <w:r>
        <w:t xml:space="preserve">Storyboard– look at it for </w:t>
      </w:r>
      <w:proofErr w:type="spellStart"/>
      <w:r>
        <w:t>phoneword</w:t>
      </w:r>
      <w:proofErr w:type="spellEnd"/>
      <w:r>
        <w:tab/>
      </w:r>
    </w:p>
    <w:p w14:paraId="5A2D6BDD" w14:textId="77777777" w:rsidR="006563E3" w:rsidRDefault="006563E3" w:rsidP="006563E3">
      <w:pPr>
        <w:pStyle w:val="ColorfulList1"/>
        <w:numPr>
          <w:ilvl w:val="1"/>
          <w:numId w:val="13"/>
        </w:numPr>
        <w:spacing w:line="240" w:lineRule="auto"/>
      </w:pPr>
      <w:proofErr w:type="spellStart"/>
      <w:r>
        <w:t>ViewController</w:t>
      </w:r>
      <w:proofErr w:type="spellEnd"/>
      <w:r w:rsidR="008C5404">
        <w:t>- loads and unloads content view hierarchies</w:t>
      </w:r>
    </w:p>
    <w:p w14:paraId="1B8FDB19" w14:textId="77777777" w:rsidR="006563E3" w:rsidRDefault="006563E3" w:rsidP="006563E3">
      <w:pPr>
        <w:pStyle w:val="ColorfulList1"/>
        <w:numPr>
          <w:ilvl w:val="2"/>
          <w:numId w:val="13"/>
        </w:numPr>
        <w:spacing w:line="240" w:lineRule="auto"/>
      </w:pPr>
      <w:r>
        <w:t>Screen</w:t>
      </w:r>
    </w:p>
    <w:p w14:paraId="78D51170" w14:textId="77777777" w:rsidR="008C5404" w:rsidRDefault="008C5404" w:rsidP="008C5404">
      <w:pPr>
        <w:pStyle w:val="ColorfulList1"/>
        <w:numPr>
          <w:ilvl w:val="3"/>
          <w:numId w:val="13"/>
        </w:numPr>
        <w:spacing w:line="240" w:lineRule="auto"/>
      </w:pPr>
      <w:r>
        <w:t>Content View Hierarchy</w:t>
      </w:r>
      <w:r>
        <w:tab/>
      </w:r>
    </w:p>
    <w:p w14:paraId="210B0135" w14:textId="77777777" w:rsidR="006563E3" w:rsidRDefault="006563E3" w:rsidP="008C5404">
      <w:pPr>
        <w:pStyle w:val="ColorfulList1"/>
        <w:numPr>
          <w:ilvl w:val="4"/>
          <w:numId w:val="13"/>
        </w:numPr>
        <w:spacing w:line="240" w:lineRule="auto"/>
      </w:pPr>
      <w:r>
        <w:t>Root view</w:t>
      </w:r>
    </w:p>
    <w:p w14:paraId="34FA4B74" w14:textId="2AF51F05" w:rsidR="006563E3" w:rsidRDefault="008C5404" w:rsidP="00196209">
      <w:pPr>
        <w:pStyle w:val="ColorfulList1"/>
        <w:numPr>
          <w:ilvl w:val="5"/>
          <w:numId w:val="13"/>
        </w:numPr>
        <w:spacing w:line="240" w:lineRule="auto"/>
      </w:pPr>
      <w:proofErr w:type="spellStart"/>
      <w:r>
        <w:t>S</w:t>
      </w:r>
      <w:r w:rsidR="006563E3">
        <w:t>ubviews</w:t>
      </w:r>
      <w:proofErr w:type="spellEnd"/>
    </w:p>
    <w:p w14:paraId="012D72F7" w14:textId="77777777" w:rsidR="006563E3" w:rsidRPr="006563E3" w:rsidRDefault="006563E3" w:rsidP="006563E3">
      <w:pPr>
        <w:pStyle w:val="ColorfulList1"/>
        <w:spacing w:line="240" w:lineRule="auto"/>
      </w:pPr>
    </w:p>
    <w:p w14:paraId="47A02EB1" w14:textId="77777777" w:rsidR="006563E3" w:rsidRPr="006563E3" w:rsidRDefault="006563E3" w:rsidP="006563E3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Events</w:t>
      </w:r>
    </w:p>
    <w:p w14:paraId="672C28A5" w14:textId="18B3BAB7" w:rsidR="006563E3" w:rsidRDefault="006563E3" w:rsidP="006563E3">
      <w:pPr>
        <w:pStyle w:val="ColorfulList1"/>
        <w:numPr>
          <w:ilvl w:val="0"/>
          <w:numId w:val="12"/>
        </w:numPr>
        <w:spacing w:line="240" w:lineRule="auto"/>
      </w:pPr>
      <w:r>
        <w:t>Actions vs. .NET style events</w:t>
      </w:r>
    </w:p>
    <w:p w14:paraId="24204046" w14:textId="77777777" w:rsidR="006563E3" w:rsidRDefault="006563E3" w:rsidP="006563E3">
      <w:pPr>
        <w:pStyle w:val="ColorfulList1"/>
        <w:numPr>
          <w:ilvl w:val="0"/>
          <w:numId w:val="12"/>
        </w:numPr>
        <w:spacing w:line="240" w:lineRule="auto"/>
      </w:pPr>
      <w:r>
        <w:t xml:space="preserve">Look at event handlers in </w:t>
      </w:r>
      <w:proofErr w:type="spellStart"/>
      <w:r>
        <w:t>PhoneWord</w:t>
      </w:r>
      <w:proofErr w:type="spellEnd"/>
      <w:r>
        <w:t xml:space="preserve">, </w:t>
      </w:r>
      <w:proofErr w:type="spellStart"/>
      <w:r>
        <w:t>ViewController.cs</w:t>
      </w:r>
      <w:proofErr w:type="spellEnd"/>
      <w:r>
        <w:t xml:space="preserve">, </w:t>
      </w:r>
      <w:proofErr w:type="spellStart"/>
      <w:r>
        <w:t>ViewDidLoad</w:t>
      </w:r>
      <w:proofErr w:type="spellEnd"/>
    </w:p>
    <w:p w14:paraId="044E7A5A" w14:textId="4BB3744F" w:rsidR="006563E3" w:rsidRDefault="00196209" w:rsidP="006563E3">
      <w:pPr>
        <w:pStyle w:val="ColorfulList1"/>
        <w:numPr>
          <w:ilvl w:val="0"/>
          <w:numId w:val="12"/>
        </w:numPr>
        <w:spacing w:line="240" w:lineRule="auto"/>
      </w:pPr>
      <w:r>
        <w:t>Create events using the events tab of the properties dialog in the storyboard</w:t>
      </w:r>
    </w:p>
    <w:p w14:paraId="6F7B96B9" w14:textId="34E846BD" w:rsidR="00BA052E" w:rsidRDefault="00EF1391" w:rsidP="00C0055D">
      <w:pPr>
        <w:pStyle w:val="ColorfulList1"/>
        <w:numPr>
          <w:ilvl w:val="0"/>
          <w:numId w:val="12"/>
        </w:numPr>
        <w:spacing w:line="240" w:lineRule="auto"/>
      </w:pPr>
      <w:proofErr w:type="spellStart"/>
      <w:r>
        <w:t>FirstResponder</w:t>
      </w:r>
      <w:proofErr w:type="spellEnd"/>
      <w:r>
        <w:t>, responder chain – events bubble</w:t>
      </w:r>
      <w:r w:rsidR="00C0055D">
        <w:t xml:space="preserve"> up the hierarchy to the screen</w:t>
      </w:r>
    </w:p>
    <w:p w14:paraId="2CDEE06D" w14:textId="5A28FACB" w:rsidR="0028352F" w:rsidRDefault="00C0055D" w:rsidP="0028352F">
      <w:pPr>
        <w:pStyle w:val="ColorfulList1"/>
        <w:numPr>
          <w:ilvl w:val="1"/>
          <w:numId w:val="12"/>
        </w:numPr>
        <w:spacing w:line="240" w:lineRule="auto"/>
      </w:pPr>
      <w:r>
        <w:lastRenderedPageBreak/>
        <w:t>Example i</w:t>
      </w:r>
      <w:r w:rsidR="0028352F">
        <w:t xml:space="preserve">n </w:t>
      </w:r>
      <w:proofErr w:type="spellStart"/>
      <w:r w:rsidR="0028352F">
        <w:t>PhoneWord</w:t>
      </w:r>
      <w:proofErr w:type="spellEnd"/>
      <w:r w:rsidR="0028352F">
        <w:t xml:space="preserve">, </w:t>
      </w:r>
    </w:p>
    <w:p w14:paraId="712A2D76" w14:textId="7A1F0166" w:rsidR="00C0055D" w:rsidRPr="00E62C81" w:rsidRDefault="00C0055D" w:rsidP="0028352F">
      <w:pPr>
        <w:pStyle w:val="ColorfulList1"/>
        <w:numPr>
          <w:ilvl w:val="1"/>
          <w:numId w:val="12"/>
        </w:numPr>
        <w:spacing w:line="240" w:lineRule="auto"/>
      </w:pPr>
      <w:r>
        <w:t xml:space="preserve">Example in </w:t>
      </w:r>
      <w:proofErr w:type="spellStart"/>
      <w:r>
        <w:t>ControlFun</w:t>
      </w:r>
      <w:proofErr w:type="spellEnd"/>
      <w:r>
        <w:t>, Ch. 4 of the textbook</w:t>
      </w:r>
    </w:p>
    <w:sectPr w:rsidR="00C0055D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A4EF5" w14:textId="77777777" w:rsidR="002B32BE" w:rsidRDefault="002B32BE">
      <w:pPr>
        <w:spacing w:after="0" w:line="240" w:lineRule="auto"/>
      </w:pPr>
      <w:r>
        <w:separator/>
      </w:r>
    </w:p>
  </w:endnote>
  <w:endnote w:type="continuationSeparator" w:id="0">
    <w:p w14:paraId="01931421" w14:textId="77777777" w:rsidR="002B32BE" w:rsidRDefault="002B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AE20DB" w:rsidRDefault="00AE20DB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88782" w14:textId="77777777" w:rsidR="002B32BE" w:rsidRDefault="002B32BE">
      <w:pPr>
        <w:spacing w:after="0" w:line="240" w:lineRule="auto"/>
      </w:pPr>
      <w:r>
        <w:separator/>
      </w:r>
    </w:p>
  </w:footnote>
  <w:footnote w:type="continuationSeparator" w:id="0">
    <w:p w14:paraId="5FE0CDFF" w14:textId="77777777" w:rsidR="002B32BE" w:rsidRDefault="002B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67B6B1A6" w:rsidR="00AE20DB" w:rsidRPr="00303242" w:rsidRDefault="00AE20DB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17,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2F0E9804">
      <w:start w:val="1"/>
      <w:numFmt w:val="decimal"/>
      <w:lvlText w:val="%1."/>
      <w:lvlJc w:val="left"/>
      <w:pPr>
        <w:ind w:left="720" w:hanging="360"/>
      </w:pPr>
    </w:lvl>
    <w:lvl w:ilvl="1" w:tplc="6636955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86A4A302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185E5048">
      <w:start w:val="1"/>
      <w:numFmt w:val="decimal"/>
      <w:lvlRestart w:val="0"/>
      <w:lvlText w:val="%4."/>
      <w:lvlJc w:val="left"/>
      <w:pPr>
        <w:ind w:left="2880" w:hanging="360"/>
      </w:pPr>
    </w:lvl>
    <w:lvl w:ilvl="4" w:tplc="40D475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7714A34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292E76A">
      <w:start w:val="1"/>
      <w:numFmt w:val="decimal"/>
      <w:lvlRestart w:val="0"/>
      <w:lvlText w:val="%7."/>
      <w:lvlJc w:val="left"/>
      <w:pPr>
        <w:ind w:left="5040" w:hanging="360"/>
      </w:pPr>
    </w:lvl>
    <w:lvl w:ilvl="7" w:tplc="6E5415A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35EE3F5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23F00A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1A64E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3EA95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9CF02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F8B53E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CC312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C0863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3279DE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F2131C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261A3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053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FECF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C477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2416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6EABF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4B8E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EBF3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7A4B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9A58A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0DFF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8479A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4EDB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03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3496C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0A39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F1E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A0724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4D984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C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64CF2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D28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26A6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013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26F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0C63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EF7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04CA0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8CE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E8120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2DEC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FAC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8FEB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0EAC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2313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6C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DDE2E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F81D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9F84E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901FEE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64CA7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A28A9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D0E37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BA6A22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982EC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BDF62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E457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6C42A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45E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F84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4062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2C7E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E0A7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240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0AD2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AAE1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FA56D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E9FD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0527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FE1BC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27E8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4CD3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4C35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8F70E1"/>
    <w:multiLevelType w:val="hybridMultilevel"/>
    <w:tmpl w:val="83EA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3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6209"/>
    <w:rsid w:val="00197088"/>
    <w:rsid w:val="00206D8D"/>
    <w:rsid w:val="0028352F"/>
    <w:rsid w:val="002B32BE"/>
    <w:rsid w:val="002E7F75"/>
    <w:rsid w:val="004025F9"/>
    <w:rsid w:val="004102D6"/>
    <w:rsid w:val="00446045"/>
    <w:rsid w:val="005133EA"/>
    <w:rsid w:val="005D1812"/>
    <w:rsid w:val="005D4CF5"/>
    <w:rsid w:val="006563E3"/>
    <w:rsid w:val="00716B95"/>
    <w:rsid w:val="007766AF"/>
    <w:rsid w:val="00776D52"/>
    <w:rsid w:val="008C1F2B"/>
    <w:rsid w:val="008C5404"/>
    <w:rsid w:val="00932B5C"/>
    <w:rsid w:val="009860F0"/>
    <w:rsid w:val="00AE20DB"/>
    <w:rsid w:val="00BA052E"/>
    <w:rsid w:val="00BC6257"/>
    <w:rsid w:val="00C0055D"/>
    <w:rsid w:val="00C05FFE"/>
    <w:rsid w:val="00DC6E14"/>
    <w:rsid w:val="00EF1391"/>
    <w:rsid w:val="00EF4B35"/>
    <w:rsid w:val="00EF5C59"/>
    <w:rsid w:val="00F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qFormat/>
    <w:rsid w:val="002E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api/root/ios-unified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2011-11-07T16:22:00Z</cp:lastPrinted>
  <dcterms:created xsi:type="dcterms:W3CDTF">2017-02-20T00:03:00Z</dcterms:created>
  <dcterms:modified xsi:type="dcterms:W3CDTF">2017-02-20T00:03:00Z</dcterms:modified>
</cp:coreProperties>
</file>