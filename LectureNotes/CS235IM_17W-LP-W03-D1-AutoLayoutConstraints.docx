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77777777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6563E3">
        <w:rPr>
          <w:b/>
        </w:rPr>
        <w:t>Handling UI Events</w:t>
      </w:r>
      <w:r>
        <w:t xml:space="preserve"> </w:t>
      </w:r>
      <w:r>
        <w:br/>
        <w:t xml:space="preserve">(Previous topic: </w:t>
      </w:r>
      <w:r w:rsidR="006563E3" w:rsidRPr="006563E3">
        <w:t>Into to Mobile Development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4630298F" w14:textId="77777777" w:rsidR="0015152E" w:rsidRDefault="0015152E" w:rsidP="006563E3">
      <w:pPr>
        <w:pStyle w:val="ColorfulList1"/>
        <w:numPr>
          <w:ilvl w:val="0"/>
          <w:numId w:val="11"/>
        </w:numPr>
        <w:spacing w:line="240" w:lineRule="auto"/>
      </w:pPr>
      <w:r>
        <w:t>Look at due dates on Moodle</w:t>
      </w:r>
    </w:p>
    <w:p w14:paraId="16C6B640" w14:textId="51EB2121" w:rsidR="006563E3" w:rsidRDefault="0015152E" w:rsidP="00B66174">
      <w:pPr>
        <w:pStyle w:val="ColorfulList1"/>
        <w:numPr>
          <w:ilvl w:val="1"/>
          <w:numId w:val="11"/>
        </w:numPr>
        <w:spacing w:line="240" w:lineRule="auto"/>
      </w:pPr>
      <w:r>
        <w:t>Lab 1 Beta due today, ask</w:t>
      </w:r>
      <w:r w:rsidR="006563E3">
        <w:t xml:space="preserve"> how everyone is doing </w:t>
      </w:r>
    </w:p>
    <w:p w14:paraId="6D500F1F" w14:textId="77777777" w:rsidR="00B66174" w:rsidRDefault="003A2F74" w:rsidP="00B66174">
      <w:pPr>
        <w:pStyle w:val="ColorfulList1"/>
        <w:numPr>
          <w:ilvl w:val="1"/>
          <w:numId w:val="11"/>
        </w:numPr>
        <w:spacing w:line="240" w:lineRule="auto"/>
      </w:pPr>
      <w:r>
        <w:t>Quiz 2 closes tomorrow, covers</w:t>
      </w:r>
    </w:p>
    <w:p w14:paraId="2DC3ACB0" w14:textId="77777777" w:rsidR="00B66174" w:rsidRPr="00B66174" w:rsidRDefault="00B66174" w:rsidP="00B66174">
      <w:pPr>
        <w:pStyle w:val="ColorfulList1"/>
        <w:numPr>
          <w:ilvl w:val="2"/>
          <w:numId w:val="11"/>
        </w:numPr>
        <w:spacing w:line="240" w:lineRule="auto"/>
      </w:pPr>
      <w:r>
        <w:rPr>
          <w:rFonts w:asciiTheme="majorHAnsi" w:hAnsiTheme="majorHAnsi" w:cs="Helvetica Neue"/>
          <w:color w:val="262626"/>
        </w:rPr>
        <w:t>Chapter 3,</w:t>
      </w:r>
      <w:r w:rsidRPr="00B66174">
        <w:rPr>
          <w:rFonts w:ascii="MS Mincho" w:eastAsia="MS Mincho" w:hAnsi="MS Mincho" w:cs="MS Mincho"/>
          <w:i/>
          <w:iCs/>
          <w:color w:val="262626"/>
        </w:rPr>
        <w:t> </w:t>
      </w:r>
      <w:r w:rsidRPr="00B66174">
        <w:rPr>
          <w:rFonts w:asciiTheme="majorHAnsi" w:hAnsiTheme="majorHAnsi" w:cs="Helvetica Neue"/>
          <w:color w:val="262626"/>
        </w:rPr>
        <w:t>Pages 51 - 56 and 83 – 86,</w:t>
      </w:r>
    </w:p>
    <w:p w14:paraId="25BF69C8" w14:textId="31CC5EE4" w:rsidR="006563E3" w:rsidRDefault="00B66174" w:rsidP="00B66174">
      <w:pPr>
        <w:pStyle w:val="ColorfulList1"/>
        <w:numPr>
          <w:ilvl w:val="2"/>
          <w:numId w:val="11"/>
        </w:numPr>
        <w:spacing w:line="240" w:lineRule="auto"/>
      </w:pPr>
      <w:r w:rsidRPr="00B66174">
        <w:rPr>
          <w:rFonts w:asciiTheme="majorHAnsi" w:hAnsiTheme="majorHAnsi" w:cs="Helvetica Neue"/>
          <w:color w:val="262626"/>
        </w:rPr>
        <w:t xml:space="preserve"> </w:t>
      </w:r>
      <w:hyperlink r:id="rId7" w:history="1">
        <w:r w:rsidRPr="00B66174">
          <w:rPr>
            <w:rFonts w:asciiTheme="majorHAnsi" w:hAnsiTheme="majorHAnsi" w:cs="Helvetica Neue"/>
            <w:color w:val="0B5B97"/>
          </w:rPr>
          <w:t>Auto Layout with the Xamarin Designer for iOS</w:t>
        </w:r>
      </w:hyperlink>
    </w:p>
    <w:p w14:paraId="08611936" w14:textId="77777777" w:rsidR="00B66174" w:rsidRDefault="00B66174" w:rsidP="00B66174">
      <w:pPr>
        <w:pStyle w:val="ColorfulList1"/>
        <w:numPr>
          <w:ilvl w:val="2"/>
          <w:numId w:val="11"/>
        </w:numPr>
        <w:spacing w:line="240" w:lineRule="auto"/>
      </w:pPr>
    </w:p>
    <w:p w14:paraId="012D72F7" w14:textId="77777777" w:rsidR="006563E3" w:rsidRPr="006563E3" w:rsidRDefault="006563E3" w:rsidP="006563E3">
      <w:pPr>
        <w:pStyle w:val="ColorfulList1"/>
        <w:spacing w:line="240" w:lineRule="auto"/>
      </w:pPr>
    </w:p>
    <w:p w14:paraId="47A02EB1" w14:textId="00D003FD" w:rsidR="006563E3" w:rsidRDefault="006563E3" w:rsidP="006563E3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Events</w:t>
      </w:r>
    </w:p>
    <w:p w14:paraId="077EB7F4" w14:textId="77777777" w:rsidR="00C76B73" w:rsidRDefault="00B66174" w:rsidP="00C76B73">
      <w:pPr>
        <w:pStyle w:val="ColorfulList1"/>
        <w:numPr>
          <w:ilvl w:val="0"/>
          <w:numId w:val="11"/>
        </w:numPr>
        <w:spacing w:line="240" w:lineRule="auto"/>
      </w:pPr>
      <w:r w:rsidRPr="00B66174">
        <w:t>Review</w:t>
      </w:r>
    </w:p>
    <w:p w14:paraId="491BD8C2" w14:textId="77777777" w:rsidR="00C76B73" w:rsidRDefault="006563E3" w:rsidP="00C76B73">
      <w:pPr>
        <w:pStyle w:val="ColorfulList1"/>
        <w:numPr>
          <w:ilvl w:val="1"/>
          <w:numId w:val="11"/>
        </w:numPr>
        <w:spacing w:line="240" w:lineRule="auto"/>
      </w:pPr>
      <w:r>
        <w:t xml:space="preserve">Look at event handlers in </w:t>
      </w:r>
      <w:proofErr w:type="spellStart"/>
      <w:r>
        <w:t>PhoneWord</w:t>
      </w:r>
      <w:proofErr w:type="spellEnd"/>
      <w:r>
        <w:t xml:space="preserve">, </w:t>
      </w:r>
      <w:proofErr w:type="spellStart"/>
      <w:r>
        <w:t>ViewController.cs</w:t>
      </w:r>
      <w:proofErr w:type="spellEnd"/>
      <w:r>
        <w:t xml:space="preserve">, </w:t>
      </w:r>
      <w:proofErr w:type="spellStart"/>
      <w:r>
        <w:t>ViewDidLoad</w:t>
      </w:r>
      <w:proofErr w:type="spellEnd"/>
    </w:p>
    <w:p w14:paraId="08D91847" w14:textId="77777777" w:rsidR="00C76B73" w:rsidRDefault="006563E3" w:rsidP="00C76B73">
      <w:pPr>
        <w:pStyle w:val="ColorfulList1"/>
        <w:numPr>
          <w:ilvl w:val="1"/>
          <w:numId w:val="11"/>
        </w:numPr>
        <w:spacing w:line="240" w:lineRule="auto"/>
      </w:pPr>
      <w:r>
        <w:t xml:space="preserve">Look at </w:t>
      </w:r>
      <w:r w:rsidR="00B66174">
        <w:t>the Button Fun example</w:t>
      </w:r>
    </w:p>
    <w:p w14:paraId="51B875A8" w14:textId="0B8520A8" w:rsidR="00EF1391" w:rsidRDefault="00EF1391" w:rsidP="00C76B73">
      <w:pPr>
        <w:pStyle w:val="ColorfulList1"/>
        <w:numPr>
          <w:ilvl w:val="0"/>
          <w:numId w:val="11"/>
        </w:numPr>
        <w:spacing w:line="240" w:lineRule="auto"/>
      </w:pPr>
      <w:proofErr w:type="spellStart"/>
      <w:r>
        <w:t>FirstResponder</w:t>
      </w:r>
      <w:proofErr w:type="spellEnd"/>
      <w:r>
        <w:t>, responder chain – events bubble up the hierarchy to the screen.</w:t>
      </w:r>
    </w:p>
    <w:p w14:paraId="444310A1" w14:textId="77777777" w:rsidR="00FC407A" w:rsidRDefault="00FC407A" w:rsidP="00FC407A">
      <w:pPr>
        <w:pStyle w:val="ColorfulList1"/>
        <w:spacing w:line="240" w:lineRule="auto"/>
        <w:ind w:left="0"/>
      </w:pPr>
    </w:p>
    <w:p w14:paraId="05902DBE" w14:textId="77777777" w:rsidR="00FC407A" w:rsidRDefault="00FC407A" w:rsidP="00FC407A">
      <w:pPr>
        <w:spacing w:line="240" w:lineRule="auto"/>
        <w:rPr>
          <w:u w:val="single"/>
        </w:rPr>
      </w:pPr>
      <w:r>
        <w:rPr>
          <w:u w:val="single"/>
        </w:rPr>
        <w:t>UI Constraints</w:t>
      </w:r>
    </w:p>
    <w:p w14:paraId="07378DF8" w14:textId="636835D7" w:rsidR="00FC407A" w:rsidRDefault="00FC407A" w:rsidP="00FC407A">
      <w:pPr>
        <w:pStyle w:val="ListParagraph"/>
        <w:numPr>
          <w:ilvl w:val="0"/>
          <w:numId w:val="14"/>
        </w:numPr>
        <w:spacing w:line="240" w:lineRule="auto"/>
      </w:pPr>
      <w:r>
        <w:t xml:space="preserve">Adaptive </w:t>
      </w:r>
      <w:r w:rsidR="005100C8">
        <w:t>layout, or Auto Layout</w:t>
      </w:r>
    </w:p>
    <w:p w14:paraId="2FE674BD" w14:textId="37194543" w:rsidR="005100C8" w:rsidRDefault="005100C8" w:rsidP="005100C8">
      <w:pPr>
        <w:pStyle w:val="ListParagraph"/>
        <w:numPr>
          <w:ilvl w:val="1"/>
          <w:numId w:val="14"/>
        </w:numPr>
        <w:spacing w:line="240" w:lineRule="auto"/>
      </w:pPr>
      <w:r>
        <w:t>Aka responsive design</w:t>
      </w:r>
    </w:p>
    <w:p w14:paraId="044A1FE5" w14:textId="5F82E392" w:rsidR="005100C8" w:rsidRDefault="005100C8" w:rsidP="00FC407A">
      <w:pPr>
        <w:pStyle w:val="ListParagraph"/>
        <w:numPr>
          <w:ilvl w:val="1"/>
          <w:numId w:val="14"/>
        </w:numPr>
        <w:spacing w:line="240" w:lineRule="auto"/>
      </w:pPr>
      <w:r>
        <w:t>This is adaptive layout “lite” using just auto layout constraints – no size classes (</w:t>
      </w:r>
      <w:proofErr w:type="spellStart"/>
      <w:r>
        <w:t>Maskrey</w:t>
      </w:r>
      <w:proofErr w:type="spellEnd"/>
      <w:r>
        <w:t xml:space="preserve"> Ch. 5)</w:t>
      </w:r>
    </w:p>
    <w:p w14:paraId="794E228E" w14:textId="0AB22BF8" w:rsidR="00FC407A" w:rsidRDefault="00FC407A" w:rsidP="00FC407A">
      <w:pPr>
        <w:pStyle w:val="ListParagraph"/>
        <w:numPr>
          <w:ilvl w:val="1"/>
          <w:numId w:val="14"/>
        </w:numPr>
        <w:spacing w:line="240" w:lineRule="auto"/>
      </w:pPr>
      <w:r>
        <w:t>Relative control placement</w:t>
      </w:r>
      <w:r w:rsidR="005100C8">
        <w:t xml:space="preserve"> using </w:t>
      </w:r>
    </w:p>
    <w:p w14:paraId="45909C05" w14:textId="0B9FC0C0" w:rsidR="00FC407A" w:rsidRDefault="00FC407A" w:rsidP="00FC407A">
      <w:pPr>
        <w:pStyle w:val="ListParagraph"/>
        <w:numPr>
          <w:ilvl w:val="1"/>
          <w:numId w:val="14"/>
        </w:numPr>
        <w:spacing w:line="240" w:lineRule="auto"/>
      </w:pPr>
      <w:r>
        <w:t xml:space="preserve">Adapts to different screen sizes </w:t>
      </w:r>
      <w:r w:rsidRPr="002F3DD9">
        <w:rPr>
          <w:u w:val="single"/>
        </w:rPr>
        <w:t>and</w:t>
      </w:r>
      <w:r>
        <w:t xml:space="preserve"> orientations</w:t>
      </w:r>
    </w:p>
    <w:p w14:paraId="4E3BB05C" w14:textId="77777777" w:rsidR="009F3380" w:rsidRDefault="009F3380" w:rsidP="00FC407A">
      <w:pPr>
        <w:pStyle w:val="ListParagraph"/>
        <w:numPr>
          <w:ilvl w:val="0"/>
          <w:numId w:val="14"/>
        </w:numPr>
        <w:spacing w:line="240" w:lineRule="auto"/>
      </w:pPr>
      <w:r>
        <w:t xml:space="preserve">Auto Layout constraints </w:t>
      </w:r>
    </w:p>
    <w:p w14:paraId="57BE3E29" w14:textId="0217D9CB" w:rsidR="00FC407A" w:rsidRDefault="009F3380" w:rsidP="009F3380">
      <w:pPr>
        <w:pStyle w:val="ListParagraph"/>
        <w:numPr>
          <w:ilvl w:val="1"/>
          <w:numId w:val="14"/>
        </w:numPr>
        <w:spacing w:line="240" w:lineRule="auto"/>
      </w:pPr>
      <w:r>
        <w:t xml:space="preserve">Auto Layout </w:t>
      </w:r>
      <w:r w:rsidR="00FC407A">
        <w:t xml:space="preserve">mode </w:t>
      </w:r>
      <w:r>
        <w:t xml:space="preserve">enabled by default </w:t>
      </w:r>
      <w:r w:rsidR="00FC407A">
        <w:t>in Xamarin Studio</w:t>
      </w:r>
      <w:r>
        <w:t xml:space="preserve"> (setting of the storyboard)</w:t>
      </w:r>
    </w:p>
    <w:p w14:paraId="7A1DF142" w14:textId="69BD614B" w:rsidR="001F309F" w:rsidRDefault="001F309F" w:rsidP="00FC407A">
      <w:pPr>
        <w:pStyle w:val="ListParagraph"/>
        <w:numPr>
          <w:ilvl w:val="1"/>
          <w:numId w:val="14"/>
        </w:numPr>
        <w:spacing w:line="240" w:lineRule="auto"/>
      </w:pPr>
      <w:r>
        <w:t>Toolbar at top of storyboard has constraint controls</w:t>
      </w:r>
    </w:p>
    <w:p w14:paraId="214A5EE1" w14:textId="2EA37926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Add constraints- adds default constraints</w:t>
      </w:r>
    </w:p>
    <w:p w14:paraId="438134A3" w14:textId="506B77E0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Remove constraints- removes them all</w:t>
      </w:r>
    </w:p>
    <w:p w14:paraId="0E10F3CC" w14:textId="3B6597E6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Update frames based on constraints. This fixes the problem of the rendering in the storyboard not being in sync with new constraints</w:t>
      </w:r>
    </w:p>
    <w:p w14:paraId="38639CA3" w14:textId="12487E09" w:rsidR="00FC407A" w:rsidRDefault="009F3380" w:rsidP="00FC407A">
      <w:pPr>
        <w:pStyle w:val="ListParagraph"/>
        <w:numPr>
          <w:ilvl w:val="1"/>
          <w:numId w:val="14"/>
        </w:numPr>
        <w:spacing w:line="240" w:lineRule="auto"/>
      </w:pPr>
      <w:r>
        <w:t>Mathematical relationship between UI elements</w:t>
      </w:r>
    </w:p>
    <w:p w14:paraId="45E2BABF" w14:textId="2622FA38" w:rsidR="001F309F" w:rsidRDefault="001F309F" w:rsidP="001F309F">
      <w:pPr>
        <w:pStyle w:val="ListParagraph"/>
        <w:numPr>
          <w:ilvl w:val="2"/>
          <w:numId w:val="14"/>
        </w:numPr>
        <w:spacing w:line="240" w:lineRule="auto"/>
      </w:pPr>
      <w:r>
        <w:t>Look at some constraints</w:t>
      </w:r>
    </w:p>
    <w:p w14:paraId="2D257D66" w14:textId="797CA2F1" w:rsidR="009F3380" w:rsidRDefault="009A541E" w:rsidP="00FC407A">
      <w:pPr>
        <w:pStyle w:val="ListParagraph"/>
        <w:numPr>
          <w:ilvl w:val="1"/>
          <w:numId w:val="14"/>
        </w:numPr>
        <w:spacing w:line="240" w:lineRule="auto"/>
      </w:pPr>
      <w:r>
        <w:t>Pin Spacing controls</w:t>
      </w:r>
    </w:p>
    <w:p w14:paraId="4028D4E8" w14:textId="4C1BF04E" w:rsidR="009A541E" w:rsidRDefault="009A541E" w:rsidP="009A541E">
      <w:pPr>
        <w:pStyle w:val="ListParagraph"/>
        <w:numPr>
          <w:ilvl w:val="2"/>
          <w:numId w:val="14"/>
        </w:numPr>
        <w:spacing w:line="240" w:lineRule="auto"/>
      </w:pPr>
      <w:r>
        <w:t>T shaped handles on the UI elements</w:t>
      </w:r>
    </w:p>
    <w:p w14:paraId="09884717" w14:textId="77777777" w:rsidR="009A541E" w:rsidRDefault="009A541E" w:rsidP="009A541E">
      <w:pPr>
        <w:pStyle w:val="ListParagraph"/>
        <w:numPr>
          <w:ilvl w:val="2"/>
          <w:numId w:val="14"/>
        </w:numPr>
        <w:spacing w:line="240" w:lineRule="auto"/>
      </w:pPr>
    </w:p>
    <w:p w14:paraId="1CA1C85C" w14:textId="77777777" w:rsidR="00FC407A" w:rsidRDefault="00FC407A" w:rsidP="00FC407A">
      <w:pPr>
        <w:pStyle w:val="ColorfulList1"/>
        <w:spacing w:line="240" w:lineRule="auto"/>
        <w:ind w:left="0"/>
      </w:pPr>
    </w:p>
    <w:p w14:paraId="2C869941" w14:textId="77777777" w:rsidR="005D1812" w:rsidRDefault="005D1812" w:rsidP="00FC407A">
      <w:pPr>
        <w:pStyle w:val="ColorfulList1"/>
        <w:numPr>
          <w:ilvl w:val="0"/>
          <w:numId w:val="12"/>
        </w:numPr>
        <w:spacing w:line="240" w:lineRule="auto"/>
        <w:ind w:left="360"/>
      </w:pPr>
      <w:r>
        <w:br w:type="page"/>
      </w:r>
      <w:r>
        <w:lastRenderedPageBreak/>
        <w:t>iOS app architecture</w:t>
      </w:r>
    </w:p>
    <w:p w14:paraId="42B229AE" w14:textId="77777777" w:rsidR="005D1812" w:rsidRDefault="005D1812" w:rsidP="005D1812">
      <w:pPr>
        <w:pStyle w:val="ColorfulList1"/>
        <w:numPr>
          <w:ilvl w:val="1"/>
          <w:numId w:val="1"/>
        </w:numPr>
        <w:spacing w:line="240" w:lineRule="auto"/>
      </w:pPr>
      <w:r>
        <w:t>MVC</w:t>
      </w:r>
    </w:p>
    <w:p w14:paraId="47F5D499" w14:textId="77777777" w:rsidR="005D1812" w:rsidRDefault="005D1812" w:rsidP="005D1812">
      <w:pPr>
        <w:pStyle w:val="ColorfulList1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14:paraId="3CE9C9FF" w14:textId="77777777" w:rsidR="005D1812" w:rsidRDefault="005D1812" w:rsidP="005D1812">
      <w:pPr>
        <w:pStyle w:val="ColorfulList1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14:paraId="6FF7225C" w14:textId="77777777" w:rsidR="005D1812" w:rsidRDefault="005D1812" w:rsidP="005D1812">
      <w:pPr>
        <w:pStyle w:val="ColorfulList1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14:paraId="76EE24BF" w14:textId="77777777" w:rsidR="005D1812" w:rsidRDefault="005D1812" w:rsidP="005D1812">
      <w:pPr>
        <w:pStyle w:val="ColorfulList1"/>
        <w:spacing w:line="240" w:lineRule="auto"/>
        <w:ind w:left="1080"/>
      </w:pPr>
    </w:p>
    <w:p w14:paraId="2904A102" w14:textId="77777777" w:rsidR="00932B5C" w:rsidRDefault="00932B5C" w:rsidP="00932B5C">
      <w:pPr>
        <w:pStyle w:val="ColorfulList1"/>
        <w:numPr>
          <w:ilvl w:val="0"/>
          <w:numId w:val="1"/>
        </w:numPr>
        <w:spacing w:line="240" w:lineRule="auto"/>
      </w:pPr>
      <w:r>
        <w:t>Development Environment for Xamarin iOS</w:t>
      </w:r>
    </w:p>
    <w:p w14:paraId="31A199AD" w14:textId="77777777" w:rsidR="00932B5C" w:rsidRDefault="00932B5C" w:rsidP="00932B5C">
      <w:pPr>
        <w:pStyle w:val="ColorfulList1"/>
        <w:numPr>
          <w:ilvl w:val="1"/>
          <w:numId w:val="1"/>
        </w:numPr>
        <w:spacing w:line="240" w:lineRule="auto"/>
      </w:pPr>
      <w:r>
        <w:t>Xamarin Studio or Visual Studio</w:t>
      </w:r>
    </w:p>
    <w:p w14:paraId="1F91546C" w14:textId="77777777" w:rsidR="00932B5C" w:rsidRDefault="00932B5C" w:rsidP="00932B5C">
      <w:pPr>
        <w:pStyle w:val="ColorfulList1"/>
        <w:numPr>
          <w:ilvl w:val="2"/>
          <w:numId w:val="1"/>
        </w:numPr>
        <w:spacing w:line="240" w:lineRule="auto"/>
      </w:pPr>
      <w:r>
        <w:t xml:space="preserve">Based on </w:t>
      </w:r>
      <w:proofErr w:type="spellStart"/>
      <w:r>
        <w:t>MonoDevelop</w:t>
      </w:r>
      <w:proofErr w:type="spellEnd"/>
      <w:r>
        <w:t xml:space="preserve"> (Windows, Linux, OS-X)</w:t>
      </w:r>
    </w:p>
    <w:p w14:paraId="25606D28" w14:textId="77777777" w:rsidR="00932B5C" w:rsidRDefault="00932B5C" w:rsidP="00932B5C">
      <w:pPr>
        <w:pStyle w:val="ColorfulList1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14:paraId="7F485AAA" w14:textId="77777777" w:rsidR="00932B5C" w:rsidRDefault="00932B5C" w:rsidP="00932B5C">
      <w:pPr>
        <w:pStyle w:val="ColorfulList1"/>
        <w:numPr>
          <w:ilvl w:val="2"/>
          <w:numId w:val="1"/>
        </w:numPr>
        <w:spacing w:line="240" w:lineRule="auto"/>
      </w:pPr>
      <w:proofErr w:type="spellStart"/>
      <w:r>
        <w:t>xCode</w:t>
      </w:r>
      <w:proofErr w:type="spellEnd"/>
      <w:r>
        <w:t xml:space="preserve"> and iOS SDK required</w:t>
      </w:r>
    </w:p>
    <w:p w14:paraId="15CB225F" w14:textId="77777777" w:rsidR="00932B5C" w:rsidRDefault="00932B5C" w:rsidP="00932B5C">
      <w:pPr>
        <w:pStyle w:val="ColorfulList1"/>
        <w:numPr>
          <w:ilvl w:val="1"/>
          <w:numId w:val="1"/>
        </w:numPr>
        <w:spacing w:line="240" w:lineRule="auto"/>
      </w:pPr>
      <w:r>
        <w:t>Testing</w:t>
      </w:r>
    </w:p>
    <w:p w14:paraId="2CF25EAB" w14:textId="77777777" w:rsidR="00932B5C" w:rsidRDefault="00932B5C" w:rsidP="00932B5C">
      <w:pPr>
        <w:pStyle w:val="ColorfulList1"/>
        <w:numPr>
          <w:ilvl w:val="2"/>
          <w:numId w:val="1"/>
        </w:numPr>
        <w:spacing w:line="240" w:lineRule="auto"/>
      </w:pPr>
      <w:r>
        <w:t>Simulator</w:t>
      </w:r>
    </w:p>
    <w:p w14:paraId="69269CE3" w14:textId="77777777" w:rsidR="00932B5C" w:rsidRDefault="00932B5C" w:rsidP="00932B5C">
      <w:pPr>
        <w:pStyle w:val="ColorfulList1"/>
        <w:numPr>
          <w:ilvl w:val="2"/>
          <w:numId w:val="1"/>
        </w:numPr>
        <w:spacing w:line="240" w:lineRule="auto"/>
      </w:pPr>
      <w:r>
        <w:t>Actual device</w:t>
      </w:r>
    </w:p>
    <w:p w14:paraId="095D9758" w14:textId="77777777" w:rsidR="00932B5C" w:rsidRPr="00E62C81" w:rsidRDefault="00932B5C" w:rsidP="00932B5C">
      <w:pPr>
        <w:pStyle w:val="ColorfulList1"/>
        <w:numPr>
          <w:ilvl w:val="0"/>
          <w:numId w:val="1"/>
        </w:numPr>
        <w:spacing w:line="240" w:lineRule="auto"/>
      </w:pPr>
      <w:r>
        <w:t xml:space="preserve">Build Hello iOS </w:t>
      </w:r>
      <w:r w:rsidR="005D1812">
        <w:t xml:space="preserve">(Phone Word) </w:t>
      </w:r>
      <w:r>
        <w:t xml:space="preserve">and run it on </w:t>
      </w:r>
      <w:r w:rsidR="005D1812">
        <w:t>the simulator (we’ll use iPads later)</w:t>
      </w:r>
    </w:p>
    <w:sectPr w:rsidR="00932B5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E769C" w14:textId="77777777" w:rsidR="00F35901" w:rsidRDefault="00F35901">
      <w:pPr>
        <w:spacing w:after="0" w:line="240" w:lineRule="auto"/>
      </w:pPr>
      <w:r>
        <w:separator/>
      </w:r>
    </w:p>
  </w:endnote>
  <w:endnote w:type="continuationSeparator" w:id="0">
    <w:p w14:paraId="2B56A9C5" w14:textId="77777777" w:rsidR="00F35901" w:rsidRDefault="00F3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EF1391" w:rsidRDefault="00EF13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E3D01" w14:textId="77777777" w:rsidR="00F35901" w:rsidRDefault="00F35901">
      <w:pPr>
        <w:spacing w:after="0" w:line="240" w:lineRule="auto"/>
      </w:pPr>
      <w:r>
        <w:separator/>
      </w:r>
    </w:p>
  </w:footnote>
  <w:footnote w:type="continuationSeparator" w:id="0">
    <w:p w14:paraId="6BFF8F11" w14:textId="77777777" w:rsidR="00F35901" w:rsidRDefault="00F3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77777777" w:rsidR="00EF1391" w:rsidRPr="00303242" w:rsidRDefault="00EF1391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6,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60D657FC">
      <w:start w:val="1"/>
      <w:numFmt w:val="decimal"/>
      <w:lvlText w:val="%1."/>
      <w:lvlJc w:val="left"/>
      <w:pPr>
        <w:ind w:left="720" w:hanging="360"/>
      </w:pPr>
    </w:lvl>
    <w:lvl w:ilvl="1" w:tplc="CA8AC80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7F7C52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D085782">
      <w:start w:val="1"/>
      <w:numFmt w:val="decimal"/>
      <w:lvlRestart w:val="0"/>
      <w:lvlText w:val="%4."/>
      <w:lvlJc w:val="left"/>
      <w:pPr>
        <w:ind w:left="2880" w:hanging="360"/>
      </w:pPr>
    </w:lvl>
    <w:lvl w:ilvl="4" w:tplc="8CBCA39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3F5C156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CAA4AFB8">
      <w:start w:val="1"/>
      <w:numFmt w:val="decimal"/>
      <w:lvlRestart w:val="0"/>
      <w:lvlText w:val="%7."/>
      <w:lvlJc w:val="left"/>
      <w:pPr>
        <w:ind w:left="5040" w:hanging="360"/>
      </w:pPr>
    </w:lvl>
    <w:lvl w:ilvl="7" w:tplc="9364CEA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14D459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00A1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EE866C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203F7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10F8F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FEA33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16A66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CC515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8ADE2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5ACF2A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86F4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5E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2E7D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FDD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A79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464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17B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D78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827A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06F8A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07B2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CDB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7B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8206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455D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48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5B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863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65A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2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855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028C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443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8629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7FA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F5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E61D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DC02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0377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465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A20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60F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C17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0F2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E1D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6A5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0CBA93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F445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70DA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2853A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682AF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D4C192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E0467A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826FF6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6EC71C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BCE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BD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C1CC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695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C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837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27A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0C59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0D14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A50EA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E82A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4E8D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4C8E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CE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0454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078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752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CBAA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5A2F00"/>
    <w:multiLevelType w:val="hybridMultilevel"/>
    <w:tmpl w:val="9F26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15F1D"/>
    <w:multiLevelType w:val="hybridMultilevel"/>
    <w:tmpl w:val="275A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A43"/>
    <w:rsid w:val="00104B51"/>
    <w:rsid w:val="0015152E"/>
    <w:rsid w:val="00172A27"/>
    <w:rsid w:val="001F309F"/>
    <w:rsid w:val="00206D8D"/>
    <w:rsid w:val="003A2F74"/>
    <w:rsid w:val="004102D6"/>
    <w:rsid w:val="00446045"/>
    <w:rsid w:val="005100C8"/>
    <w:rsid w:val="005D1812"/>
    <w:rsid w:val="005D4CF5"/>
    <w:rsid w:val="006563E3"/>
    <w:rsid w:val="0077084E"/>
    <w:rsid w:val="00776D52"/>
    <w:rsid w:val="008C5404"/>
    <w:rsid w:val="00932B5C"/>
    <w:rsid w:val="009860F0"/>
    <w:rsid w:val="009A541E"/>
    <w:rsid w:val="009F3380"/>
    <w:rsid w:val="00B66174"/>
    <w:rsid w:val="00BC6257"/>
    <w:rsid w:val="00C05FFE"/>
    <w:rsid w:val="00C76B73"/>
    <w:rsid w:val="00EF1391"/>
    <w:rsid w:val="00EF4B35"/>
    <w:rsid w:val="00F35901"/>
    <w:rsid w:val="00F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qFormat/>
    <w:rsid w:val="00FC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eloper.xamarin.com/guides/ios/user_interface/designer/designer_auto_layout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2011-11-07T16:22:00Z</cp:lastPrinted>
  <dcterms:created xsi:type="dcterms:W3CDTF">2017-01-23T18:11:00Z</dcterms:created>
  <dcterms:modified xsi:type="dcterms:W3CDTF">2017-02-20T00:03:00Z</dcterms:modified>
</cp:coreProperties>
</file>