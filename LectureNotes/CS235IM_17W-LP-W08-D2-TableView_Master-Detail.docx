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C3993" w14:textId="131F4513" w:rsidR="00932B5C" w:rsidRPr="00C07E2E" w:rsidRDefault="00932B5C" w:rsidP="00932B5C">
      <w:pPr>
        <w:spacing w:line="240" w:lineRule="auto"/>
        <w:rPr>
          <w:b/>
        </w:rPr>
      </w:pPr>
      <w:r w:rsidRPr="008A4DB5">
        <w:rPr>
          <w:b/>
        </w:rPr>
        <w:t>Topic</w:t>
      </w:r>
      <w:r w:rsidR="00737ABE" w:rsidRPr="008A4DB5">
        <w:rPr>
          <w:b/>
        </w:rPr>
        <w:t>: Tab</w:t>
      </w:r>
      <w:r w:rsidR="00C07E2E">
        <w:rPr>
          <w:b/>
        </w:rPr>
        <w:t>leView</w:t>
      </w:r>
      <w:r w:rsidR="00737ABE" w:rsidRPr="008A4DB5">
        <w:rPr>
          <w:b/>
        </w:rPr>
        <w:t>Controller</w:t>
      </w:r>
      <w:r w:rsidR="00C07E2E">
        <w:rPr>
          <w:b/>
        </w:rPr>
        <w:t xml:space="preserve"> in a Master-Detail app</w:t>
      </w:r>
    </w:p>
    <w:p w14:paraId="25BF69C8" w14:textId="21CE8506" w:rsidR="006563E3" w:rsidRPr="008A4DB5" w:rsidRDefault="006563E3" w:rsidP="00737ABE">
      <w:pPr>
        <w:pStyle w:val="ColorfulList1"/>
        <w:spacing w:line="240" w:lineRule="auto"/>
        <w:ind w:left="0"/>
        <w:rPr>
          <w:u w:val="single"/>
        </w:rPr>
      </w:pPr>
      <w:r w:rsidRPr="008A4DB5">
        <w:rPr>
          <w:u w:val="single"/>
        </w:rPr>
        <w:t>Intro</w:t>
      </w:r>
    </w:p>
    <w:p w14:paraId="18B7F864" w14:textId="64C0D18B" w:rsidR="0019176F" w:rsidRPr="008A4DB5" w:rsidRDefault="0019176F" w:rsidP="00737ABE">
      <w:pPr>
        <w:pStyle w:val="ColorfulList1"/>
        <w:numPr>
          <w:ilvl w:val="0"/>
          <w:numId w:val="11"/>
        </w:numPr>
        <w:spacing w:line="240" w:lineRule="auto"/>
      </w:pPr>
      <w:r w:rsidRPr="008A4DB5">
        <w:t>Look at due dates</w:t>
      </w:r>
    </w:p>
    <w:p w14:paraId="584C9E8A" w14:textId="7D9B7022" w:rsidR="003C46CC" w:rsidRPr="00D914D9" w:rsidRDefault="00737ABE" w:rsidP="00D914D9">
      <w:pPr>
        <w:pStyle w:val="ColorfulList1"/>
        <w:numPr>
          <w:ilvl w:val="0"/>
          <w:numId w:val="11"/>
        </w:numPr>
        <w:spacing w:line="240" w:lineRule="auto"/>
      </w:pPr>
      <w:r w:rsidRPr="008A4DB5">
        <w:t>Reminder about code reviews</w:t>
      </w:r>
    </w:p>
    <w:p w14:paraId="17DDBCCD" w14:textId="1BD2839F" w:rsidR="007D48B6" w:rsidRDefault="007D48B6" w:rsidP="00FF2DF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Review—Sections and Index</w:t>
      </w:r>
    </w:p>
    <w:p w14:paraId="761028F3" w14:textId="11BAEE1D" w:rsidR="007D48B6" w:rsidRDefault="007D48B6" w:rsidP="007D48B6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 w:rsidRPr="007D48B6">
        <w:rPr>
          <w:rFonts w:asciiTheme="majorHAnsi" w:hAnsiTheme="majorHAnsi"/>
        </w:rPr>
        <w:t xml:space="preserve">Look at the Xamarin plants example: </w:t>
      </w:r>
      <w:r w:rsidRPr="007D48B6">
        <w:rPr>
          <w:rFonts w:asciiTheme="majorHAnsi" w:hAnsiTheme="majorHAnsi"/>
          <w:b/>
        </w:rPr>
        <w:t>BasicTableIndex</w:t>
      </w:r>
      <w:r w:rsidRPr="007D48B6">
        <w:rPr>
          <w:rFonts w:asciiTheme="majorHAnsi" w:hAnsiTheme="majorHAnsi"/>
        </w:rPr>
        <w:br/>
      </w:r>
      <w:hyperlink r:id="rId7" w:history="1">
        <w:r w:rsidRPr="007D48B6">
          <w:rPr>
            <w:rStyle w:val="Hyperlink"/>
            <w:rFonts w:asciiTheme="majorHAnsi" w:hAnsiTheme="majorHAnsi"/>
          </w:rPr>
          <w:t>https://github.com/xamarin/ios-samples/tree/master/WorkingWithTables/Part%202%20-%20Populating%20a%20table%20with%20data/2%20-%20BasicTableIndex</w:t>
        </w:r>
      </w:hyperlink>
      <w:r w:rsidRPr="007D48B6">
        <w:rPr>
          <w:rFonts w:asciiTheme="majorHAnsi" w:hAnsiTheme="majorHAnsi"/>
        </w:rPr>
        <w:t xml:space="preserve"> </w:t>
      </w:r>
    </w:p>
    <w:p w14:paraId="146801AB" w14:textId="381214DF" w:rsidR="007D48B6" w:rsidRDefault="007D48B6" w:rsidP="007D48B6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Look at how the sections and index are built</w:t>
      </w:r>
    </w:p>
    <w:p w14:paraId="7514BFE1" w14:textId="16138E4D" w:rsidR="007D48B6" w:rsidRDefault="007D48B6" w:rsidP="007D48B6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Look at my </w:t>
      </w:r>
      <w:r w:rsidRPr="007D48B6">
        <w:rPr>
          <w:rFonts w:asciiTheme="majorHAnsi" w:hAnsiTheme="majorHAnsi"/>
          <w:b/>
        </w:rPr>
        <w:t>TableViewDemo</w:t>
      </w:r>
      <w:r>
        <w:rPr>
          <w:rFonts w:asciiTheme="majorHAnsi" w:hAnsiTheme="majorHAnsi"/>
        </w:rPr>
        <w:br/>
      </w:r>
      <w:hyperlink r:id="rId8" w:history="1">
        <w:r w:rsidRPr="002503BA">
          <w:rPr>
            <w:rStyle w:val="Hyperlink"/>
            <w:rFonts w:asciiTheme="majorHAnsi" w:hAnsiTheme="majorHAnsi"/>
          </w:rPr>
          <w:t>https://github.com/LCC-CIT/cs235imTableViewDemo</w:t>
        </w:r>
      </w:hyperlink>
      <w:r>
        <w:rPr>
          <w:rFonts w:asciiTheme="majorHAnsi" w:hAnsiTheme="majorHAnsi"/>
        </w:rPr>
        <w:t xml:space="preserve"> </w:t>
      </w:r>
    </w:p>
    <w:p w14:paraId="0746E669" w14:textId="4601F3BB" w:rsidR="007D48B6" w:rsidRPr="007D48B6" w:rsidRDefault="007D48B6" w:rsidP="007D48B6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Show them how I did the same thing with hard-coding</w:t>
      </w:r>
    </w:p>
    <w:p w14:paraId="4B4D9A23" w14:textId="77777777" w:rsidR="007D48B6" w:rsidRPr="007D48B6" w:rsidRDefault="007D48B6" w:rsidP="00FF2DF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14:paraId="5D136425" w14:textId="4DA396D1" w:rsidR="00192273" w:rsidRPr="008A4DB5" w:rsidRDefault="007D48B6" w:rsidP="00FF2DF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Master-Detail App</w:t>
      </w:r>
    </w:p>
    <w:p w14:paraId="07093BFD" w14:textId="221A912E" w:rsidR="00737ABE" w:rsidRDefault="007D48B6" w:rsidP="007D48B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Look at my </w:t>
      </w:r>
      <w:r w:rsidRPr="007D48B6">
        <w:rPr>
          <w:rFonts w:asciiTheme="majorHAnsi" w:hAnsiTheme="majorHAnsi"/>
          <w:b/>
        </w:rPr>
        <w:t>TableViewDemo</w:t>
      </w:r>
      <w:r>
        <w:rPr>
          <w:rFonts w:asciiTheme="majorHAnsi" w:hAnsiTheme="majorHAnsi"/>
        </w:rPr>
        <w:t xml:space="preserve"> again.</w:t>
      </w:r>
    </w:p>
    <w:p w14:paraId="6F5A1533" w14:textId="2FDED487" w:rsidR="007D48B6" w:rsidRPr="007D48B6" w:rsidRDefault="007D48B6" w:rsidP="007D48B6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Focus on Prepare for Segue in the TableViewController. Note the we don’t have to write an event handler for a row-touch event.</w:t>
      </w:r>
    </w:p>
    <w:p w14:paraId="290FE944" w14:textId="77777777" w:rsidR="008F7385" w:rsidRDefault="008F7385" w:rsidP="008B225E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Xamarin/ios-samples/</w:t>
      </w:r>
      <w:r w:rsidRPr="0086565A">
        <w:rPr>
          <w:rFonts w:asciiTheme="majorHAnsi" w:hAnsiTheme="majorHAnsi"/>
          <w:b/>
        </w:rPr>
        <w:t>StoryboardTable</w:t>
      </w:r>
      <w:r>
        <w:rPr>
          <w:rFonts w:asciiTheme="majorHAnsi" w:hAnsiTheme="majorHAnsi"/>
        </w:rPr>
        <w:t>: Master-Detail app</w:t>
      </w:r>
    </w:p>
    <w:p w14:paraId="169A6DA9" w14:textId="6274A9C5" w:rsidR="008F7385" w:rsidRDefault="008F7385" w:rsidP="00CD7912">
      <w:pPr>
        <w:pStyle w:val="ListParagraph"/>
        <w:widowControl w:val="0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NavigationController + TableViewController + ViewController</w:t>
      </w:r>
    </w:p>
    <w:p w14:paraId="213621B4" w14:textId="34B7C4C4" w:rsidR="008F7385" w:rsidRDefault="008F7385" w:rsidP="00CD7912">
      <w:pPr>
        <w:pStyle w:val="ListParagraph"/>
        <w:widowControl w:val="0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>Uses a Segue from master to detail</w:t>
      </w:r>
    </w:p>
    <w:p w14:paraId="1A681E03" w14:textId="37840C11" w:rsidR="00EB666E" w:rsidRPr="00EB666E" w:rsidRDefault="00EB666E" w:rsidP="00CD7912">
      <w:pPr>
        <w:pStyle w:val="ListParagraph"/>
        <w:widowControl w:val="0"/>
        <w:numPr>
          <w:ilvl w:val="3"/>
          <w:numId w:val="25"/>
        </w:numPr>
        <w:autoSpaceDE w:val="0"/>
        <w:autoSpaceDN w:val="0"/>
        <w:adjustRightInd w:val="0"/>
        <w:spacing w:after="0" w:line="240" w:lineRule="auto"/>
        <w:ind w:left="180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Passes a </w:t>
      </w:r>
      <w:r w:rsidRPr="006E6576">
        <w:rPr>
          <w:rFonts w:asciiTheme="majorHAnsi" w:hAnsiTheme="majorHAnsi"/>
          <w:u w:val="single"/>
        </w:rPr>
        <w:t>reference</w:t>
      </w:r>
      <w:r>
        <w:rPr>
          <w:rFonts w:asciiTheme="majorHAnsi" w:hAnsiTheme="majorHAnsi"/>
        </w:rPr>
        <w:t xml:space="preserve"> to the TableViewController and to the task object from the Table’s data source</w:t>
      </w:r>
      <w:r w:rsidR="00BD5DEA">
        <w:rPr>
          <w:rFonts w:asciiTheme="majorHAnsi" w:hAnsiTheme="majorHAnsi"/>
        </w:rPr>
        <w:t>. (Note that pass-by-reference is the default for objects in C#.)</w:t>
      </w:r>
      <w:bookmarkStart w:id="0" w:name="_GoBack"/>
      <w:bookmarkEnd w:id="0"/>
    </w:p>
    <w:p w14:paraId="30A1E321" w14:textId="4D93266E" w:rsidR="008F7385" w:rsidRDefault="008F7385" w:rsidP="00CD7912">
      <w:pPr>
        <w:pStyle w:val="ListParagraph"/>
        <w:widowControl w:val="0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>Master and detail are editable, detail has multiple controls</w:t>
      </w:r>
    </w:p>
    <w:p w14:paraId="09046CE5" w14:textId="647775BA" w:rsidR="008F7385" w:rsidRDefault="008F7385" w:rsidP="00CD7912">
      <w:pPr>
        <w:pStyle w:val="ListParagraph"/>
        <w:widowControl w:val="0"/>
        <w:numPr>
          <w:ilvl w:val="3"/>
          <w:numId w:val="25"/>
        </w:numPr>
        <w:autoSpaceDE w:val="0"/>
        <w:autoSpaceDN w:val="0"/>
        <w:adjustRightInd w:val="0"/>
        <w:spacing w:after="0" w:line="240" w:lineRule="auto"/>
        <w:ind w:left="1800"/>
        <w:rPr>
          <w:rFonts w:asciiTheme="majorHAnsi" w:hAnsiTheme="majorHAnsi"/>
        </w:rPr>
      </w:pPr>
      <w:r>
        <w:rPr>
          <w:rFonts w:asciiTheme="majorHAnsi" w:hAnsiTheme="majorHAnsi"/>
        </w:rPr>
        <w:t>No persistence, edits are just stored in memory</w:t>
      </w:r>
    </w:p>
    <w:p w14:paraId="09D250EE" w14:textId="682BBAF5" w:rsidR="008F7385" w:rsidRDefault="00EB666E" w:rsidP="00CD7912">
      <w:pPr>
        <w:pStyle w:val="ListParagraph"/>
        <w:widowControl w:val="0"/>
        <w:numPr>
          <w:ilvl w:val="3"/>
          <w:numId w:val="25"/>
        </w:numPr>
        <w:autoSpaceDE w:val="0"/>
        <w:autoSpaceDN w:val="0"/>
        <w:adjustRightInd w:val="0"/>
        <w:spacing w:after="0" w:line="240" w:lineRule="auto"/>
        <w:ind w:left="1800"/>
        <w:rPr>
          <w:rFonts w:asciiTheme="majorHAnsi" w:hAnsiTheme="majorHAnsi"/>
        </w:rPr>
      </w:pPr>
      <w:r>
        <w:rPr>
          <w:rFonts w:asciiTheme="majorHAnsi" w:hAnsiTheme="majorHAnsi"/>
        </w:rPr>
        <w:t>Changes to the tasks are stored back in the TableViewController’s data source.</w:t>
      </w:r>
    </w:p>
    <w:p w14:paraId="21BC32AD" w14:textId="77777777" w:rsidR="008B225E" w:rsidRDefault="008B225E" w:rsidP="008B225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14:paraId="27C9C503" w14:textId="0297CF66" w:rsidR="008B225E" w:rsidRPr="008B225E" w:rsidRDefault="008B225E" w:rsidP="008B225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u w:val="single"/>
        </w:rPr>
      </w:pPr>
      <w:r w:rsidRPr="008B225E">
        <w:rPr>
          <w:rFonts w:asciiTheme="majorHAnsi" w:hAnsiTheme="majorHAnsi"/>
          <w:u w:val="single"/>
        </w:rPr>
        <w:t>Additional Example</w:t>
      </w:r>
    </w:p>
    <w:p w14:paraId="38B1206D" w14:textId="2CB57161" w:rsidR="005F1051" w:rsidRPr="008B225E" w:rsidRDefault="00EE4A73" w:rsidP="008B225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hyperlink r:id="rId9" w:history="1">
        <w:r w:rsidR="005F1051" w:rsidRPr="008B225E">
          <w:rPr>
            <w:rStyle w:val="Hyperlink"/>
            <w:rFonts w:asciiTheme="majorHAnsi" w:hAnsiTheme="majorHAnsi"/>
          </w:rPr>
          <w:t>https://github.com/xamarin/ios-samples/tree/master/SearchDemo</w:t>
        </w:r>
      </w:hyperlink>
    </w:p>
    <w:p w14:paraId="60DD9E35" w14:textId="32912413" w:rsidR="00814A91" w:rsidRPr="008A4DB5" w:rsidRDefault="005F1051" w:rsidP="008B225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 w:rsidRPr="008B225E">
        <w:rPr>
          <w:rFonts w:asciiTheme="majorHAnsi" w:hAnsiTheme="majorHAnsi"/>
        </w:rPr>
        <w:t>A master-detail style of app with a UITableViewController and UINavigationController. It also shows how to add a UISearchBar to a UITableView. The search in this case calls the Bing web service to retrieve results. The associated web page is loaded in a UIWebView when a row is selected in the table.</w:t>
      </w:r>
    </w:p>
    <w:sectPr w:rsidR="00814A91" w:rsidRPr="008A4DB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6C2FB4" w14:textId="77777777" w:rsidR="00EE4A73" w:rsidRDefault="00EE4A73">
      <w:pPr>
        <w:spacing w:after="0" w:line="240" w:lineRule="auto"/>
      </w:pPr>
      <w:r>
        <w:separator/>
      </w:r>
    </w:p>
  </w:endnote>
  <w:endnote w:type="continuationSeparator" w:id="0">
    <w:p w14:paraId="682A469F" w14:textId="77777777" w:rsidR="00EE4A73" w:rsidRDefault="00EE4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83FFC" w14:textId="77777777" w:rsidR="007D48B6" w:rsidRDefault="007D48B6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674DFF" w14:textId="77777777" w:rsidR="00EE4A73" w:rsidRDefault="00EE4A73">
      <w:pPr>
        <w:spacing w:after="0" w:line="240" w:lineRule="auto"/>
      </w:pPr>
      <w:r>
        <w:separator/>
      </w:r>
    </w:p>
  </w:footnote>
  <w:footnote w:type="continuationSeparator" w:id="0">
    <w:p w14:paraId="69EBBD5D" w14:textId="77777777" w:rsidR="00EE4A73" w:rsidRDefault="00EE4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C8FEDA" w14:textId="0327029B" w:rsidR="007D48B6" w:rsidRPr="00303242" w:rsidRDefault="007D48B6" w:rsidP="00932B5C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CS235M Intermediate Mobile App Development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>
      <w:rPr>
        <w:b/>
        <w:sz w:val="24"/>
        <w:szCs w:val="24"/>
      </w:rPr>
      <w:t>March 1, 2017</w:t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A006B4EE"/>
    <w:lvl w:ilvl="0" w:tplc="FFAC3436">
      <w:start w:val="1"/>
      <w:numFmt w:val="decimal"/>
      <w:lvlText w:val="%1."/>
      <w:lvlJc w:val="left"/>
      <w:pPr>
        <w:ind w:left="720" w:hanging="360"/>
      </w:pPr>
    </w:lvl>
    <w:lvl w:ilvl="1" w:tplc="4538F574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283608F8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6E3E9B44">
      <w:start w:val="1"/>
      <w:numFmt w:val="decimal"/>
      <w:lvlRestart w:val="0"/>
      <w:lvlText w:val="%4."/>
      <w:lvlJc w:val="left"/>
      <w:pPr>
        <w:ind w:left="2880" w:hanging="360"/>
      </w:pPr>
    </w:lvl>
    <w:lvl w:ilvl="4" w:tplc="079C6354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61219CE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58007E8A">
      <w:start w:val="1"/>
      <w:numFmt w:val="decimal"/>
      <w:lvlRestart w:val="0"/>
      <w:lvlText w:val="%7."/>
      <w:lvlJc w:val="left"/>
      <w:pPr>
        <w:ind w:left="5040" w:hanging="360"/>
      </w:pPr>
    </w:lvl>
    <w:lvl w:ilvl="7" w:tplc="D4683612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9FDA0FD8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FAB6B2B0"/>
    <w:lvl w:ilvl="0" w:tplc="18DAD0B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BB6DB04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4BA7344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2D031CA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66C8F90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A727042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59ED1DA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5EC3AB6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2D40ACE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644F944"/>
    <w:lvl w:ilvl="0" w:tplc="ACA49C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F88CE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38161E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56B4F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287B8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589A1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A835F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DE9942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229DC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B13AA0B0"/>
    <w:lvl w:ilvl="0" w:tplc="17D6E0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F043E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A8D38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ACE7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56AE6C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7C398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78BD7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A2FAF6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92E60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E89091C4"/>
    <w:lvl w:ilvl="0" w:tplc="AD7858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FEDA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CCDD7E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4EAAC4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14AF9C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FCD90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82A394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2EE3B4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C26E7A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228F8FE"/>
    <w:lvl w:ilvl="0" w:tplc="2FC4D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E4CC50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5CBF8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B08B14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03B2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6815DA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3E59A4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624A7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12CB8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40ED298"/>
    <w:lvl w:ilvl="0" w:tplc="99A0F9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54E974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A3AF7A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6B68FC4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76804D2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AB20ABA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4C2A3AC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7A5CCA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A32FCE8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24C1F54"/>
    <w:lvl w:ilvl="0" w:tplc="E2BA9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C07678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0C015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C7A7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3285AC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C04A1A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ECB40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B4533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B8B1E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0D41336"/>
    <w:lvl w:ilvl="0" w:tplc="F1AA87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1EF0D8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427A7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FA008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68239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C0833E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623CE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3AFF5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40D7AA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794141"/>
    <w:multiLevelType w:val="hybridMultilevel"/>
    <w:tmpl w:val="2FF67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FD47C8"/>
    <w:multiLevelType w:val="hybridMultilevel"/>
    <w:tmpl w:val="01522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2C51774"/>
    <w:multiLevelType w:val="hybridMultilevel"/>
    <w:tmpl w:val="5DFC2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7C714F"/>
    <w:multiLevelType w:val="hybridMultilevel"/>
    <w:tmpl w:val="6DD4D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D71D89"/>
    <w:multiLevelType w:val="hybridMultilevel"/>
    <w:tmpl w:val="92A0AC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A345A7D"/>
    <w:multiLevelType w:val="hybridMultilevel"/>
    <w:tmpl w:val="8686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821F73"/>
    <w:multiLevelType w:val="hybridMultilevel"/>
    <w:tmpl w:val="847AD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E987BD4"/>
    <w:multiLevelType w:val="hybridMultilevel"/>
    <w:tmpl w:val="A29EF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3F601FE"/>
    <w:multiLevelType w:val="hybridMultilevel"/>
    <w:tmpl w:val="52BC55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9CD0BD5"/>
    <w:multiLevelType w:val="hybridMultilevel"/>
    <w:tmpl w:val="4442F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D90040"/>
    <w:multiLevelType w:val="hybridMultilevel"/>
    <w:tmpl w:val="70888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4A5312"/>
    <w:multiLevelType w:val="hybridMultilevel"/>
    <w:tmpl w:val="27E83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0915EE2"/>
    <w:multiLevelType w:val="hybridMultilevel"/>
    <w:tmpl w:val="B70E2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A11B7B"/>
    <w:multiLevelType w:val="hybridMultilevel"/>
    <w:tmpl w:val="E0C8F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5A2F00"/>
    <w:multiLevelType w:val="hybridMultilevel"/>
    <w:tmpl w:val="81869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B1E7279"/>
    <w:multiLevelType w:val="hybridMultilevel"/>
    <w:tmpl w:val="9D705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B566A9A"/>
    <w:multiLevelType w:val="hybridMultilevel"/>
    <w:tmpl w:val="D5AA6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BD15F1D"/>
    <w:multiLevelType w:val="hybridMultilevel"/>
    <w:tmpl w:val="3FB46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15"/>
  </w:num>
  <w:num w:numId="11">
    <w:abstractNumId w:val="26"/>
  </w:num>
  <w:num w:numId="12">
    <w:abstractNumId w:val="23"/>
  </w:num>
  <w:num w:numId="13">
    <w:abstractNumId w:val="13"/>
  </w:num>
  <w:num w:numId="14">
    <w:abstractNumId w:val="19"/>
  </w:num>
  <w:num w:numId="15">
    <w:abstractNumId w:val="14"/>
  </w:num>
  <w:num w:numId="16">
    <w:abstractNumId w:val="18"/>
  </w:num>
  <w:num w:numId="17">
    <w:abstractNumId w:val="12"/>
  </w:num>
  <w:num w:numId="18">
    <w:abstractNumId w:val="20"/>
  </w:num>
  <w:num w:numId="19">
    <w:abstractNumId w:val="9"/>
  </w:num>
  <w:num w:numId="20">
    <w:abstractNumId w:val="17"/>
  </w:num>
  <w:num w:numId="21">
    <w:abstractNumId w:val="11"/>
  </w:num>
  <w:num w:numId="22">
    <w:abstractNumId w:val="21"/>
  </w:num>
  <w:num w:numId="23">
    <w:abstractNumId w:val="16"/>
  </w:num>
  <w:num w:numId="24">
    <w:abstractNumId w:val="22"/>
  </w:num>
  <w:num w:numId="25">
    <w:abstractNumId w:val="25"/>
  </w:num>
  <w:num w:numId="26">
    <w:abstractNumId w:val="24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122C"/>
    <w:rsid w:val="000A06B0"/>
    <w:rsid w:val="000B73B2"/>
    <w:rsid w:val="000C0F47"/>
    <w:rsid w:val="001168F5"/>
    <w:rsid w:val="001402DA"/>
    <w:rsid w:val="00170050"/>
    <w:rsid w:val="00172A27"/>
    <w:rsid w:val="00172D63"/>
    <w:rsid w:val="0019176F"/>
    <w:rsid w:val="00192273"/>
    <w:rsid w:val="001939E5"/>
    <w:rsid w:val="001B10D6"/>
    <w:rsid w:val="00206D8D"/>
    <w:rsid w:val="0023011F"/>
    <w:rsid w:val="002C6FF6"/>
    <w:rsid w:val="002E4A03"/>
    <w:rsid w:val="00300AB2"/>
    <w:rsid w:val="00312935"/>
    <w:rsid w:val="00317E94"/>
    <w:rsid w:val="003C12DA"/>
    <w:rsid w:val="003C46CC"/>
    <w:rsid w:val="004102D6"/>
    <w:rsid w:val="0043498F"/>
    <w:rsid w:val="00446045"/>
    <w:rsid w:val="00446DED"/>
    <w:rsid w:val="00473AFB"/>
    <w:rsid w:val="00483EDE"/>
    <w:rsid w:val="004D7AD4"/>
    <w:rsid w:val="004F54F9"/>
    <w:rsid w:val="005177F8"/>
    <w:rsid w:val="005A5191"/>
    <w:rsid w:val="005D1812"/>
    <w:rsid w:val="005D4CF5"/>
    <w:rsid w:val="005F1051"/>
    <w:rsid w:val="00624989"/>
    <w:rsid w:val="00632A21"/>
    <w:rsid w:val="006563E3"/>
    <w:rsid w:val="00677C7A"/>
    <w:rsid w:val="006A3E6F"/>
    <w:rsid w:val="006D2995"/>
    <w:rsid w:val="006E6576"/>
    <w:rsid w:val="00737ABE"/>
    <w:rsid w:val="00776D52"/>
    <w:rsid w:val="0078187D"/>
    <w:rsid w:val="007C7A59"/>
    <w:rsid w:val="007D48B6"/>
    <w:rsid w:val="007E23A5"/>
    <w:rsid w:val="00814A91"/>
    <w:rsid w:val="008412FF"/>
    <w:rsid w:val="0086565A"/>
    <w:rsid w:val="008A4DB5"/>
    <w:rsid w:val="008B08AC"/>
    <w:rsid w:val="008B225E"/>
    <w:rsid w:val="008C5404"/>
    <w:rsid w:val="008F7385"/>
    <w:rsid w:val="00920589"/>
    <w:rsid w:val="00932B5C"/>
    <w:rsid w:val="009860F0"/>
    <w:rsid w:val="009B6710"/>
    <w:rsid w:val="00B01A27"/>
    <w:rsid w:val="00B0600A"/>
    <w:rsid w:val="00B47796"/>
    <w:rsid w:val="00B75C63"/>
    <w:rsid w:val="00B8410E"/>
    <w:rsid w:val="00BC6257"/>
    <w:rsid w:val="00BD5DEA"/>
    <w:rsid w:val="00BF7C6B"/>
    <w:rsid w:val="00C05FFE"/>
    <w:rsid w:val="00C07E2E"/>
    <w:rsid w:val="00CD7912"/>
    <w:rsid w:val="00D623D6"/>
    <w:rsid w:val="00D90E51"/>
    <w:rsid w:val="00D914D9"/>
    <w:rsid w:val="00D933F1"/>
    <w:rsid w:val="00DB3361"/>
    <w:rsid w:val="00DC1768"/>
    <w:rsid w:val="00DC2868"/>
    <w:rsid w:val="00DC3D33"/>
    <w:rsid w:val="00E03403"/>
    <w:rsid w:val="00E37F05"/>
    <w:rsid w:val="00E46B76"/>
    <w:rsid w:val="00E47300"/>
    <w:rsid w:val="00EB666E"/>
    <w:rsid w:val="00EC3D76"/>
    <w:rsid w:val="00ED1705"/>
    <w:rsid w:val="00EE4A73"/>
    <w:rsid w:val="00EF1391"/>
    <w:rsid w:val="00EF4B35"/>
    <w:rsid w:val="00F01233"/>
    <w:rsid w:val="00F6052A"/>
    <w:rsid w:val="00FF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13A82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1">
    <w:name w:val="Colorful List1"/>
    <w:basedOn w:val="Normal"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F2DFC"/>
    <w:pPr>
      <w:ind w:left="720"/>
      <w:contextualSpacing/>
    </w:pPr>
  </w:style>
  <w:style w:type="table" w:styleId="TableGrid">
    <w:name w:val="Table Grid"/>
    <w:basedOn w:val="TableNormal"/>
    <w:uiPriority w:val="59"/>
    <w:rsid w:val="00F605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12D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2D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xamarin/ios-samples/tree/master/WorkingWithTables/Part%202%20-%20Populating%20a%20table%20with%20data/2%20-%20BasicTableIndex" TargetMode="External"/><Relationship Id="rId8" Type="http://schemas.openxmlformats.org/officeDocument/2006/relationships/hyperlink" Target="https://github.com/LCC-CIT/cs235imTableViewDemo" TargetMode="External"/><Relationship Id="rId9" Type="http://schemas.openxmlformats.org/officeDocument/2006/relationships/hyperlink" Target="https://github.com/xamarin/ios-samples/tree/master/SearchDemo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26</TotalTime>
  <Pages>1</Pages>
  <Words>278</Words>
  <Characters>1585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6</cp:revision>
  <cp:lastPrinted>2016-02-01T19:20:00Z</cp:lastPrinted>
  <dcterms:created xsi:type="dcterms:W3CDTF">2017-03-01T19:05:00Z</dcterms:created>
  <dcterms:modified xsi:type="dcterms:W3CDTF">2017-03-01T21:24:00Z</dcterms:modified>
</cp:coreProperties>
</file>