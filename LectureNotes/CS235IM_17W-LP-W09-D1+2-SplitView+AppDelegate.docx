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DC02" w14:textId="081142AA" w:rsidR="008436EE" w:rsidRDefault="008436EE" w:rsidP="008436EE">
      <w:pPr>
        <w:spacing w:line="240" w:lineRule="auto"/>
      </w:pPr>
      <w:r w:rsidRPr="00DB79FB">
        <w:rPr>
          <w:b/>
        </w:rPr>
        <w:t xml:space="preserve">Topic: </w:t>
      </w:r>
      <w:r w:rsidR="00F44206">
        <w:rPr>
          <w:b/>
        </w:rPr>
        <w:t xml:space="preserve">The </w:t>
      </w:r>
      <w:r w:rsidR="005227C1">
        <w:rPr>
          <w:b/>
        </w:rPr>
        <w:t xml:space="preserve">Application Delegate and </w:t>
      </w:r>
      <w:r w:rsidR="00F44206">
        <w:rPr>
          <w:b/>
        </w:rPr>
        <w:t xml:space="preserve">the </w:t>
      </w:r>
      <w:r w:rsidR="005227C1">
        <w:rPr>
          <w:b/>
        </w:rPr>
        <w:t>Split</w:t>
      </w:r>
      <w:r w:rsidR="00F44206">
        <w:rPr>
          <w:b/>
        </w:rPr>
        <w:t xml:space="preserve"> </w:t>
      </w:r>
      <w:r w:rsidR="005227C1">
        <w:rPr>
          <w:b/>
        </w:rPr>
        <w:t>View</w:t>
      </w:r>
      <w:r w:rsidR="005227C1">
        <w:t xml:space="preserve"> </w:t>
      </w:r>
      <w:r w:rsidR="00F44206" w:rsidRPr="00F44206">
        <w:rPr>
          <w:b/>
        </w:rPr>
        <w:t>Controller</w:t>
      </w:r>
    </w:p>
    <w:p w14:paraId="3728E4B4" w14:textId="3E2F2D63" w:rsidR="00E27128" w:rsidRPr="006D0398" w:rsidRDefault="008436EE" w:rsidP="006D0398">
      <w:pPr>
        <w:spacing w:line="240" w:lineRule="auto"/>
        <w:rPr>
          <w:u w:val="single"/>
        </w:rPr>
      </w:pPr>
      <w:r w:rsidRPr="00DB79FB">
        <w:rPr>
          <w:u w:val="single"/>
        </w:rPr>
        <w:t>Intro</w:t>
      </w:r>
    </w:p>
    <w:p w14:paraId="0EC21789" w14:textId="47B95290" w:rsidR="001C71C9" w:rsidRDefault="00AF7F23" w:rsidP="00C71F22">
      <w:pPr>
        <w:pStyle w:val="ListParagraph"/>
        <w:numPr>
          <w:ilvl w:val="0"/>
          <w:numId w:val="1"/>
        </w:numPr>
        <w:spacing w:line="240" w:lineRule="auto"/>
      </w:pPr>
      <w:r>
        <w:t>We aren’t doing a quiz or lab on this topic, but we’ll discuss the concepts</w:t>
      </w:r>
    </w:p>
    <w:p w14:paraId="12A52EB7" w14:textId="28B3F943" w:rsidR="00BB5809" w:rsidRDefault="00C71F22" w:rsidP="00C71F22">
      <w:pPr>
        <w:pStyle w:val="ListParagraph"/>
        <w:numPr>
          <w:ilvl w:val="0"/>
          <w:numId w:val="1"/>
        </w:numPr>
        <w:spacing w:line="240" w:lineRule="auto"/>
      </w:pPr>
      <w:r>
        <w:t xml:space="preserve">We </w:t>
      </w:r>
      <w:r w:rsidR="00D245CB">
        <w:t>should</w:t>
      </w:r>
      <w:r>
        <w:t xml:space="preserve"> go back and look at the structure of iOS apps a little more closely.  See: </w:t>
      </w:r>
      <w:hyperlink r:id="rId8" w:history="1">
        <w:r w:rsidR="00BB5809" w:rsidRPr="00BB5809">
          <w:rPr>
            <w:rStyle w:val="Hyperlink"/>
          </w:rPr>
          <w:t>iOS Dev Lib: The Structure of an App</w:t>
        </w:r>
      </w:hyperlink>
    </w:p>
    <w:p w14:paraId="42E98A7A" w14:textId="5FD98E08" w:rsidR="004D38E8" w:rsidRDefault="00AF7F23" w:rsidP="00C71F22">
      <w:pPr>
        <w:pStyle w:val="ListParagraph"/>
        <w:numPr>
          <w:ilvl w:val="0"/>
          <w:numId w:val="1"/>
        </w:numPr>
        <w:spacing w:line="240" w:lineRule="auto"/>
      </w:pPr>
      <w:r>
        <w:t>The Split</w:t>
      </w:r>
      <w:r w:rsidR="00666869">
        <w:t xml:space="preserve"> </w:t>
      </w:r>
      <w:r>
        <w:t xml:space="preserve">View </w:t>
      </w:r>
      <w:r w:rsidR="002A216F">
        <w:t>architecture</w:t>
      </w:r>
      <w:r>
        <w:t xml:space="preserve"> for the Master-Detail</w:t>
      </w:r>
      <w:r w:rsidR="00C71F22">
        <w:t xml:space="preserve"> app in </w:t>
      </w:r>
      <w:r w:rsidRPr="00AF7F23">
        <w:rPr>
          <w:i/>
        </w:rPr>
        <w:t>Beginning iPhone Development</w:t>
      </w:r>
      <w:r w:rsidR="002A216F">
        <w:rPr>
          <w:i/>
        </w:rPr>
        <w:t xml:space="preserve"> with Swift</w:t>
      </w:r>
      <w:r>
        <w:t xml:space="preserve">, </w:t>
      </w:r>
      <w:r w:rsidR="003F7C75">
        <w:t>Ch.</w:t>
      </w:r>
      <w:r w:rsidR="00C71F22">
        <w:t xml:space="preserve"> 11 makes greater use of the AppDelegate than our previous apps, so we need to understand the role of the AppDelegate in iOS apps in general.</w:t>
      </w:r>
    </w:p>
    <w:p w14:paraId="382AA1FF" w14:textId="77777777" w:rsidR="004D38E8" w:rsidRDefault="004D38E8" w:rsidP="00B332F5">
      <w:pPr>
        <w:spacing w:line="240" w:lineRule="auto"/>
        <w:rPr>
          <w:u w:val="single"/>
        </w:rPr>
      </w:pPr>
    </w:p>
    <w:p w14:paraId="622E65DD" w14:textId="64880465" w:rsidR="004D38E8" w:rsidRDefault="004D38E8" w:rsidP="00B332F5">
      <w:pPr>
        <w:spacing w:line="240" w:lineRule="auto"/>
        <w:rPr>
          <w:u w:val="single"/>
        </w:rPr>
      </w:pPr>
      <w:r>
        <w:rPr>
          <w:u w:val="single"/>
        </w:rPr>
        <w:t>Delegation Pattern</w:t>
      </w:r>
    </w:p>
    <w:p w14:paraId="2F6E2B97" w14:textId="77777777" w:rsidR="004D38E8" w:rsidRPr="004D38E8" w:rsidRDefault="004D38E8" w:rsidP="004D38E8">
      <w:pPr>
        <w:spacing w:line="240" w:lineRule="auto"/>
      </w:pPr>
      <w:r w:rsidRPr="004D38E8">
        <w:t xml:space="preserve">In the Introduction to Gamma et al. 1994, Grady </w:t>
      </w:r>
      <w:proofErr w:type="spellStart"/>
      <w:r w:rsidRPr="004D38E8">
        <w:t>Booch</w:t>
      </w:r>
      <w:proofErr w:type="spellEnd"/>
      <w:r w:rsidRPr="004D38E8">
        <w:t xml:space="preserve"> defined delegation as:</w:t>
      </w:r>
    </w:p>
    <w:p w14:paraId="2906BBC8" w14:textId="7DC5FCDF" w:rsidR="004D38E8" w:rsidRDefault="004D38E8" w:rsidP="004D38E8">
      <w:pPr>
        <w:spacing w:line="240" w:lineRule="auto"/>
      </w:pPr>
      <w:r w:rsidRPr="004D38E8">
        <w:rPr>
          <w:b/>
          <w:bCs/>
        </w:rPr>
        <w:t>Delegation</w:t>
      </w:r>
      <w:r w:rsidRPr="004D38E8">
        <w:t xml:space="preserve"> is a way to make composition as powerful for reuse as inheritance [Lie86, JZ91]. In delegation, </w:t>
      </w:r>
      <w:r w:rsidRPr="004D38E8">
        <w:rPr>
          <w:i/>
          <w:iCs/>
        </w:rPr>
        <w:t>two</w:t>
      </w:r>
      <w:r w:rsidRPr="004D38E8">
        <w:t xml:space="preserve"> objects are involved in handling a request: a receiving object delegates operations to its </w:t>
      </w:r>
      <w:r w:rsidRPr="004D38E8">
        <w:rPr>
          <w:b/>
          <w:bCs/>
        </w:rPr>
        <w:t>delegate</w:t>
      </w:r>
      <w:r w:rsidRPr="004D38E8">
        <w:t xml:space="preserve">. This is analogous to subclasses deferring requests to parent classes. But with inheritance, an inherited operation can always refer to the receiving object through </w:t>
      </w:r>
      <w:proofErr w:type="gramStart"/>
      <w:r w:rsidRPr="004D38E8">
        <w:t>the this</w:t>
      </w:r>
      <w:proofErr w:type="gramEnd"/>
      <w:r w:rsidRPr="004D38E8">
        <w:t xml:space="preserve"> member variable in C++ and self in Smalltalk. To achieve the same effect with delegation, the receiver passes </w:t>
      </w:r>
      <w:proofErr w:type="gramStart"/>
      <w:r w:rsidRPr="004D38E8">
        <w:t>itself</w:t>
      </w:r>
      <w:proofErr w:type="gramEnd"/>
      <w:r w:rsidRPr="004D38E8">
        <w:t xml:space="preserve"> to the delegate to let the delegated operation refer to the receiver</w:t>
      </w:r>
      <w:r>
        <w:t>.</w:t>
      </w:r>
    </w:p>
    <w:p w14:paraId="6B06C525" w14:textId="4F2EBFE9" w:rsidR="004D38E8" w:rsidRPr="004D38E8" w:rsidRDefault="004D38E8" w:rsidP="004D38E8">
      <w:pPr>
        <w:spacing w:line="240" w:lineRule="auto"/>
      </w:pPr>
      <w:proofErr w:type="gramStart"/>
      <w:r w:rsidRPr="004D38E8">
        <w:t xml:space="preserve">Gamma, Erich; Helm, Richard; Johnson, Ralph; </w:t>
      </w:r>
      <w:proofErr w:type="spellStart"/>
      <w:r w:rsidRPr="004D38E8">
        <w:t>Vlissides</w:t>
      </w:r>
      <w:proofErr w:type="spellEnd"/>
      <w:r w:rsidRPr="004D38E8">
        <w:t>, John (1995).</w:t>
      </w:r>
      <w:proofErr w:type="gramEnd"/>
      <w:r w:rsidRPr="004D38E8">
        <w:t xml:space="preserve"> </w:t>
      </w:r>
      <w:r w:rsidRPr="004D38E8">
        <w:rPr>
          <w:i/>
          <w:iCs/>
        </w:rPr>
        <w:t xml:space="preserve">Design </w:t>
      </w:r>
      <w:proofErr w:type="gramStart"/>
      <w:r w:rsidRPr="004D38E8">
        <w:rPr>
          <w:i/>
          <w:iCs/>
        </w:rPr>
        <w:t>patterns :</w:t>
      </w:r>
      <w:proofErr w:type="gramEnd"/>
      <w:r w:rsidRPr="004D38E8">
        <w:rPr>
          <w:i/>
          <w:iCs/>
        </w:rPr>
        <w:t xml:space="preserve"> elements of reusable object-oriented software</w:t>
      </w:r>
      <w:r w:rsidRPr="004D38E8">
        <w:t xml:space="preserve"> (14. print. ed.). Reading, Mass.: Addison-Wesley. p. 20. </w:t>
      </w:r>
      <w:hyperlink r:id="rId9" w:history="1">
        <w:r w:rsidRPr="004D38E8">
          <w:rPr>
            <w:rStyle w:val="Hyperlink"/>
          </w:rPr>
          <w:t>ISBN</w:t>
        </w:r>
      </w:hyperlink>
      <w:r w:rsidRPr="004D38E8">
        <w:t> </w:t>
      </w:r>
      <w:hyperlink r:id="rId10" w:history="1">
        <w:r w:rsidRPr="004D38E8">
          <w:rPr>
            <w:rStyle w:val="Hyperlink"/>
          </w:rPr>
          <w:t>0-201-63361-2</w:t>
        </w:r>
      </w:hyperlink>
      <w:r w:rsidRPr="004D38E8">
        <w:t>.</w:t>
      </w:r>
    </w:p>
    <w:p w14:paraId="56958C5A" w14:textId="77777777" w:rsidR="004D38E8" w:rsidRDefault="004D38E8" w:rsidP="00B332F5">
      <w:pPr>
        <w:spacing w:line="240" w:lineRule="auto"/>
        <w:rPr>
          <w:u w:val="single"/>
        </w:rPr>
      </w:pPr>
    </w:p>
    <w:p w14:paraId="197CD5BE" w14:textId="423634EF" w:rsidR="00D245CB" w:rsidRDefault="00D245CB" w:rsidP="00B332F5">
      <w:pPr>
        <w:spacing w:line="240" w:lineRule="auto"/>
        <w:rPr>
          <w:u w:val="single"/>
        </w:rPr>
      </w:pPr>
      <w:r>
        <w:rPr>
          <w:u w:val="single"/>
        </w:rPr>
        <w:t>AppDelegate</w:t>
      </w:r>
      <w:r w:rsidR="004D38E8">
        <w:rPr>
          <w:u w:val="single"/>
        </w:rPr>
        <w:t xml:space="preserve"> in an iOS App</w:t>
      </w:r>
    </w:p>
    <w:p w14:paraId="65208D7F" w14:textId="021A2B3E" w:rsidR="00D245CB" w:rsidRDefault="00D245CB" w:rsidP="00B332F5">
      <w:pPr>
        <w:spacing w:line="240" w:lineRule="auto"/>
      </w:pPr>
      <w:r>
        <w:t>“</w:t>
      </w:r>
      <w:r w:rsidRPr="00D245CB">
        <w:t xml:space="preserve">The app delegate is the heart of your custom code. This object works in tandem with the </w:t>
      </w:r>
      <w:proofErr w:type="spellStart"/>
      <w:r w:rsidRPr="00D245CB">
        <w:t>UIApplication</w:t>
      </w:r>
      <w:proofErr w:type="spellEnd"/>
      <w:r w:rsidRPr="00D245CB">
        <w:t xml:space="preserve"> object to handle app initialization, state transitions, and many high-level app events. This object is also the only one guaranteed to be present in every app, so it is often used to set up the app’s initial data structures.</w:t>
      </w:r>
      <w:r>
        <w:t>” --from The Structure of an App.</w:t>
      </w:r>
    </w:p>
    <w:p w14:paraId="0848F5C7" w14:textId="3EA39B5B" w:rsidR="004D38E8" w:rsidRPr="00D245CB" w:rsidRDefault="004D38E8" w:rsidP="00B332F5">
      <w:pPr>
        <w:spacing w:line="240" w:lineRule="auto"/>
      </w:pPr>
      <w:r>
        <w:t xml:space="preserve">For a detailed description of the Delegate working with a UITableView see: </w:t>
      </w:r>
      <w:hyperlink r:id="rId11" w:history="1">
        <w:r w:rsidRPr="002503BA">
          <w:rPr>
            <w:rStyle w:val="Hyperlink"/>
          </w:rPr>
          <w:t>https://www.raywenderlich.com/46988/ios-design</w:t>
        </w:r>
        <w:r w:rsidRPr="002503BA">
          <w:rPr>
            <w:rStyle w:val="Hyperlink"/>
          </w:rPr>
          <w:t>-</w:t>
        </w:r>
        <w:r w:rsidRPr="002503BA">
          <w:rPr>
            <w:rStyle w:val="Hyperlink"/>
          </w:rPr>
          <w:t>pa</w:t>
        </w:r>
        <w:bookmarkStart w:id="0" w:name="_GoBack"/>
        <w:bookmarkEnd w:id="0"/>
        <w:r w:rsidRPr="002503BA">
          <w:rPr>
            <w:rStyle w:val="Hyperlink"/>
          </w:rPr>
          <w:t>tterns</w:t>
        </w:r>
      </w:hyperlink>
      <w:r>
        <w:t xml:space="preserve"> </w:t>
      </w:r>
    </w:p>
    <w:p w14:paraId="145AC77A" w14:textId="77777777" w:rsidR="00B332F5" w:rsidRDefault="00B332F5" w:rsidP="00B332F5">
      <w:pPr>
        <w:spacing w:line="240" w:lineRule="auto"/>
        <w:rPr>
          <w:u w:val="single"/>
        </w:rPr>
      </w:pPr>
      <w:r w:rsidRPr="00B332F5">
        <w:rPr>
          <w:u w:val="single"/>
        </w:rPr>
        <w:t>Code in the AppDelegate</w:t>
      </w:r>
    </w:p>
    <w:p w14:paraId="79A33FAD" w14:textId="77777777" w:rsidR="00AA2444" w:rsidRPr="00AA2444" w:rsidRDefault="00AA2444" w:rsidP="00AA244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t>Code in FinishedLaunching</w:t>
      </w:r>
      <w:proofErr w:type="gramStart"/>
      <w:r>
        <w:t>( … )</w:t>
      </w:r>
      <w:proofErr w:type="gramEnd"/>
    </w:p>
    <w:p w14:paraId="06CEBE12" w14:textId="5FF4BE09" w:rsidR="00AA2444" w:rsidRPr="00AA2444" w:rsidRDefault="00AA2444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t xml:space="preserve">This method appears to be the </w:t>
      </w:r>
      <w:r w:rsidR="00B332F5" w:rsidRPr="00B332F5">
        <w:t>Xamarin.iOS</w:t>
      </w:r>
      <w:r w:rsidR="001F5222">
        <w:t>,</w:t>
      </w:r>
      <w:r w:rsidR="001F5222" w:rsidRPr="00B332F5">
        <w:t xml:space="preserve"> </w:t>
      </w:r>
      <w:r w:rsidR="001F5222">
        <w:t>UIApplicationDelegate</w:t>
      </w:r>
      <w:r>
        <w:rPr>
          <w:rFonts w:asciiTheme="minorHAnsi" w:eastAsia="Times New Roman" w:hAnsiTheme="minorHAnsi"/>
        </w:rPr>
        <w:t>, equivalent of didFinishLaunchingWithOptions</w:t>
      </w:r>
    </w:p>
    <w:p w14:paraId="445E7382" w14:textId="4B2B3DE7" w:rsidR="00A44837" w:rsidRDefault="00A44837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Set the navigation button.</w:t>
      </w:r>
    </w:p>
    <w:p w14:paraId="76821A30" w14:textId="77777777" w:rsidR="00AA2444" w:rsidRDefault="00A4483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RootViewController</w:t>
      </w:r>
      <w:proofErr w:type="spellEnd"/>
      <w:r>
        <w:rPr>
          <w:rFonts w:asciiTheme="minorHAnsi" w:hAnsiTheme="minorHAnsi"/>
        </w:rPr>
        <w:t xml:space="preserve"> is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. We get a reference to this so that we can get a reference to the (master?) </w:t>
      </w:r>
      <w:proofErr w:type="spellStart"/>
      <w:r>
        <w:rPr>
          <w:rFonts w:asciiTheme="minorHAnsi" w:hAnsiTheme="minorHAnsi"/>
        </w:rPr>
        <w:t>NavigationViewController</w:t>
      </w:r>
      <w:proofErr w:type="spellEnd"/>
      <w:r>
        <w:rPr>
          <w:rFonts w:asciiTheme="minorHAnsi" w:hAnsiTheme="minorHAnsi"/>
        </w:rPr>
        <w:t xml:space="preserve">. This is from an array on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. Then we use that to set a button from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 on the </w:t>
      </w:r>
      <w:proofErr w:type="spellStart"/>
      <w:r>
        <w:rPr>
          <w:rFonts w:asciiTheme="minorHAnsi" w:hAnsiTheme="minorHAnsi"/>
        </w:rPr>
        <w:t>NavigationViewController</w:t>
      </w:r>
      <w:proofErr w:type="spellEnd"/>
      <w:r>
        <w:rPr>
          <w:rFonts w:asciiTheme="minorHAnsi" w:hAnsiTheme="minorHAnsi"/>
        </w:rPr>
        <w:t>.</w:t>
      </w:r>
    </w:p>
    <w:p w14:paraId="7833AD14" w14:textId="77777777" w:rsidR="00165BE7" w:rsidRDefault="00165BE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This can’t be done with </w:t>
      </w:r>
      <w:proofErr w:type="gramStart"/>
      <w:r>
        <w:rPr>
          <w:rFonts w:asciiTheme="minorHAnsi" w:hAnsiTheme="minorHAnsi"/>
        </w:rPr>
        <w:t>a segue</w:t>
      </w:r>
      <w:proofErr w:type="gramEnd"/>
      <w:r>
        <w:rPr>
          <w:rFonts w:asciiTheme="minorHAnsi" w:hAnsiTheme="minorHAnsi"/>
        </w:rPr>
        <w:t xml:space="preserve"> because it has to be done dynamically on an object.</w:t>
      </w:r>
    </w:p>
    <w:p w14:paraId="7183CC07" w14:textId="77777777" w:rsidR="00A44837" w:rsidRDefault="00A4483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See what happens if you comment out this code.</w:t>
      </w:r>
    </w:p>
    <w:p w14:paraId="68371ACE" w14:textId="0BD388B5" w:rsidR="00A44837" w:rsidRDefault="00A44837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 a reference to the AppDelegate. </w:t>
      </w:r>
      <w:r w:rsidR="003F7C75">
        <w:rPr>
          <w:rFonts w:asciiTheme="minorHAnsi" w:hAnsiTheme="minorHAnsi"/>
        </w:rPr>
        <w:t>Why</w:t>
      </w:r>
      <w:r>
        <w:rPr>
          <w:rFonts w:asciiTheme="minorHAnsi" w:hAnsiTheme="minorHAnsi"/>
        </w:rPr>
        <w:t xml:space="preserve">? What is a </w:t>
      </w:r>
      <w:proofErr w:type="spellStart"/>
      <w:r>
        <w:rPr>
          <w:rFonts w:asciiTheme="minorHAnsi" w:hAnsiTheme="minorHAnsi"/>
        </w:rPr>
        <w:t>weakDelegate</w:t>
      </w:r>
      <w:proofErr w:type="spellEnd"/>
      <w:r>
        <w:rPr>
          <w:rFonts w:asciiTheme="minorHAnsi" w:hAnsiTheme="minorHAnsi"/>
        </w:rPr>
        <w:t>?</w:t>
      </w:r>
    </w:p>
    <w:p w14:paraId="250C5131" w14:textId="77777777" w:rsidR="00A44837" w:rsidRDefault="00A44837" w:rsidP="00B97B7B">
      <w:pPr>
        <w:pStyle w:val="ListParagraph"/>
        <w:spacing w:line="240" w:lineRule="auto"/>
        <w:ind w:left="1440"/>
        <w:rPr>
          <w:rFonts w:asciiTheme="minorHAnsi" w:hAnsiTheme="minorHAnsi"/>
        </w:rPr>
      </w:pPr>
    </w:p>
    <w:p w14:paraId="63086A45" w14:textId="77777777" w:rsidR="00D245CB" w:rsidRPr="00242599" w:rsidRDefault="00D245CB" w:rsidP="00D245CB">
      <w:pPr>
        <w:spacing w:line="240" w:lineRule="auto"/>
        <w:rPr>
          <w:u w:val="single"/>
        </w:rPr>
      </w:pPr>
      <w:r>
        <w:rPr>
          <w:u w:val="single"/>
        </w:rPr>
        <w:t>Master-Detail template project</w:t>
      </w:r>
    </w:p>
    <w:p w14:paraId="54E1B527" w14:textId="77777777" w:rsidR="00D245CB" w:rsidRDefault="00D245CB" w:rsidP="00D245CB">
      <w:pPr>
        <w:pStyle w:val="ListParagraph"/>
        <w:numPr>
          <w:ilvl w:val="0"/>
          <w:numId w:val="1"/>
        </w:numPr>
        <w:spacing w:line="240" w:lineRule="auto"/>
      </w:pPr>
      <w:r>
        <w:t>Split View Controller: Only included if it’s an iPad or iPad &amp; iPhone app.</w:t>
      </w:r>
    </w:p>
    <w:p w14:paraId="71EF7C12" w14:textId="77777777" w:rsidR="00D245CB" w:rsidRDefault="00D245CB" w:rsidP="00D245CB">
      <w:pPr>
        <w:pStyle w:val="ListParagraph"/>
        <w:numPr>
          <w:ilvl w:val="0"/>
          <w:numId w:val="10"/>
        </w:numPr>
        <w:spacing w:line="240" w:lineRule="auto"/>
      </w:pPr>
      <w:r>
        <w:t>Navigation Controller: For the master view, which is its root view controller (?)</w:t>
      </w:r>
    </w:p>
    <w:p w14:paraId="0B77B5C1" w14:textId="77777777" w:rsidR="00D245CB" w:rsidRDefault="00D245CB" w:rsidP="00D245CB">
      <w:pPr>
        <w:pStyle w:val="ListParagraph"/>
        <w:numPr>
          <w:ilvl w:val="0"/>
          <w:numId w:val="10"/>
        </w:numPr>
        <w:spacing w:line="240" w:lineRule="auto"/>
      </w:pPr>
      <w:r>
        <w:t>Navigation Controller: for the detail view, which is its root view controller (?)</w:t>
      </w:r>
    </w:p>
    <w:p w14:paraId="0A84604B" w14:textId="77777777" w:rsidR="00D245CB" w:rsidRDefault="00D245CB" w:rsidP="00D245CB">
      <w:pPr>
        <w:pStyle w:val="ListParagraph"/>
        <w:numPr>
          <w:ilvl w:val="0"/>
          <w:numId w:val="10"/>
        </w:numPr>
        <w:spacing w:line="240" w:lineRule="auto"/>
      </w:pPr>
      <w:r>
        <w:t xml:space="preserve">Table View Controller: </w:t>
      </w:r>
      <w:r w:rsidRPr="00007045">
        <w:t>For the master view</w:t>
      </w:r>
      <w:r>
        <w:t>.</w:t>
      </w:r>
    </w:p>
    <w:p w14:paraId="136ED30C" w14:textId="77777777" w:rsidR="00D245CB" w:rsidRDefault="00D245CB" w:rsidP="00D245CB">
      <w:pPr>
        <w:pStyle w:val="ListParagraph"/>
        <w:numPr>
          <w:ilvl w:val="0"/>
          <w:numId w:val="10"/>
        </w:numPr>
        <w:spacing w:line="240" w:lineRule="auto"/>
      </w:pPr>
      <w:r>
        <w:t>View Controller: For the detail view</w:t>
      </w:r>
    </w:p>
    <w:p w14:paraId="1DA336DF" w14:textId="77777777" w:rsidR="00D245CB" w:rsidRDefault="00D245CB" w:rsidP="00B97B7B">
      <w:pPr>
        <w:pStyle w:val="ListParagraph"/>
        <w:spacing w:line="240" w:lineRule="auto"/>
        <w:ind w:left="0"/>
        <w:rPr>
          <w:rFonts w:asciiTheme="minorHAnsi" w:hAnsiTheme="minorHAnsi"/>
          <w:u w:val="single"/>
        </w:rPr>
      </w:pPr>
    </w:p>
    <w:p w14:paraId="64937E0B" w14:textId="77777777" w:rsidR="00B97B7B" w:rsidRDefault="00B97B7B" w:rsidP="00B97B7B">
      <w:pPr>
        <w:pStyle w:val="ListParagraph"/>
        <w:spacing w:line="240" w:lineRule="auto"/>
        <w:ind w:left="0"/>
        <w:rPr>
          <w:rFonts w:asciiTheme="minorHAnsi" w:hAnsiTheme="minorHAnsi"/>
          <w:u w:val="single"/>
        </w:rPr>
      </w:pPr>
      <w:r w:rsidRPr="00B97B7B">
        <w:rPr>
          <w:rFonts w:asciiTheme="minorHAnsi" w:hAnsiTheme="minorHAnsi"/>
          <w:u w:val="single"/>
        </w:rPr>
        <w:t>Master View Controller</w:t>
      </w:r>
    </w:p>
    <w:p w14:paraId="7F94E374" w14:textId="77777777" w:rsidR="00174698" w:rsidRDefault="00174698" w:rsidP="00B97B7B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Code from the template</w:t>
      </w:r>
    </w:p>
    <w:p w14:paraId="09576383" w14:textId="0DE6E02A" w:rsidR="00B97B7B" w:rsidRDefault="00165BE7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Check to see if the device is an iPad. If it is set:</w:t>
      </w:r>
    </w:p>
    <w:p w14:paraId="78914133" w14:textId="77777777" w:rsidR="00165BE7" w:rsidRDefault="00165BE7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Don’t deselect rows each time the table is displayed (or redisplayed).</w:t>
      </w:r>
    </w:p>
    <w:p w14:paraId="777F2C99" w14:textId="77777777" w:rsidR="00165BE7" w:rsidRDefault="00B86346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size of </w:t>
      </w:r>
      <w:proofErr w:type="gramStart"/>
      <w:r>
        <w:rPr>
          <w:rFonts w:asciiTheme="minorHAnsi" w:hAnsiTheme="minorHAnsi"/>
        </w:rPr>
        <w:t>the  View</w:t>
      </w:r>
      <w:proofErr w:type="gramEnd"/>
      <w:r>
        <w:rPr>
          <w:rFonts w:asciiTheme="minorHAnsi" w:hAnsiTheme="minorHAnsi"/>
        </w:rPr>
        <w:t xml:space="preserve"> (has no effect in iOS 8)</w:t>
      </w:r>
    </w:p>
    <w:p w14:paraId="64DED926" w14:textId="77777777" w:rsidR="00165BE7" w:rsidRDefault="00165BE7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is done in the constructor. (In </w:t>
      </w:r>
      <w:proofErr w:type="spellStart"/>
      <w:r>
        <w:rPr>
          <w:rFonts w:asciiTheme="minorHAnsi" w:hAnsiTheme="minorHAnsi"/>
        </w:rPr>
        <w:t>XCode</w:t>
      </w:r>
      <w:proofErr w:type="spellEnd"/>
      <w:r>
        <w:rPr>
          <w:rFonts w:asciiTheme="minorHAnsi" w:hAnsiTheme="minorHAnsi"/>
        </w:rPr>
        <w:t xml:space="preserve"> it’s done in </w:t>
      </w:r>
      <w:proofErr w:type="spellStart"/>
      <w:r>
        <w:rPr>
          <w:rFonts w:asciiTheme="minorHAnsi" w:hAnsiTheme="minorHAnsi"/>
        </w:rPr>
        <w:t>awakeFromNib</w:t>
      </w:r>
      <w:proofErr w:type="spellEnd"/>
      <w:r>
        <w:rPr>
          <w:rFonts w:asciiTheme="minorHAnsi" w:hAnsiTheme="minorHAnsi"/>
        </w:rPr>
        <w:t>.)</w:t>
      </w:r>
    </w:p>
    <w:p w14:paraId="543D727A" w14:textId="77777777" w:rsidR="00B86346" w:rsidRDefault="00B86346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Add the + button to the toolbar</w:t>
      </w:r>
    </w:p>
    <w:p w14:paraId="545D8CD5" w14:textId="77777777" w:rsidR="00B86346" w:rsidRDefault="00B86346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ViewDidLoad</w:t>
      </w:r>
      <w:proofErr w:type="spellEnd"/>
      <w:r>
        <w:rPr>
          <w:rFonts w:asciiTheme="minorHAnsi" w:hAnsiTheme="minorHAnsi"/>
        </w:rPr>
        <w:t xml:space="preserve"> is where this is done</w:t>
      </w:r>
    </w:p>
    <w:p w14:paraId="1CC2729B" w14:textId="6AB35AA1" w:rsidR="00C771F9" w:rsidRDefault="00C771F9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PrepareForSegue</w:t>
      </w:r>
      <w:proofErr w:type="spellEnd"/>
    </w:p>
    <w:p w14:paraId="7DA8C6C6" w14:textId="226B63DC" w:rsidR="00C771F9" w:rsidRDefault="00C771F9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This View Controller only has one segue, but for some reason we need to check the identifier to make sure it’s the right one. Why?</w:t>
      </w:r>
    </w:p>
    <w:p w14:paraId="7A8E64C5" w14:textId="43BCE083" w:rsidR="00DE5691" w:rsidRDefault="00DE5691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Get a reference to the destination ViewController from the segue parameter. (This is actually done on the third line)</w:t>
      </w:r>
    </w:p>
    <w:p w14:paraId="3FFDE0AD" w14:textId="77777777" w:rsidR="00DE5691" w:rsidRDefault="00DE5691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Take care of sending the data</w:t>
      </w:r>
    </w:p>
    <w:p w14:paraId="390EEB8F" w14:textId="09A11395" w:rsidR="00DE5691" w:rsidRDefault="00DE5691" w:rsidP="00174698">
      <w:pPr>
        <w:pStyle w:val="ListParagraph"/>
        <w:numPr>
          <w:ilvl w:val="3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Get the data from the selected row in the table.</w:t>
      </w:r>
    </w:p>
    <w:p w14:paraId="2791E0D7" w14:textId="1EE26D2E" w:rsidR="00C771F9" w:rsidRDefault="00DE5691" w:rsidP="00174698">
      <w:pPr>
        <w:pStyle w:val="ListParagraph"/>
        <w:numPr>
          <w:ilvl w:val="3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Call a method that we had already added to the destination ViewController. This sets the data that we are passing.</w:t>
      </w:r>
    </w:p>
    <w:p w14:paraId="466025DC" w14:textId="03790097" w:rsidR="00DE5691" w:rsidRDefault="00DE5691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Add the button for navigating back to the master view.</w:t>
      </w:r>
    </w:p>
    <w:p w14:paraId="765C471B" w14:textId="4D20D4EA" w:rsidR="00174698" w:rsidRDefault="00174698" w:rsidP="00174698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Code we are adding</w:t>
      </w:r>
    </w:p>
    <w:p w14:paraId="6D326B05" w14:textId="41B190B4" w:rsidR="00174698" w:rsidRDefault="00174698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Load the president data from the </w:t>
      </w:r>
      <w:proofErr w:type="spellStart"/>
      <w:r>
        <w:rPr>
          <w:rFonts w:asciiTheme="minorHAnsi" w:hAnsiTheme="minorHAnsi"/>
        </w:rPr>
        <w:t>plist</w:t>
      </w:r>
      <w:proofErr w:type="spellEnd"/>
      <w:r>
        <w:rPr>
          <w:rFonts w:asciiTheme="minorHAnsi" w:hAnsiTheme="minorHAnsi"/>
        </w:rPr>
        <w:t xml:space="preserve"> in </w:t>
      </w:r>
      <w:proofErr w:type="spellStart"/>
      <w:r>
        <w:rPr>
          <w:rFonts w:asciiTheme="minorHAnsi" w:hAnsiTheme="minorHAnsi"/>
        </w:rPr>
        <w:t>ViewDidLoad</w:t>
      </w:r>
      <w:proofErr w:type="spellEnd"/>
    </w:p>
    <w:p w14:paraId="42408EC2" w14:textId="77777777" w:rsidR="00174698" w:rsidRDefault="00174698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</w:p>
    <w:p w14:paraId="23F0B168" w14:textId="77777777" w:rsidR="00B86346" w:rsidRPr="00B86346" w:rsidRDefault="00B86346" w:rsidP="00B86346">
      <w:pPr>
        <w:spacing w:line="240" w:lineRule="auto"/>
        <w:rPr>
          <w:rFonts w:asciiTheme="minorHAnsi" w:hAnsiTheme="minorHAnsi"/>
          <w:u w:val="single"/>
        </w:rPr>
      </w:pPr>
      <w:r w:rsidRPr="00B86346">
        <w:rPr>
          <w:rFonts w:asciiTheme="minorHAnsi" w:hAnsiTheme="minorHAnsi"/>
          <w:u w:val="single"/>
        </w:rPr>
        <w:t>Detail View Controller</w:t>
      </w:r>
    </w:p>
    <w:p w14:paraId="63D29714" w14:textId="77777777" w:rsidR="00B86346" w:rsidRDefault="00B86346" w:rsidP="00174698">
      <w:pPr>
        <w:spacing w:line="240" w:lineRule="auto"/>
        <w:rPr>
          <w:rFonts w:asciiTheme="minorHAnsi" w:hAnsiTheme="minorHAnsi"/>
        </w:rPr>
      </w:pPr>
    </w:p>
    <w:p w14:paraId="7D425FA5" w14:textId="77777777" w:rsidR="00174698" w:rsidRPr="00174698" w:rsidRDefault="00174698" w:rsidP="00174698">
      <w:pPr>
        <w:spacing w:line="240" w:lineRule="auto"/>
        <w:rPr>
          <w:rFonts w:asciiTheme="minorHAnsi" w:hAnsiTheme="minorHAnsi"/>
        </w:rPr>
      </w:pPr>
    </w:p>
    <w:sectPr w:rsidR="00174698" w:rsidRPr="0017469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D5612" w14:textId="77777777" w:rsidR="004D38E8" w:rsidRDefault="004D38E8">
      <w:pPr>
        <w:spacing w:after="0" w:line="240" w:lineRule="auto"/>
      </w:pPr>
      <w:r>
        <w:separator/>
      </w:r>
    </w:p>
  </w:endnote>
  <w:endnote w:type="continuationSeparator" w:id="0">
    <w:p w14:paraId="70A3FD1C" w14:textId="77777777" w:rsidR="004D38E8" w:rsidRDefault="004D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9497A" w14:textId="77777777" w:rsidR="004D38E8" w:rsidRDefault="004D38E8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C0E08" w14:textId="77777777" w:rsidR="004D38E8" w:rsidRDefault="004D38E8">
      <w:pPr>
        <w:spacing w:after="0" w:line="240" w:lineRule="auto"/>
      </w:pPr>
      <w:r>
        <w:separator/>
      </w:r>
    </w:p>
  </w:footnote>
  <w:footnote w:type="continuationSeparator" w:id="0">
    <w:p w14:paraId="3BC73F38" w14:textId="77777777" w:rsidR="004D38E8" w:rsidRDefault="004D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38C14" w14:textId="0A87DC37" w:rsidR="004D38E8" w:rsidRPr="00303242" w:rsidRDefault="004D38E8" w:rsidP="008436EE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CS235IM Intermediate Mobile App Development: iOS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March 8, 2017</w:t>
    </w:r>
    <w:r>
      <w:rPr>
        <w:b/>
        <w:sz w:val="24"/>
        <w:szCs w:val="24"/>
      </w:rPr>
      <w:br/>
      <w:t>Week 9, Session 2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764E1CD0">
      <w:start w:val="1"/>
      <w:numFmt w:val="decimal"/>
      <w:lvlText w:val="%1."/>
      <w:lvlJc w:val="left"/>
      <w:pPr>
        <w:ind w:left="720" w:hanging="360"/>
      </w:pPr>
    </w:lvl>
    <w:lvl w:ilvl="1" w:tplc="CFCE8E3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C76277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5FBAC5DA">
      <w:start w:val="1"/>
      <w:numFmt w:val="decimal"/>
      <w:lvlRestart w:val="0"/>
      <w:lvlText w:val="%4."/>
      <w:lvlJc w:val="left"/>
      <w:pPr>
        <w:ind w:left="2880" w:hanging="360"/>
      </w:pPr>
    </w:lvl>
    <w:lvl w:ilvl="4" w:tplc="C87E459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B4103A0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FF20742">
      <w:start w:val="1"/>
      <w:numFmt w:val="decimal"/>
      <w:lvlRestart w:val="0"/>
      <w:lvlText w:val="%7."/>
      <w:lvlJc w:val="left"/>
      <w:pPr>
        <w:ind w:left="5040" w:hanging="360"/>
      </w:pPr>
    </w:lvl>
    <w:lvl w:ilvl="7" w:tplc="D9CC14C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85CC8D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ECC3B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D436B2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78A0C0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F401E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CE89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C2810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7A92A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C700A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9A2AC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12C45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1EA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6D81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485A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66D3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4122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D63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0C98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C73B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5D60B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593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AD6A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EB51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24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C2551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8B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ADF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2036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F6B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66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0A7E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23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6504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8614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205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1F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4F24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E4262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42B9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8A4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A94A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A14C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4AC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646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CBA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6370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871E0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2A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27A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96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2D6A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7C4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AD8F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21D2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8D2AF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0D07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25A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CE59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4442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C474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2579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096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0A3AD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56686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1CB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2079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4909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42A8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C4E8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B5D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382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E05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7539F"/>
    <w:multiLevelType w:val="hybridMultilevel"/>
    <w:tmpl w:val="6912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07086"/>
    <w:multiLevelType w:val="hybridMultilevel"/>
    <w:tmpl w:val="EFB2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045"/>
    <w:rsid w:val="00045B71"/>
    <w:rsid w:val="00047326"/>
    <w:rsid w:val="00050851"/>
    <w:rsid w:val="001642DF"/>
    <w:rsid w:val="00165BE7"/>
    <w:rsid w:val="00166A85"/>
    <w:rsid w:val="00172A27"/>
    <w:rsid w:val="00174698"/>
    <w:rsid w:val="001B445A"/>
    <w:rsid w:val="001C71C9"/>
    <w:rsid w:val="001D1B59"/>
    <w:rsid w:val="001F5222"/>
    <w:rsid w:val="00242599"/>
    <w:rsid w:val="00292587"/>
    <w:rsid w:val="002A216F"/>
    <w:rsid w:val="002F3DD9"/>
    <w:rsid w:val="003F7C75"/>
    <w:rsid w:val="004D38E8"/>
    <w:rsid w:val="005227C1"/>
    <w:rsid w:val="005907FF"/>
    <w:rsid w:val="00604658"/>
    <w:rsid w:val="00666869"/>
    <w:rsid w:val="006D0398"/>
    <w:rsid w:val="00727A9B"/>
    <w:rsid w:val="008436EE"/>
    <w:rsid w:val="008609EF"/>
    <w:rsid w:val="008B7BF4"/>
    <w:rsid w:val="00973A61"/>
    <w:rsid w:val="009C4850"/>
    <w:rsid w:val="00A44837"/>
    <w:rsid w:val="00AA2444"/>
    <w:rsid w:val="00AF7F23"/>
    <w:rsid w:val="00B04F3E"/>
    <w:rsid w:val="00B209DB"/>
    <w:rsid w:val="00B332F5"/>
    <w:rsid w:val="00B86346"/>
    <w:rsid w:val="00B97B7B"/>
    <w:rsid w:val="00BB0F7D"/>
    <w:rsid w:val="00BB5809"/>
    <w:rsid w:val="00BC7FFB"/>
    <w:rsid w:val="00BF4FC6"/>
    <w:rsid w:val="00C71F22"/>
    <w:rsid w:val="00C771F9"/>
    <w:rsid w:val="00C97F31"/>
    <w:rsid w:val="00D245CB"/>
    <w:rsid w:val="00D3547F"/>
    <w:rsid w:val="00D46FEF"/>
    <w:rsid w:val="00D737A1"/>
    <w:rsid w:val="00D82CD6"/>
    <w:rsid w:val="00DC2D21"/>
    <w:rsid w:val="00DE5691"/>
    <w:rsid w:val="00E27128"/>
    <w:rsid w:val="00E45166"/>
    <w:rsid w:val="00E7136C"/>
    <w:rsid w:val="00E918B4"/>
    <w:rsid w:val="00EB09E9"/>
    <w:rsid w:val="00F44206"/>
    <w:rsid w:val="00F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63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aywenderlich.com/46988/ios-design-pattern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pple.com/library/content/documentation/iPhone/Conceptual/iPhoneOSProgrammingGuide/TheAppLifeCycle/TheAppLifeCycle.html" TargetMode="External"/><Relationship Id="rId9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hyperlink" Target="https://en.wikipedia.org/wiki/Special:BookSources/0-201-63361-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28</TotalTime>
  <Pages>2</Pages>
  <Words>772</Words>
  <Characters>3556</Characters>
  <Application>Microsoft Macintosh Word</Application>
  <DocSecurity>0</DocSecurity>
  <Lines>86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4271</CharactersWithSpaces>
  <SharedDoc>false</SharedDoc>
  <HLinks>
    <vt:vector size="24" baseType="variant">
      <vt:variant>
        <vt:i4>786507</vt:i4>
      </vt:variant>
      <vt:variant>
        <vt:i4>9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7012461</vt:i4>
      </vt:variant>
      <vt:variant>
        <vt:i4>6</vt:i4>
      </vt:variant>
      <vt:variant>
        <vt:i4>0</vt:i4>
      </vt:variant>
      <vt:variant>
        <vt:i4>5</vt:i4>
      </vt:variant>
      <vt:variant>
        <vt:lpwstr>http://9to5mac.com/2015/02/24/ios-android-duopoly-marketshare/</vt:lpwstr>
      </vt:variant>
      <vt:variant>
        <vt:lpwstr/>
      </vt:variant>
      <vt:variant>
        <vt:i4>786507</vt:i4>
      </vt:variant>
      <vt:variant>
        <vt:i4>3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4128807</vt:i4>
      </vt:variant>
      <vt:variant>
        <vt:i4>0</vt:i4>
      </vt:variant>
      <vt:variant>
        <vt:i4>0</vt:i4>
      </vt:variant>
      <vt:variant>
        <vt:i4>5</vt:i4>
      </vt:variant>
      <vt:variant>
        <vt:lpwstr>http://www.channelinsider.com/mobile-devices/slideshows/demand-soars-for-mobile-app-development-skills.html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11</cp:revision>
  <cp:lastPrinted>2011-11-07T16:22:00Z</cp:lastPrinted>
  <dcterms:created xsi:type="dcterms:W3CDTF">2017-03-08T17:46:00Z</dcterms:created>
  <dcterms:modified xsi:type="dcterms:W3CDTF">2017-03-08T19:54:00Z</dcterms:modified>
</cp:coreProperties>
</file>