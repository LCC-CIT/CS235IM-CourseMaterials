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8DC02" w14:textId="63E0BB94" w:rsidR="008436EE" w:rsidRDefault="008436EE" w:rsidP="008436EE">
      <w:pPr>
        <w:spacing w:line="240" w:lineRule="auto"/>
      </w:pPr>
      <w:r w:rsidRPr="00DB79FB">
        <w:rPr>
          <w:b/>
        </w:rPr>
        <w:t xml:space="preserve">Topic: </w:t>
      </w:r>
      <w:r w:rsidR="00CD7837">
        <w:rPr>
          <w:b/>
        </w:rPr>
        <w:t>Settings</w:t>
      </w:r>
      <w:r w:rsidR="00142C5D">
        <w:t xml:space="preserve"> </w:t>
      </w:r>
    </w:p>
    <w:p w14:paraId="281D0AA0" w14:textId="1EE93B7C" w:rsidR="008436EE" w:rsidRPr="00DB79FB" w:rsidRDefault="00CD7837" w:rsidP="008436EE">
      <w:pPr>
        <w:spacing w:line="240" w:lineRule="auto"/>
        <w:rPr>
          <w:u w:val="single"/>
        </w:rPr>
      </w:pPr>
      <w:r>
        <w:rPr>
          <w:u w:val="single"/>
        </w:rPr>
        <w:t>Announcements</w:t>
      </w:r>
    </w:p>
    <w:p w14:paraId="673E2B24" w14:textId="61C16DB0" w:rsidR="00CD7837" w:rsidRDefault="00CD7837" w:rsidP="00CD7837">
      <w:pPr>
        <w:pStyle w:val="ListParagraph"/>
        <w:numPr>
          <w:ilvl w:val="0"/>
          <w:numId w:val="1"/>
        </w:numPr>
        <w:spacing w:line="240" w:lineRule="auto"/>
      </w:pPr>
      <w:r>
        <w:t>Term project …</w:t>
      </w:r>
    </w:p>
    <w:p w14:paraId="752923C2" w14:textId="77777777" w:rsidR="0077510F" w:rsidRDefault="0077510F" w:rsidP="00CD7837">
      <w:pPr>
        <w:spacing w:line="240" w:lineRule="auto"/>
        <w:rPr>
          <w:u w:val="single"/>
        </w:rPr>
      </w:pPr>
      <w:r>
        <w:rPr>
          <w:u w:val="single"/>
        </w:rPr>
        <w:t>Intro</w:t>
      </w:r>
    </w:p>
    <w:p w14:paraId="2E5C2B45" w14:textId="3509D2F9" w:rsidR="0077510F" w:rsidRDefault="0077510F" w:rsidP="0077510F">
      <w:pPr>
        <w:pStyle w:val="ListParagraph"/>
        <w:numPr>
          <w:ilvl w:val="0"/>
          <w:numId w:val="13"/>
        </w:numPr>
        <w:spacing w:line="240" w:lineRule="auto"/>
      </w:pPr>
      <w:r w:rsidRPr="0077510F">
        <w:t>Show a few apps and how their settings are done in the Settings app</w:t>
      </w:r>
    </w:p>
    <w:p w14:paraId="3C91E404" w14:textId="14B7F816" w:rsidR="002E4974" w:rsidRPr="0077510F" w:rsidRDefault="002E4974" w:rsidP="0077510F">
      <w:pPr>
        <w:pStyle w:val="ListParagraph"/>
        <w:numPr>
          <w:ilvl w:val="0"/>
          <w:numId w:val="13"/>
        </w:numPr>
        <w:spacing w:line="240" w:lineRule="auto"/>
      </w:pPr>
      <w:r>
        <w:t>Demo the Bridge Control app and show it’s settings</w:t>
      </w:r>
    </w:p>
    <w:p w14:paraId="3DD5477F" w14:textId="464DB66C" w:rsidR="00CD7837" w:rsidRPr="00DB79FB" w:rsidRDefault="00CD7837" w:rsidP="00CD7837">
      <w:pPr>
        <w:spacing w:line="240" w:lineRule="auto"/>
        <w:rPr>
          <w:u w:val="single"/>
        </w:rPr>
      </w:pPr>
      <w:r>
        <w:rPr>
          <w:u w:val="single"/>
        </w:rPr>
        <w:t>Settings Bundle</w:t>
      </w:r>
    </w:p>
    <w:p w14:paraId="299D008F" w14:textId="3BF3965C" w:rsidR="00CD7837" w:rsidRDefault="003C5FAC" w:rsidP="00CD7837">
      <w:pPr>
        <w:pStyle w:val="ListParagraph"/>
        <w:numPr>
          <w:ilvl w:val="0"/>
          <w:numId w:val="1"/>
        </w:numPr>
      </w:pPr>
      <w:r>
        <w:t>A settings bundle</w:t>
      </w:r>
      <w:r w:rsidR="00CD7837" w:rsidRPr="00CD7837">
        <w:t xml:space="preserve"> is a group of files built in to an application that tells the Settings</w:t>
      </w:r>
      <w:r w:rsidR="00CD7837">
        <w:t xml:space="preserve"> </w:t>
      </w:r>
      <w:r w:rsidR="00CD7837" w:rsidRPr="00CD7837">
        <w:t>application which preferences the application wishes to collect from the user.</w:t>
      </w:r>
    </w:p>
    <w:p w14:paraId="1FE82C9A" w14:textId="29159E3A" w:rsidR="00C10C7A" w:rsidRDefault="00C10C7A" w:rsidP="00C10C7A">
      <w:pPr>
        <w:pStyle w:val="ListParagraph"/>
        <w:numPr>
          <w:ilvl w:val="0"/>
          <w:numId w:val="1"/>
        </w:numPr>
      </w:pPr>
      <w:r w:rsidRPr="00C10C7A">
        <w:t>Each settings bundle must contain a property list called Root.plist  that</w:t>
      </w:r>
      <w:r>
        <w:t xml:space="preserve"> </w:t>
      </w:r>
      <w:r w:rsidRPr="00C10C7A">
        <w:t>defines the root-level preferences view.</w:t>
      </w:r>
    </w:p>
    <w:p w14:paraId="1BBFD203" w14:textId="64922B76" w:rsidR="00B7753E" w:rsidRDefault="00E738F8" w:rsidP="00B7753E">
      <w:pPr>
        <w:pStyle w:val="ListParagraph"/>
        <w:numPr>
          <w:ilvl w:val="0"/>
          <w:numId w:val="1"/>
        </w:numPr>
      </w:pPr>
      <w:r>
        <w:t xml:space="preserve">Settings.bundle. Expand the </w:t>
      </w:r>
      <w:r w:rsidR="00C10C7A" w:rsidRPr="00C10C7A">
        <w:t>Settings.bundle item, and you should see two sub</w:t>
      </w:r>
      <w:r>
        <w:t>-</w:t>
      </w:r>
      <w:r w:rsidR="00C10C7A" w:rsidRPr="00C10C7A">
        <w:t xml:space="preserve">items: </w:t>
      </w:r>
      <w:r w:rsidR="00B7753E">
        <w:br/>
        <w:t>(Settings.bundle is a single file in the Mac file system)</w:t>
      </w:r>
    </w:p>
    <w:p w14:paraId="5BCB9C88" w14:textId="77777777" w:rsidR="00C10C7A" w:rsidRPr="00B7753E" w:rsidRDefault="00C10C7A" w:rsidP="00C10C7A">
      <w:pPr>
        <w:pStyle w:val="ListParagraph"/>
        <w:numPr>
          <w:ilvl w:val="1"/>
          <w:numId w:val="1"/>
        </w:numPr>
        <w:rPr>
          <w:strike/>
        </w:rPr>
      </w:pPr>
      <w:r w:rsidRPr="00B7753E">
        <w:rPr>
          <w:strike/>
        </w:rPr>
        <w:t>a folder named  en.lproj, containing a file named Root.strings</w:t>
      </w:r>
    </w:p>
    <w:p w14:paraId="3AD0D257" w14:textId="2D40FF60" w:rsidR="00C10C7A" w:rsidRDefault="00C10C7A" w:rsidP="00C10C7A">
      <w:pPr>
        <w:pStyle w:val="ListParagraph"/>
        <w:numPr>
          <w:ilvl w:val="1"/>
          <w:numId w:val="1"/>
        </w:numPr>
      </w:pPr>
      <w:r w:rsidRPr="00C10C7A">
        <w:t>another named  Root.plist.</w:t>
      </w:r>
    </w:p>
    <w:p w14:paraId="28B67634" w14:textId="37D717D0" w:rsidR="00047509" w:rsidRDefault="00047509" w:rsidP="00047509">
      <w:pPr>
        <w:pStyle w:val="ListParagraph"/>
        <w:numPr>
          <w:ilvl w:val="0"/>
          <w:numId w:val="1"/>
        </w:numPr>
      </w:pPr>
      <w:r>
        <w:t>Property lists are essentially dictionaries. Use key-value pairs</w:t>
      </w:r>
    </w:p>
    <w:p w14:paraId="7AE17F21" w14:textId="51B96618" w:rsidR="00047509" w:rsidRDefault="00047509" w:rsidP="00047509">
      <w:pPr>
        <w:pStyle w:val="ListParagraph"/>
        <w:numPr>
          <w:ilvl w:val="1"/>
          <w:numId w:val="1"/>
        </w:numPr>
      </w:pPr>
      <w:r>
        <w:t>Nodes can be simple data types, or arrays or dictionaries</w:t>
      </w:r>
    </w:p>
    <w:p w14:paraId="78ED2E0A" w14:textId="7F3C6AC4" w:rsidR="00945423" w:rsidRDefault="00945423" w:rsidP="00945423">
      <w:pPr>
        <w:pStyle w:val="ListParagraph"/>
        <w:numPr>
          <w:ilvl w:val="1"/>
          <w:numId w:val="1"/>
        </w:numPr>
      </w:pPr>
      <w:r w:rsidRPr="00945423">
        <w:t>Item 0 in the PreferenceSpecifiers  array in a settings bundle property list</w:t>
      </w:r>
      <w:r>
        <w:t xml:space="preserve"> </w:t>
      </w:r>
      <w:r w:rsidRPr="00945423">
        <w:t>should always be a PSGroupSpecifier , so that the settings start in a new group.</w:t>
      </w:r>
      <w:r>
        <w:t xml:space="preserve"> (This is the group for your app that will be displayed in the Settings app)</w:t>
      </w:r>
    </w:p>
    <w:p w14:paraId="57F07FAF" w14:textId="5A23696F" w:rsidR="00945423" w:rsidRDefault="00945423" w:rsidP="00945423">
      <w:pPr>
        <w:pStyle w:val="ListParagraph"/>
        <w:numPr>
          <w:ilvl w:val="2"/>
          <w:numId w:val="1"/>
        </w:numPr>
      </w:pPr>
      <w:r w:rsidRPr="00945423">
        <w:t>The values in parentheses represent the value of the Type  item (the first Group )</w:t>
      </w:r>
      <w:r>
        <w:t xml:space="preserve"> </w:t>
      </w:r>
      <w:r w:rsidRPr="00945423">
        <w:t>and the Title</w:t>
      </w:r>
      <w:r>
        <w:t xml:space="preserve">  item (the second Group ). </w:t>
      </w:r>
    </w:p>
    <w:p w14:paraId="1B90A2E4" w14:textId="2199E8A5" w:rsidR="00945423" w:rsidRDefault="00945423" w:rsidP="00945423">
      <w:pPr>
        <w:rPr>
          <w:u w:val="single"/>
        </w:rPr>
      </w:pPr>
      <w:r w:rsidRPr="00945423">
        <w:rPr>
          <w:u w:val="single"/>
        </w:rPr>
        <w:t>Reading Settings in the Application</w:t>
      </w:r>
    </w:p>
    <w:p w14:paraId="287EB8DE" w14:textId="34323AD4" w:rsidR="00945423" w:rsidRPr="00F260D7" w:rsidRDefault="00F260D7" w:rsidP="00F260D7">
      <w:pPr>
        <w:pStyle w:val="ListParagraph"/>
        <w:numPr>
          <w:ilvl w:val="0"/>
          <w:numId w:val="14"/>
        </w:numPr>
      </w:pPr>
      <w:r w:rsidRPr="00F260D7">
        <w:t>We’ll use a class called NSUserDefaults  to access the user’s settings. NSUserDefaults  is</w:t>
      </w:r>
      <w:r>
        <w:t xml:space="preserve"> </w:t>
      </w:r>
      <w:r w:rsidRPr="00F260D7">
        <w:t>implemented as a singleton, which means there is only one instance of NSUserDefaults  running in</w:t>
      </w:r>
      <w:r>
        <w:t xml:space="preserve"> </w:t>
      </w:r>
      <w:r w:rsidRPr="00F260D7">
        <w:t>our application. To get access to that one instance, we call the class method standardUserDefaults ,</w:t>
      </w:r>
      <w:r>
        <w:t xml:space="preserve"> </w:t>
      </w:r>
      <w:r w:rsidRPr="00F260D7">
        <w:t>like so:</w:t>
      </w:r>
      <w:r>
        <w:br/>
        <w:t xml:space="preserve">          </w:t>
      </w:r>
      <w:r w:rsidRPr="00F260D7">
        <w:rPr>
          <w:i/>
        </w:rPr>
        <w:t>let defaults = NSUserDefaults.standardUserDefaults()</w:t>
      </w:r>
    </w:p>
    <w:p w14:paraId="0607A4B8" w14:textId="7159D089" w:rsidR="00F260D7" w:rsidRDefault="00F260D7" w:rsidP="00F260D7">
      <w:pPr>
        <w:pStyle w:val="ListParagraph"/>
        <w:numPr>
          <w:ilvl w:val="0"/>
          <w:numId w:val="14"/>
        </w:numPr>
      </w:pPr>
      <w:r w:rsidRPr="00F260D7">
        <w:t>use it much like a Dictionary . To get a</w:t>
      </w:r>
      <w:r>
        <w:t xml:space="preserve"> </w:t>
      </w:r>
      <w:r w:rsidRPr="00F260D7">
        <w:t>value from it, we can call objectForKey: , which will return an object, a String or a Foundation</w:t>
      </w:r>
      <w:r>
        <w:t xml:space="preserve"> </w:t>
      </w:r>
      <w:r w:rsidRPr="00F260D7">
        <w:t>object such as NSDate , or NSNumber . If we want to retrieve the value as a scalar—like an int , float ,or Boolean —we can use another method, such as intForKey() , floatForKey() , or boolForKey() .</w:t>
      </w:r>
      <w:r>
        <w:t xml:space="preserve"> For example:</w:t>
      </w:r>
      <w:r>
        <w:br/>
        <w:t xml:space="preserve">          </w:t>
      </w:r>
      <w:r w:rsidRPr="00F260D7">
        <w:rPr>
          <w:i/>
        </w:rPr>
        <w:t xml:space="preserve">officerLabel.text = </w:t>
      </w:r>
      <w:r>
        <w:rPr>
          <w:i/>
        </w:rPr>
        <w:t>defaults.stringForKey(“officer”</w:t>
      </w:r>
      <w:r w:rsidRPr="00F260D7">
        <w:rPr>
          <w:i/>
        </w:rPr>
        <w:t>)</w:t>
      </w:r>
    </w:p>
    <w:p w14:paraId="5335CFA9" w14:textId="1829E88E" w:rsidR="00F260D7" w:rsidRDefault="00F260D7" w:rsidP="00F260D7">
      <w:pPr>
        <w:pStyle w:val="ListParagraph"/>
        <w:numPr>
          <w:ilvl w:val="0"/>
          <w:numId w:val="14"/>
        </w:numPr>
      </w:pPr>
      <w:r>
        <w:t xml:space="preserve">Some </w:t>
      </w:r>
      <w:r w:rsidRPr="00F260D7">
        <w:t>specifiers were</w:t>
      </w:r>
      <w:r>
        <w:t xml:space="preserve"> </w:t>
      </w:r>
      <w:r w:rsidRPr="00F260D7">
        <w:t>used to interface objects for user interaction. Those</w:t>
      </w:r>
      <w:r>
        <w:t xml:space="preserve"> </w:t>
      </w:r>
      <w:r w:rsidRPr="00F260D7">
        <w:t>are the specifiers we are really interested in because they hold the keys the real settings data.</w:t>
      </w:r>
    </w:p>
    <w:p w14:paraId="481DEA96" w14:textId="77777777" w:rsidR="00B74F51" w:rsidRDefault="00B74F51" w:rsidP="00B74F51">
      <w:pPr>
        <w:rPr>
          <w:u w:val="single"/>
        </w:rPr>
      </w:pPr>
    </w:p>
    <w:p w14:paraId="25083D9E" w14:textId="633D23DF" w:rsidR="00B74F51" w:rsidRDefault="00B74F51" w:rsidP="00B74F51">
      <w:pPr>
        <w:rPr>
          <w:u w:val="single"/>
        </w:rPr>
      </w:pPr>
      <w:r w:rsidRPr="00B74F51">
        <w:rPr>
          <w:u w:val="single"/>
        </w:rPr>
        <w:lastRenderedPageBreak/>
        <w:t>Refreshing the settings in the application</w:t>
      </w:r>
    </w:p>
    <w:p w14:paraId="4CB0B05F" w14:textId="79C8220D" w:rsidR="00B74F51" w:rsidRPr="00B74F51" w:rsidRDefault="002608D3" w:rsidP="00B74F51">
      <w:r>
        <w:t xml:space="preserve">hitting the Home </w:t>
      </w:r>
      <w:bookmarkStart w:id="0" w:name="_GoBack"/>
      <w:bookmarkEnd w:id="0"/>
      <w:r w:rsidR="00B74F51" w:rsidRPr="00B74F51">
        <w:t>button while an app is running doesn’t actually quit the app.</w:t>
      </w:r>
    </w:p>
    <w:p w14:paraId="3B96067E" w14:textId="316AFA37" w:rsidR="00B74F51" w:rsidRPr="00B74F51" w:rsidRDefault="00B74F51" w:rsidP="00B74F51">
      <w:r w:rsidRPr="00B74F51">
        <w:t>Instead, the operating system suspends the app in the background</w:t>
      </w:r>
    </w:p>
    <w:p w14:paraId="63D29714" w14:textId="77777777" w:rsidR="00B86346" w:rsidRPr="00CD7837" w:rsidRDefault="00B86346" w:rsidP="00CD7837">
      <w:pPr>
        <w:spacing w:line="240" w:lineRule="auto"/>
        <w:rPr>
          <w:rFonts w:asciiTheme="minorHAnsi" w:hAnsiTheme="minorHAnsi"/>
        </w:rPr>
      </w:pPr>
    </w:p>
    <w:sectPr w:rsidR="00B86346" w:rsidRPr="00CD78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A58B1" w14:textId="77777777" w:rsidR="00D97102" w:rsidRDefault="00D97102">
      <w:pPr>
        <w:spacing w:after="0" w:line="240" w:lineRule="auto"/>
      </w:pPr>
      <w:r>
        <w:separator/>
      </w:r>
    </w:p>
  </w:endnote>
  <w:endnote w:type="continuationSeparator" w:id="0">
    <w:p w14:paraId="390B0947" w14:textId="77777777" w:rsidR="00D97102" w:rsidRDefault="00D9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9497A" w14:textId="77777777" w:rsidR="00945423" w:rsidRDefault="00945423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67173" w14:textId="77777777" w:rsidR="00D97102" w:rsidRDefault="00D97102">
      <w:pPr>
        <w:spacing w:after="0" w:line="240" w:lineRule="auto"/>
      </w:pPr>
      <w:r>
        <w:separator/>
      </w:r>
    </w:p>
  </w:footnote>
  <w:footnote w:type="continuationSeparator" w:id="0">
    <w:p w14:paraId="0FCBD913" w14:textId="77777777" w:rsidR="00D97102" w:rsidRDefault="00D9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38C14" w14:textId="3F5E6A6A" w:rsidR="00945423" w:rsidRPr="00303242" w:rsidRDefault="00945423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142C5D">
      <w:rPr>
        <w:b/>
        <w:sz w:val="24"/>
        <w:szCs w:val="24"/>
      </w:rPr>
      <w:t>March 17,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580F12"/>
    <w:multiLevelType w:val="hybridMultilevel"/>
    <w:tmpl w:val="AF3A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46A9B"/>
    <w:multiLevelType w:val="hybridMultilevel"/>
    <w:tmpl w:val="1BB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7539F"/>
    <w:multiLevelType w:val="hybridMultilevel"/>
    <w:tmpl w:val="691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07086"/>
    <w:multiLevelType w:val="hybridMultilevel"/>
    <w:tmpl w:val="EFB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45"/>
    <w:rsid w:val="00027626"/>
    <w:rsid w:val="00045B71"/>
    <w:rsid w:val="00047326"/>
    <w:rsid w:val="00047509"/>
    <w:rsid w:val="00050851"/>
    <w:rsid w:val="00142C5D"/>
    <w:rsid w:val="001642DF"/>
    <w:rsid w:val="00165BE7"/>
    <w:rsid w:val="00172A27"/>
    <w:rsid w:val="00191DD6"/>
    <w:rsid w:val="001D1B59"/>
    <w:rsid w:val="00242599"/>
    <w:rsid w:val="002608D3"/>
    <w:rsid w:val="00292587"/>
    <w:rsid w:val="002E4974"/>
    <w:rsid w:val="002F3DD9"/>
    <w:rsid w:val="003C5FAC"/>
    <w:rsid w:val="005907FF"/>
    <w:rsid w:val="00604658"/>
    <w:rsid w:val="00727A9B"/>
    <w:rsid w:val="0077510F"/>
    <w:rsid w:val="008436EE"/>
    <w:rsid w:val="008609EF"/>
    <w:rsid w:val="00945423"/>
    <w:rsid w:val="00A44837"/>
    <w:rsid w:val="00AA2444"/>
    <w:rsid w:val="00B04F3E"/>
    <w:rsid w:val="00B209DB"/>
    <w:rsid w:val="00B332F5"/>
    <w:rsid w:val="00B74F51"/>
    <w:rsid w:val="00B7753E"/>
    <w:rsid w:val="00B86346"/>
    <w:rsid w:val="00B97B7B"/>
    <w:rsid w:val="00BB0F7D"/>
    <w:rsid w:val="00BC7FFB"/>
    <w:rsid w:val="00BF4FC6"/>
    <w:rsid w:val="00C10C7A"/>
    <w:rsid w:val="00C71F22"/>
    <w:rsid w:val="00C771F9"/>
    <w:rsid w:val="00C97F31"/>
    <w:rsid w:val="00CD7837"/>
    <w:rsid w:val="00D3547F"/>
    <w:rsid w:val="00D447B4"/>
    <w:rsid w:val="00D46FEF"/>
    <w:rsid w:val="00D737A1"/>
    <w:rsid w:val="00D82CD6"/>
    <w:rsid w:val="00D97102"/>
    <w:rsid w:val="00DC2D21"/>
    <w:rsid w:val="00E27128"/>
    <w:rsid w:val="00E45166"/>
    <w:rsid w:val="00E7136C"/>
    <w:rsid w:val="00E738F8"/>
    <w:rsid w:val="00E918B4"/>
    <w:rsid w:val="00EB09E9"/>
    <w:rsid w:val="00F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63B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2353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2011-11-07T16:22:00Z</cp:lastPrinted>
  <dcterms:created xsi:type="dcterms:W3CDTF">2017-03-13T17:11:00Z</dcterms:created>
  <dcterms:modified xsi:type="dcterms:W3CDTF">2017-03-13T18:44:00Z</dcterms:modified>
</cp:coreProperties>
</file>