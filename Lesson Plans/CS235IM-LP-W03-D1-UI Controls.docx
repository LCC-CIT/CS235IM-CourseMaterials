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7C3993" w14:textId="56E00BEF" w:rsidR="00932B5C" w:rsidRDefault="00932B5C" w:rsidP="00932B5C">
      <w:pPr>
        <w:spacing w:line="240" w:lineRule="auto"/>
      </w:pPr>
      <w:r w:rsidRPr="00DB79FB">
        <w:rPr>
          <w:b/>
        </w:rPr>
        <w:t xml:space="preserve">Topic: </w:t>
      </w:r>
      <w:r w:rsidR="006563E3">
        <w:rPr>
          <w:b/>
        </w:rPr>
        <w:t xml:space="preserve">UI </w:t>
      </w:r>
      <w:r w:rsidR="00FF2DFC">
        <w:rPr>
          <w:b/>
        </w:rPr>
        <w:t>Controls</w:t>
      </w:r>
      <w:r>
        <w:br/>
        <w:t xml:space="preserve">(Previous topic: </w:t>
      </w:r>
      <w:r w:rsidR="00FF2DFC">
        <w:t>Auto-layout and Actions</w:t>
      </w:r>
      <w:r>
        <w:t>)</w:t>
      </w:r>
    </w:p>
    <w:p w14:paraId="5AB96E3B" w14:textId="77777777" w:rsidR="00932B5C" w:rsidRPr="006563E3" w:rsidRDefault="006563E3" w:rsidP="00932B5C">
      <w:pPr>
        <w:pStyle w:val="ColorfulList1"/>
        <w:spacing w:line="240" w:lineRule="auto"/>
        <w:ind w:left="0"/>
        <w:rPr>
          <w:u w:val="single"/>
        </w:rPr>
      </w:pPr>
      <w:r w:rsidRPr="006563E3">
        <w:rPr>
          <w:u w:val="single"/>
        </w:rPr>
        <w:t>Intro</w:t>
      </w:r>
    </w:p>
    <w:p w14:paraId="16C6B640" w14:textId="77777777" w:rsidR="006563E3" w:rsidRDefault="006563E3" w:rsidP="006563E3">
      <w:pPr>
        <w:pStyle w:val="ColorfulList1"/>
        <w:numPr>
          <w:ilvl w:val="0"/>
          <w:numId w:val="11"/>
        </w:numPr>
        <w:spacing w:line="240" w:lineRule="auto"/>
      </w:pPr>
      <w:r>
        <w:t>See how everyone is doing on the lab assignment</w:t>
      </w:r>
    </w:p>
    <w:p w14:paraId="604A8439" w14:textId="77777777" w:rsidR="006563E3" w:rsidRDefault="006563E3" w:rsidP="006563E3">
      <w:pPr>
        <w:pStyle w:val="ColorfulList1"/>
        <w:numPr>
          <w:ilvl w:val="0"/>
          <w:numId w:val="11"/>
        </w:numPr>
        <w:spacing w:line="240" w:lineRule="auto"/>
      </w:pPr>
      <w:r>
        <w:t>Discuss the code review process and due date</w:t>
      </w:r>
    </w:p>
    <w:p w14:paraId="25BF69C8" w14:textId="77777777" w:rsidR="006563E3" w:rsidRDefault="006563E3" w:rsidP="006563E3">
      <w:pPr>
        <w:pStyle w:val="ColorfulList1"/>
        <w:spacing w:line="240" w:lineRule="auto"/>
      </w:pPr>
    </w:p>
    <w:p w14:paraId="5D136425" w14:textId="713939B1" w:rsidR="00192273" w:rsidRPr="00192273" w:rsidRDefault="00192273" w:rsidP="00FF2DFC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  <w:u w:val="single"/>
        </w:rPr>
      </w:pPr>
      <w:r w:rsidRPr="00192273">
        <w:rPr>
          <w:rFonts w:asciiTheme="majorHAnsi" w:hAnsiTheme="majorHAnsi"/>
          <w:sz w:val="20"/>
          <w:szCs w:val="20"/>
          <w:u w:val="single"/>
        </w:rPr>
        <w:t>Overview</w:t>
      </w:r>
    </w:p>
    <w:p w14:paraId="0CF43BBD" w14:textId="4BF5D6BA" w:rsidR="00FF2DFC" w:rsidRPr="00FF2DFC" w:rsidRDefault="00FF2DFC" w:rsidP="00FF2DFC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 w:rsidRPr="00FF2DFC">
        <w:rPr>
          <w:rFonts w:asciiTheme="majorHAnsi" w:hAnsiTheme="majorHAnsi"/>
          <w:sz w:val="20"/>
          <w:szCs w:val="20"/>
        </w:rPr>
        <w:t>Controls:</w:t>
      </w:r>
    </w:p>
    <w:p w14:paraId="0330FB5F" w14:textId="318A187B" w:rsidR="00FF2DFC" w:rsidRPr="00FF2DFC" w:rsidRDefault="00B75C63" w:rsidP="00FF2DFC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I</w:t>
      </w:r>
      <w:r w:rsidR="00FF2DFC" w:rsidRPr="00FF2DFC">
        <w:rPr>
          <w:rFonts w:asciiTheme="majorHAnsi" w:hAnsiTheme="majorHAnsi"/>
          <w:sz w:val="20"/>
          <w:szCs w:val="20"/>
        </w:rPr>
        <w:t>mage view</w:t>
      </w:r>
    </w:p>
    <w:p w14:paraId="5298246E" w14:textId="7216A140" w:rsidR="00FF2DFC" w:rsidRPr="00FF2DFC" w:rsidRDefault="00B75C63" w:rsidP="00FF2DFC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S</w:t>
      </w:r>
      <w:r w:rsidR="00FF2DFC" w:rsidRPr="00FF2DFC">
        <w:rPr>
          <w:rFonts w:asciiTheme="majorHAnsi" w:hAnsiTheme="majorHAnsi"/>
          <w:sz w:val="20"/>
          <w:szCs w:val="20"/>
        </w:rPr>
        <w:t>lider</w:t>
      </w:r>
    </w:p>
    <w:p w14:paraId="5BFEEAF3" w14:textId="505F591F" w:rsidR="00FF2DFC" w:rsidRPr="00FF2DFC" w:rsidRDefault="00B75C63" w:rsidP="00FF2DFC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Text fields – one set for text, one for numeric values only</w:t>
      </w:r>
    </w:p>
    <w:p w14:paraId="50350865" w14:textId="068B5D45" w:rsidR="00FF2DFC" w:rsidRPr="00FF2DFC" w:rsidRDefault="00B75C63" w:rsidP="00FF2DFC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S</w:t>
      </w:r>
      <w:r w:rsidR="00FF2DFC" w:rsidRPr="00FF2DFC">
        <w:rPr>
          <w:rFonts w:asciiTheme="majorHAnsi" w:hAnsiTheme="majorHAnsi"/>
          <w:sz w:val="20"/>
          <w:szCs w:val="20"/>
        </w:rPr>
        <w:t>egmented control</w:t>
      </w:r>
      <w:r>
        <w:rPr>
          <w:rFonts w:asciiTheme="majorHAnsi" w:hAnsiTheme="majorHAnsi"/>
          <w:sz w:val="20"/>
          <w:szCs w:val="20"/>
        </w:rPr>
        <w:t>: toggles between two values</w:t>
      </w:r>
    </w:p>
    <w:p w14:paraId="35A180B5" w14:textId="32E98D91" w:rsidR="00FF2DFC" w:rsidRPr="00FF2DFC" w:rsidRDefault="00B75C63" w:rsidP="00FF2DFC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Switch</w:t>
      </w:r>
    </w:p>
    <w:p w14:paraId="4022FFEC" w14:textId="0124712D" w:rsidR="00FF2DFC" w:rsidRPr="00FF2DFC" w:rsidRDefault="00B75C63" w:rsidP="00FF2DFC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Button – </w:t>
      </w:r>
      <w:r w:rsidR="00FF2DFC" w:rsidRPr="00FF2DFC">
        <w:rPr>
          <w:rFonts w:asciiTheme="majorHAnsi" w:hAnsiTheme="majorHAnsi"/>
          <w:sz w:val="20"/>
          <w:szCs w:val="20"/>
        </w:rPr>
        <w:t xml:space="preserve">an iOS button that looks like buttons did before iOS 7. </w:t>
      </w:r>
    </w:p>
    <w:p w14:paraId="18C73178" w14:textId="77777777" w:rsidR="00FF2DFC" w:rsidRPr="00FF2DFC" w:rsidRDefault="00FF2DFC" w:rsidP="00FF2DFC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</w:p>
    <w:p w14:paraId="5CD5373D" w14:textId="77777777" w:rsidR="00FF2DFC" w:rsidRPr="00FF2DFC" w:rsidRDefault="00FF2DFC" w:rsidP="00FF2DFC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 w:rsidRPr="00FF2DFC">
        <w:rPr>
          <w:rFonts w:asciiTheme="majorHAnsi" w:hAnsiTheme="majorHAnsi"/>
          <w:sz w:val="20"/>
          <w:szCs w:val="20"/>
        </w:rPr>
        <w:t>Techniques:</w:t>
      </w:r>
    </w:p>
    <w:p w14:paraId="2F69939D" w14:textId="77777777" w:rsidR="00FF2DFC" w:rsidRPr="00FF2DFC" w:rsidRDefault="00FF2DFC" w:rsidP="00FF2DFC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proofErr w:type="gramStart"/>
      <w:r w:rsidRPr="00FF2DFC">
        <w:rPr>
          <w:rFonts w:asciiTheme="majorHAnsi" w:hAnsiTheme="majorHAnsi"/>
          <w:sz w:val="20"/>
          <w:szCs w:val="20"/>
        </w:rPr>
        <w:t>how</w:t>
      </w:r>
      <w:proofErr w:type="gramEnd"/>
      <w:r w:rsidRPr="00FF2DFC">
        <w:rPr>
          <w:rFonts w:asciiTheme="majorHAnsi" w:hAnsiTheme="majorHAnsi"/>
          <w:sz w:val="20"/>
          <w:szCs w:val="20"/>
        </w:rPr>
        <w:t xml:space="preserve"> to set and retrieve the values of various controls</w:t>
      </w:r>
    </w:p>
    <w:p w14:paraId="47BB2D10" w14:textId="77777777" w:rsidR="00FF2DFC" w:rsidRPr="00FF2DFC" w:rsidRDefault="00FF2DFC" w:rsidP="00FF2DFC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proofErr w:type="gramStart"/>
      <w:r w:rsidRPr="00FF2DFC">
        <w:rPr>
          <w:rFonts w:asciiTheme="majorHAnsi" w:hAnsiTheme="majorHAnsi"/>
          <w:sz w:val="20"/>
          <w:szCs w:val="20"/>
        </w:rPr>
        <w:t>how</w:t>
      </w:r>
      <w:proofErr w:type="gramEnd"/>
      <w:r w:rsidRPr="00FF2DFC">
        <w:rPr>
          <w:rFonts w:asciiTheme="majorHAnsi" w:hAnsiTheme="majorHAnsi"/>
          <w:sz w:val="20"/>
          <w:szCs w:val="20"/>
        </w:rPr>
        <w:t xml:space="preserve"> to use action sheets to force the user to make a choice</w:t>
      </w:r>
    </w:p>
    <w:p w14:paraId="45AF6D91" w14:textId="77777777" w:rsidR="00FF2DFC" w:rsidRPr="00FF2DFC" w:rsidRDefault="00FF2DFC" w:rsidP="00FF2DFC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proofErr w:type="gramStart"/>
      <w:r w:rsidRPr="00FF2DFC">
        <w:rPr>
          <w:rFonts w:asciiTheme="majorHAnsi" w:hAnsiTheme="majorHAnsi"/>
          <w:sz w:val="20"/>
          <w:szCs w:val="20"/>
        </w:rPr>
        <w:t>how</w:t>
      </w:r>
      <w:proofErr w:type="gramEnd"/>
      <w:r w:rsidRPr="00FF2DFC">
        <w:rPr>
          <w:rFonts w:asciiTheme="majorHAnsi" w:hAnsiTheme="majorHAnsi"/>
          <w:sz w:val="20"/>
          <w:szCs w:val="20"/>
        </w:rPr>
        <w:t xml:space="preserve"> to use alerts to give the user important feedback. </w:t>
      </w:r>
    </w:p>
    <w:p w14:paraId="2764E10A" w14:textId="77777777" w:rsidR="00FF2DFC" w:rsidRPr="00FF2DFC" w:rsidRDefault="00FF2DFC" w:rsidP="00FF2DFC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</w:p>
    <w:p w14:paraId="53070897" w14:textId="77777777" w:rsidR="00FF2DFC" w:rsidRPr="00FF2DFC" w:rsidRDefault="00FF2DFC" w:rsidP="00FF2DFC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 w:rsidRPr="00FF2DFC">
        <w:rPr>
          <w:rFonts w:asciiTheme="majorHAnsi" w:hAnsiTheme="majorHAnsi"/>
          <w:sz w:val="20"/>
          <w:szCs w:val="20"/>
        </w:rPr>
        <w:t>Topics:</w:t>
      </w:r>
    </w:p>
    <w:p w14:paraId="58964669" w14:textId="77777777" w:rsidR="00FF2DFC" w:rsidRPr="00FF2DFC" w:rsidRDefault="00FF2DFC" w:rsidP="00FF2DFC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proofErr w:type="gramStart"/>
      <w:r w:rsidRPr="00FF2DFC">
        <w:rPr>
          <w:rFonts w:asciiTheme="majorHAnsi" w:hAnsiTheme="majorHAnsi"/>
          <w:sz w:val="20"/>
          <w:szCs w:val="20"/>
        </w:rPr>
        <w:t>control</w:t>
      </w:r>
      <w:proofErr w:type="gramEnd"/>
      <w:r w:rsidRPr="00FF2DFC">
        <w:rPr>
          <w:rFonts w:asciiTheme="majorHAnsi" w:hAnsiTheme="majorHAnsi"/>
          <w:sz w:val="20"/>
          <w:szCs w:val="20"/>
        </w:rPr>
        <w:t xml:space="preserve"> states</w:t>
      </w:r>
    </w:p>
    <w:p w14:paraId="095D9758" w14:textId="181802F0" w:rsidR="00932B5C" w:rsidRDefault="00FF2DFC" w:rsidP="00FF2DFC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proofErr w:type="gramStart"/>
      <w:r w:rsidRPr="00FF2DFC">
        <w:rPr>
          <w:rFonts w:asciiTheme="majorHAnsi" w:hAnsiTheme="majorHAnsi"/>
          <w:sz w:val="20"/>
          <w:szCs w:val="20"/>
        </w:rPr>
        <w:t>use</w:t>
      </w:r>
      <w:proofErr w:type="gramEnd"/>
      <w:r w:rsidRPr="00FF2DFC">
        <w:rPr>
          <w:rFonts w:asciiTheme="majorHAnsi" w:hAnsiTheme="majorHAnsi"/>
          <w:sz w:val="20"/>
          <w:szCs w:val="20"/>
        </w:rPr>
        <w:t xml:space="preserve"> of stretchable images to make buttons look the way they should.</w:t>
      </w:r>
    </w:p>
    <w:p w14:paraId="3B672A7F" w14:textId="77777777" w:rsidR="00192273" w:rsidRDefault="00192273" w:rsidP="0019227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</w:p>
    <w:p w14:paraId="5A9F9AAA" w14:textId="37FD48AB" w:rsidR="00192273" w:rsidRDefault="00192273" w:rsidP="0019227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  <w:u w:val="single"/>
        </w:rPr>
      </w:pPr>
      <w:r w:rsidRPr="00192273">
        <w:rPr>
          <w:rFonts w:asciiTheme="majorHAnsi" w:hAnsiTheme="majorHAnsi"/>
          <w:sz w:val="20"/>
          <w:szCs w:val="20"/>
          <w:u w:val="single"/>
        </w:rPr>
        <w:t>Controls</w:t>
      </w:r>
    </w:p>
    <w:p w14:paraId="0AD9AAF5" w14:textId="5CD2F7E7" w:rsidR="00192273" w:rsidRPr="002C6FF6" w:rsidRDefault="00192273" w:rsidP="002C6FF6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 w:rsidRPr="002C6FF6">
        <w:rPr>
          <w:rFonts w:asciiTheme="majorHAnsi" w:hAnsiTheme="majorHAnsi"/>
          <w:sz w:val="20"/>
          <w:szCs w:val="20"/>
        </w:rPr>
        <w:t>Three modes:</w:t>
      </w:r>
    </w:p>
    <w:p w14:paraId="5B801C85" w14:textId="792AF790" w:rsidR="00192273" w:rsidRDefault="00192273" w:rsidP="002C6FF6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Active</w:t>
      </w:r>
      <w:r w:rsidR="00B8410E">
        <w:rPr>
          <w:rFonts w:asciiTheme="majorHAnsi" w:hAnsiTheme="majorHAnsi"/>
          <w:sz w:val="20"/>
          <w:szCs w:val="20"/>
        </w:rPr>
        <w:t>: Has actions</w:t>
      </w:r>
      <w:r w:rsidR="002C6FF6">
        <w:rPr>
          <w:rFonts w:asciiTheme="majorHAnsi" w:hAnsiTheme="majorHAnsi"/>
          <w:sz w:val="20"/>
          <w:szCs w:val="20"/>
        </w:rPr>
        <w:t xml:space="preserve"> (all controls can have actions since they inherit from </w:t>
      </w:r>
      <w:proofErr w:type="spellStart"/>
      <w:r w:rsidR="002C6FF6">
        <w:rPr>
          <w:rFonts w:asciiTheme="majorHAnsi" w:hAnsiTheme="majorHAnsi"/>
          <w:sz w:val="20"/>
          <w:szCs w:val="20"/>
        </w:rPr>
        <w:t>UIControl</w:t>
      </w:r>
      <w:proofErr w:type="spellEnd"/>
      <w:r w:rsidR="002C6FF6">
        <w:rPr>
          <w:rFonts w:asciiTheme="majorHAnsi" w:hAnsiTheme="majorHAnsi"/>
          <w:sz w:val="20"/>
          <w:szCs w:val="20"/>
        </w:rPr>
        <w:t>)</w:t>
      </w:r>
    </w:p>
    <w:p w14:paraId="7B51B170" w14:textId="3A7647CA" w:rsidR="00192273" w:rsidRDefault="00192273" w:rsidP="002C6FF6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Static</w:t>
      </w:r>
      <w:r w:rsidR="00B8410E">
        <w:rPr>
          <w:rFonts w:asciiTheme="majorHAnsi" w:hAnsiTheme="majorHAnsi"/>
          <w:sz w:val="20"/>
          <w:szCs w:val="20"/>
        </w:rPr>
        <w:t>: No actions and no interactivity</w:t>
      </w:r>
      <w:r w:rsidR="002C6FF6">
        <w:rPr>
          <w:rFonts w:asciiTheme="majorHAnsi" w:hAnsiTheme="majorHAnsi"/>
          <w:sz w:val="20"/>
          <w:szCs w:val="20"/>
        </w:rPr>
        <w:t xml:space="preserve"> (like the </w:t>
      </w:r>
      <w:proofErr w:type="spellStart"/>
      <w:r w:rsidR="002C6FF6">
        <w:rPr>
          <w:rFonts w:asciiTheme="majorHAnsi" w:hAnsiTheme="majorHAnsi"/>
          <w:sz w:val="20"/>
          <w:szCs w:val="20"/>
        </w:rPr>
        <w:t>ImageView</w:t>
      </w:r>
      <w:proofErr w:type="spellEnd"/>
      <w:r w:rsidR="002C6FF6">
        <w:rPr>
          <w:rFonts w:asciiTheme="majorHAnsi" w:hAnsiTheme="majorHAnsi"/>
          <w:sz w:val="20"/>
          <w:szCs w:val="20"/>
        </w:rPr>
        <w:t xml:space="preserve"> in this chapter’s example)</w:t>
      </w:r>
    </w:p>
    <w:p w14:paraId="338FAD58" w14:textId="453C1D9F" w:rsidR="00192273" w:rsidRDefault="00192273" w:rsidP="002C6FF6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Passive</w:t>
      </w:r>
      <w:r w:rsidR="00B8410E">
        <w:rPr>
          <w:rFonts w:asciiTheme="majorHAnsi" w:hAnsiTheme="majorHAnsi"/>
          <w:sz w:val="20"/>
          <w:szCs w:val="20"/>
        </w:rPr>
        <w:t>: Can store values but doesn’t have any actions</w:t>
      </w:r>
      <w:r w:rsidR="002C6FF6">
        <w:rPr>
          <w:rFonts w:asciiTheme="majorHAnsi" w:hAnsiTheme="majorHAnsi"/>
          <w:sz w:val="20"/>
          <w:szCs w:val="20"/>
        </w:rPr>
        <w:t xml:space="preserve"> (like the </w:t>
      </w:r>
      <w:proofErr w:type="spellStart"/>
      <w:r w:rsidR="002C6FF6">
        <w:rPr>
          <w:rFonts w:asciiTheme="majorHAnsi" w:hAnsiTheme="majorHAnsi"/>
          <w:sz w:val="20"/>
          <w:szCs w:val="20"/>
        </w:rPr>
        <w:t>TextField</w:t>
      </w:r>
      <w:proofErr w:type="spellEnd"/>
      <w:r w:rsidR="002C6FF6">
        <w:rPr>
          <w:rFonts w:asciiTheme="majorHAnsi" w:hAnsiTheme="majorHAnsi"/>
          <w:sz w:val="20"/>
          <w:szCs w:val="20"/>
        </w:rPr>
        <w:t xml:space="preserve"> in this </w:t>
      </w:r>
      <w:proofErr w:type="spellStart"/>
      <w:r w:rsidR="002C6FF6">
        <w:rPr>
          <w:rFonts w:asciiTheme="majorHAnsi" w:hAnsiTheme="majorHAnsi"/>
          <w:sz w:val="20"/>
          <w:szCs w:val="20"/>
        </w:rPr>
        <w:t>ch.</w:t>
      </w:r>
      <w:proofErr w:type="spellEnd"/>
      <w:r w:rsidR="002C6FF6">
        <w:rPr>
          <w:rFonts w:asciiTheme="majorHAnsi" w:hAnsiTheme="majorHAnsi"/>
          <w:sz w:val="20"/>
          <w:szCs w:val="20"/>
        </w:rPr>
        <w:t xml:space="preserve"> Example)</w:t>
      </w:r>
    </w:p>
    <w:p w14:paraId="2E492FC9" w14:textId="01601408" w:rsidR="002C6FF6" w:rsidRDefault="002C6FF6" w:rsidP="002C6FF6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 w:rsidRPr="002C6FF6">
        <w:rPr>
          <w:rFonts w:asciiTheme="majorHAnsi" w:hAnsiTheme="majorHAnsi"/>
          <w:sz w:val="20"/>
          <w:szCs w:val="20"/>
        </w:rPr>
        <w:t xml:space="preserve">Controls can have </w:t>
      </w:r>
      <w:r>
        <w:rPr>
          <w:rFonts w:asciiTheme="majorHAnsi" w:hAnsiTheme="majorHAnsi"/>
          <w:sz w:val="20"/>
          <w:szCs w:val="20"/>
        </w:rPr>
        <w:t>more than one Action</w:t>
      </w:r>
    </w:p>
    <w:p w14:paraId="3A41978F" w14:textId="5DED2A88" w:rsidR="002C6FF6" w:rsidRDefault="002C6FF6" w:rsidP="002C6FF6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More than one control can use the same Action</w:t>
      </w:r>
    </w:p>
    <w:p w14:paraId="04020C23" w14:textId="37109E91" w:rsidR="008412FF" w:rsidRDefault="008412FF" w:rsidP="002C6FF6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proofErr w:type="spellStart"/>
      <w:r>
        <w:rPr>
          <w:rFonts w:asciiTheme="majorHAnsi" w:hAnsiTheme="majorHAnsi"/>
          <w:sz w:val="20"/>
          <w:szCs w:val="20"/>
        </w:rPr>
        <w:t>ImageView</w:t>
      </w:r>
      <w:proofErr w:type="spellEnd"/>
    </w:p>
    <w:p w14:paraId="6DE228DC" w14:textId="18467BEE" w:rsidR="008412FF" w:rsidRDefault="008412FF" w:rsidP="008412FF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Image, from Resources</w:t>
      </w:r>
      <w:bookmarkStart w:id="0" w:name="_GoBack"/>
      <w:bookmarkEnd w:id="0"/>
    </w:p>
    <w:p w14:paraId="5D984EB7" w14:textId="7627BF48" w:rsidR="008412FF" w:rsidRPr="002C6FF6" w:rsidRDefault="008412FF" w:rsidP="008412FF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View, Mode options</w:t>
      </w:r>
    </w:p>
    <w:sectPr w:rsidR="008412FF" w:rsidRPr="002C6FF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0BC103" w14:textId="77777777" w:rsidR="008412FF" w:rsidRDefault="008412FF">
      <w:pPr>
        <w:spacing w:after="0" w:line="240" w:lineRule="auto"/>
      </w:pPr>
      <w:r>
        <w:separator/>
      </w:r>
    </w:p>
  </w:endnote>
  <w:endnote w:type="continuationSeparator" w:id="0">
    <w:p w14:paraId="14388A51" w14:textId="77777777" w:rsidR="008412FF" w:rsidRDefault="00841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883FFC" w14:textId="77777777" w:rsidR="008412FF" w:rsidRDefault="008412FF">
    <w:pPr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83CD81" w14:textId="77777777" w:rsidR="008412FF" w:rsidRDefault="008412FF">
      <w:pPr>
        <w:spacing w:after="0" w:line="240" w:lineRule="auto"/>
      </w:pPr>
      <w:r>
        <w:separator/>
      </w:r>
    </w:p>
  </w:footnote>
  <w:footnote w:type="continuationSeparator" w:id="0">
    <w:p w14:paraId="7D366267" w14:textId="77777777" w:rsidR="008412FF" w:rsidRDefault="00841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C8FEDA" w14:textId="5D942BEA" w:rsidR="008412FF" w:rsidRPr="00303242" w:rsidRDefault="008412FF" w:rsidP="00932B5C">
    <w:pPr>
      <w:spacing w:line="240" w:lineRule="auto"/>
      <w:rPr>
        <w:b/>
        <w:sz w:val="24"/>
        <w:szCs w:val="24"/>
      </w:rPr>
    </w:pPr>
    <w:r>
      <w:rPr>
        <w:b/>
        <w:sz w:val="24"/>
        <w:szCs w:val="24"/>
      </w:rPr>
      <w:t>CS235M Intermediate Mobile App Development</w:t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>
      <w:rPr>
        <w:b/>
        <w:sz w:val="24"/>
        <w:szCs w:val="24"/>
      </w:rPr>
      <w:t>January 20, 2016</w:t>
    </w:r>
    <w:r>
      <w:rPr>
        <w:b/>
        <w:sz w:val="24"/>
        <w:szCs w:val="24"/>
      </w:rPr>
      <w:br/>
      <w:t>Brian Bird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A006B4EE"/>
    <w:lvl w:ilvl="0" w:tplc="FFAC3436">
      <w:start w:val="1"/>
      <w:numFmt w:val="decimal"/>
      <w:lvlText w:val="%1."/>
      <w:lvlJc w:val="left"/>
      <w:pPr>
        <w:ind w:left="720" w:hanging="360"/>
      </w:pPr>
    </w:lvl>
    <w:lvl w:ilvl="1" w:tplc="4538F574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283608F8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6E3E9B44">
      <w:start w:val="1"/>
      <w:numFmt w:val="decimal"/>
      <w:lvlRestart w:val="0"/>
      <w:lvlText w:val="%4."/>
      <w:lvlJc w:val="left"/>
      <w:pPr>
        <w:ind w:left="2880" w:hanging="360"/>
      </w:pPr>
    </w:lvl>
    <w:lvl w:ilvl="4" w:tplc="079C6354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61219CE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58007E8A">
      <w:start w:val="1"/>
      <w:numFmt w:val="decimal"/>
      <w:lvlRestart w:val="0"/>
      <w:lvlText w:val="%7."/>
      <w:lvlJc w:val="left"/>
      <w:pPr>
        <w:ind w:left="5040" w:hanging="360"/>
      </w:pPr>
    </w:lvl>
    <w:lvl w:ilvl="7" w:tplc="D4683612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9FDA0FD8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FAB6B2B0"/>
    <w:lvl w:ilvl="0" w:tplc="18DAD0B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BB6DB04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4BA7344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2D031CA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66C8F90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A727042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59ED1DA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5EC3AB6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2D40ACE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5644F944"/>
    <w:lvl w:ilvl="0" w:tplc="ACA49C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F88CEA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38161E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56B4F8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287B88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4589A16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A835F2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DE9942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229DC0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B13AA0B0"/>
    <w:lvl w:ilvl="0" w:tplc="17D6E0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F043E4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A8D380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ACE7A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56AE6C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7C3986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78BD78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A2FAF6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92E606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E89091C4"/>
    <w:lvl w:ilvl="0" w:tplc="AD7858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FEDA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CCDD7E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4EAAC4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14AF9C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FCD906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82A394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2EE3B4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EC26E7A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0228F8FE"/>
    <w:lvl w:ilvl="0" w:tplc="2FC4DD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E4CC50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5CBF8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B08B14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03B26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6815DA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3E59A4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624A7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112CB8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740ED298"/>
    <w:lvl w:ilvl="0" w:tplc="99A0F9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54E974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A3AF7A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6B68FC4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76804D2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AB20ABA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4C2A3AC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87A5CCA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A32FCE8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824C1F54"/>
    <w:lvl w:ilvl="0" w:tplc="E2BA97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C07678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0C015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C7A7A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3285AC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C04A1A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ECB402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B4533E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B8B1E2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70D41336"/>
    <w:lvl w:ilvl="0" w:tplc="F1AA87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1EF0D8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427A7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FA0088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682396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C0833E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623CE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3AFF5E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40D7AA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794141"/>
    <w:multiLevelType w:val="hybridMultilevel"/>
    <w:tmpl w:val="2FF67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7C714F"/>
    <w:multiLevelType w:val="hybridMultilevel"/>
    <w:tmpl w:val="6DD4D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D71D89"/>
    <w:multiLevelType w:val="hybridMultilevel"/>
    <w:tmpl w:val="92A0AC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A345A7D"/>
    <w:multiLevelType w:val="hybridMultilevel"/>
    <w:tmpl w:val="86865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821F73"/>
    <w:multiLevelType w:val="hybridMultilevel"/>
    <w:tmpl w:val="847AD2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9CD0BD5"/>
    <w:multiLevelType w:val="hybridMultilevel"/>
    <w:tmpl w:val="4442F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D90040"/>
    <w:multiLevelType w:val="hybridMultilevel"/>
    <w:tmpl w:val="70888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4A5312"/>
    <w:multiLevelType w:val="hybridMultilevel"/>
    <w:tmpl w:val="27E836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E5A2F00"/>
    <w:multiLevelType w:val="hybridMultilevel"/>
    <w:tmpl w:val="81869A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BD15F1D"/>
    <w:multiLevelType w:val="hybridMultilevel"/>
    <w:tmpl w:val="3FB46E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8"/>
  </w:num>
  <w:num w:numId="9">
    <w:abstractNumId w:val="2"/>
  </w:num>
  <w:num w:numId="10">
    <w:abstractNumId w:val="13"/>
  </w:num>
  <w:num w:numId="11">
    <w:abstractNumId w:val="18"/>
  </w:num>
  <w:num w:numId="12">
    <w:abstractNumId w:val="17"/>
  </w:num>
  <w:num w:numId="13">
    <w:abstractNumId w:val="11"/>
  </w:num>
  <w:num w:numId="14">
    <w:abstractNumId w:val="15"/>
  </w:num>
  <w:num w:numId="15">
    <w:abstractNumId w:val="12"/>
  </w:num>
  <w:num w:numId="16">
    <w:abstractNumId w:val="14"/>
  </w:num>
  <w:num w:numId="17">
    <w:abstractNumId w:val="10"/>
  </w:num>
  <w:num w:numId="18">
    <w:abstractNumId w:val="1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attachedTemplate r:id="rId1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92273"/>
    <w:rsid w:val="001B10D6"/>
    <w:rsid w:val="00206D8D"/>
    <w:rsid w:val="002C6FF6"/>
    <w:rsid w:val="004102D6"/>
    <w:rsid w:val="00446045"/>
    <w:rsid w:val="005D1812"/>
    <w:rsid w:val="005D4CF5"/>
    <w:rsid w:val="006563E3"/>
    <w:rsid w:val="00776D52"/>
    <w:rsid w:val="008412FF"/>
    <w:rsid w:val="008C5404"/>
    <w:rsid w:val="00932B5C"/>
    <w:rsid w:val="009860F0"/>
    <w:rsid w:val="00B75C63"/>
    <w:rsid w:val="00B8410E"/>
    <w:rsid w:val="00BC6257"/>
    <w:rsid w:val="00C05FFE"/>
    <w:rsid w:val="00EF1391"/>
    <w:rsid w:val="00EF4B35"/>
    <w:rsid w:val="00FF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13A8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1">
    <w:name w:val="Colorful List1"/>
    <w:basedOn w:val="Normal"/>
    <w:pPr>
      <w:ind w:left="720"/>
      <w:contextualSpacing/>
    </w:p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2"/>
      <w:szCs w:val="22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F2D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1">
    <w:name w:val="Colorful List1"/>
    <w:basedOn w:val="Normal"/>
    <w:pPr>
      <w:ind w:left="720"/>
      <w:contextualSpacing/>
    </w:p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2"/>
      <w:szCs w:val="22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F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19</TotalTime>
  <Pages>1</Pages>
  <Words>161</Words>
  <Characters>920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Office</cp:lastModifiedBy>
  <cp:revision>5</cp:revision>
  <cp:lastPrinted>2011-11-07T16:22:00Z</cp:lastPrinted>
  <dcterms:created xsi:type="dcterms:W3CDTF">2016-01-20T05:05:00Z</dcterms:created>
  <dcterms:modified xsi:type="dcterms:W3CDTF">2016-01-20T14:06:00Z</dcterms:modified>
</cp:coreProperties>
</file>