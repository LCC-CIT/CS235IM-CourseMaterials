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3993" w14:textId="01B16883" w:rsidR="00932B5C" w:rsidRDefault="00932B5C" w:rsidP="00932B5C">
      <w:pPr>
        <w:spacing w:line="240" w:lineRule="auto"/>
      </w:pPr>
      <w:r w:rsidRPr="00DB79FB">
        <w:rPr>
          <w:b/>
        </w:rPr>
        <w:t xml:space="preserve">Topic: </w:t>
      </w:r>
      <w:r w:rsidR="0019176F">
        <w:rPr>
          <w:b/>
        </w:rPr>
        <w:t>Multiple Screens without a Navigation Controller</w:t>
      </w:r>
      <w:r>
        <w:br/>
        <w:t xml:space="preserve">(Previous topic: </w:t>
      </w:r>
      <w:r w:rsidR="006A3E6F">
        <w:t>More UI controls</w:t>
      </w:r>
      <w:r>
        <w:t>)</w:t>
      </w:r>
    </w:p>
    <w:p w14:paraId="5AB96E3B" w14:textId="77777777" w:rsidR="00932B5C" w:rsidRPr="006563E3" w:rsidRDefault="006563E3" w:rsidP="00932B5C">
      <w:pPr>
        <w:pStyle w:val="ColorfulList1"/>
        <w:spacing w:line="240" w:lineRule="auto"/>
        <w:ind w:left="0"/>
        <w:rPr>
          <w:u w:val="single"/>
        </w:rPr>
      </w:pPr>
      <w:r w:rsidRPr="006563E3">
        <w:rPr>
          <w:u w:val="single"/>
        </w:rPr>
        <w:t>Intro</w:t>
      </w:r>
    </w:p>
    <w:p w14:paraId="25BF69C8" w14:textId="6C2D1628" w:rsidR="006563E3" w:rsidRDefault="006563E3" w:rsidP="0019176F">
      <w:pPr>
        <w:pStyle w:val="ColorfulList1"/>
        <w:numPr>
          <w:ilvl w:val="0"/>
          <w:numId w:val="11"/>
        </w:numPr>
        <w:spacing w:line="240" w:lineRule="auto"/>
      </w:pPr>
      <w:r>
        <w:t xml:space="preserve">See how everyone is doing </w:t>
      </w:r>
      <w:r w:rsidR="0019176F">
        <w:t>with size classes- look at the Calculator example again</w:t>
      </w:r>
    </w:p>
    <w:p w14:paraId="18B7F864" w14:textId="64C0D18B" w:rsidR="0019176F" w:rsidRDefault="0019176F" w:rsidP="0019176F">
      <w:pPr>
        <w:pStyle w:val="ColorfulList1"/>
        <w:numPr>
          <w:ilvl w:val="0"/>
          <w:numId w:val="11"/>
        </w:numPr>
        <w:spacing w:line="240" w:lineRule="auto"/>
      </w:pPr>
      <w:r>
        <w:t>Look at due dates</w:t>
      </w:r>
    </w:p>
    <w:p w14:paraId="5D136425" w14:textId="713939B1" w:rsidR="00192273" w:rsidRPr="00192273" w:rsidRDefault="00192273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  <w:u w:val="single"/>
        </w:rPr>
      </w:pPr>
      <w:r w:rsidRPr="00192273">
        <w:rPr>
          <w:rFonts w:asciiTheme="majorHAnsi" w:hAnsiTheme="majorHAnsi"/>
          <w:sz w:val="20"/>
          <w:szCs w:val="20"/>
          <w:u w:val="single"/>
        </w:rPr>
        <w:t>Overview</w:t>
      </w:r>
    </w:p>
    <w:p w14:paraId="14A54408" w14:textId="6D94CCFB" w:rsidR="006A3E6F" w:rsidRDefault="0019176F" w:rsidP="006A3E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Multiple content views require multiple view controllers</w:t>
      </w:r>
    </w:p>
    <w:p w14:paraId="5D284967" w14:textId="168230A1" w:rsidR="0019176F" w:rsidRDefault="0019176F" w:rsidP="006A3E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Switching between views can be done with a Navigation Controller (multiple types) or by your own code.</w:t>
      </w:r>
    </w:p>
    <w:p w14:paraId="0CA568B4" w14:textId="77777777" w:rsidR="0019176F" w:rsidRDefault="0019176F" w:rsidP="006A3E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 textbook example uses your own code. </w:t>
      </w:r>
    </w:p>
    <w:p w14:paraId="0088ADDA" w14:textId="40AE7B0C" w:rsidR="0019176F" w:rsidRPr="006A3E6F" w:rsidRDefault="0019176F" w:rsidP="006A3E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 </w:t>
      </w:r>
      <w:proofErr w:type="spellStart"/>
      <w:r>
        <w:rPr>
          <w:rFonts w:asciiTheme="majorHAnsi" w:hAnsiTheme="majorHAnsi"/>
          <w:sz w:val="20"/>
          <w:szCs w:val="20"/>
        </w:rPr>
        <w:t>Xamarin</w:t>
      </w:r>
      <w:proofErr w:type="spellEnd"/>
      <w:r>
        <w:rPr>
          <w:rFonts w:asciiTheme="majorHAnsi" w:hAnsiTheme="majorHAnsi"/>
          <w:sz w:val="20"/>
          <w:szCs w:val="20"/>
        </w:rPr>
        <w:t xml:space="preserve"> guide uses a Navigation Controller.</w:t>
      </w:r>
    </w:p>
    <w:p w14:paraId="67B4FF31" w14:textId="77777777" w:rsidR="006A3E6F" w:rsidRPr="00FF2DFC" w:rsidRDefault="006A3E6F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38E3049F" w14:textId="77777777" w:rsidR="00300AB2" w:rsidRDefault="0019176F" w:rsidP="0019176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19176F">
        <w:rPr>
          <w:rFonts w:asciiTheme="majorHAnsi" w:hAnsiTheme="majorHAnsi"/>
          <w:sz w:val="20"/>
          <w:szCs w:val="20"/>
          <w:u w:val="single"/>
        </w:rPr>
        <w:t>Switching Views with Your Own Code</w:t>
      </w:r>
      <w:r w:rsidRPr="0019176F">
        <w:rPr>
          <w:rFonts w:asciiTheme="majorHAnsi" w:hAnsiTheme="majorHAnsi"/>
          <w:sz w:val="20"/>
          <w:szCs w:val="20"/>
        </w:rPr>
        <w:t xml:space="preserve"> </w:t>
      </w:r>
    </w:p>
    <w:p w14:paraId="39957033" w14:textId="0EF544B8" w:rsidR="000C0F47" w:rsidRDefault="0019176F" w:rsidP="00300AB2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300AB2">
        <w:rPr>
          <w:rFonts w:asciiTheme="majorHAnsi" w:hAnsiTheme="majorHAnsi"/>
          <w:sz w:val="20"/>
          <w:szCs w:val="20"/>
        </w:rPr>
        <w:t>Textbook examp</w:t>
      </w:r>
      <w:r w:rsidR="00300AB2">
        <w:rPr>
          <w:rFonts w:asciiTheme="majorHAnsi" w:hAnsiTheme="majorHAnsi"/>
          <w:sz w:val="20"/>
          <w:szCs w:val="20"/>
        </w:rPr>
        <w:t>le walk-through (</w:t>
      </w:r>
      <w:proofErr w:type="spellStart"/>
      <w:r w:rsidR="00300AB2">
        <w:rPr>
          <w:rFonts w:asciiTheme="majorHAnsi" w:hAnsiTheme="majorHAnsi"/>
          <w:sz w:val="20"/>
          <w:szCs w:val="20"/>
        </w:rPr>
        <w:t>yellowView</w:t>
      </w:r>
      <w:proofErr w:type="spellEnd"/>
      <w:r w:rsidR="00300AB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300AB2">
        <w:rPr>
          <w:rFonts w:asciiTheme="majorHAnsi" w:hAnsiTheme="majorHAnsi"/>
          <w:sz w:val="20"/>
          <w:szCs w:val="20"/>
        </w:rPr>
        <w:t>blueView</w:t>
      </w:r>
      <w:proofErr w:type="spellEnd"/>
      <w:r w:rsidR="00300AB2">
        <w:rPr>
          <w:rFonts w:asciiTheme="majorHAnsi" w:hAnsiTheme="majorHAnsi"/>
          <w:sz w:val="20"/>
          <w:szCs w:val="20"/>
        </w:rPr>
        <w:t>)</w:t>
      </w:r>
    </w:p>
    <w:p w14:paraId="4C792A44" w14:textId="322ECD08" w:rsidR="00300AB2" w:rsidRPr="00300AB2" w:rsidRDefault="00300AB2" w:rsidP="00300AB2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Steps for implementing your own view switching code:</w:t>
      </w:r>
    </w:p>
    <w:p w14:paraId="38CA5CC5" w14:textId="4018C657" w:rsidR="0019176F" w:rsidRDefault="0019176F" w:rsidP="0019176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Create the main view – test it (don’t do this in the order the textbook does it)</w:t>
      </w:r>
    </w:p>
    <w:p w14:paraId="09D15E3B" w14:textId="44141CA9" w:rsidR="0019176F" w:rsidRDefault="00300AB2" w:rsidP="0019176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Create the second view, add a button to the main view that launches the second view – test it.</w:t>
      </w:r>
    </w:p>
    <w:p w14:paraId="1F9037F7" w14:textId="0CE4998A" w:rsidR="00300AB2" w:rsidRDefault="00300AB2" w:rsidP="0019176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a button to the second view that takes you back to the main view –test it.</w:t>
      </w:r>
    </w:p>
    <w:p w14:paraId="30CD0ECA" w14:textId="77777777" w:rsidR="00911A21" w:rsidRDefault="00911A21" w:rsidP="00911A2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078A30A1" w14:textId="303BA7BF" w:rsidR="00911A21" w:rsidRPr="00911A21" w:rsidRDefault="00911A21" w:rsidP="00911A2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  <w:u w:val="single"/>
        </w:rPr>
      </w:pPr>
      <w:r w:rsidRPr="00911A21">
        <w:rPr>
          <w:rFonts w:asciiTheme="majorHAnsi" w:hAnsiTheme="majorHAnsi"/>
          <w:sz w:val="20"/>
          <w:szCs w:val="20"/>
          <w:u w:val="single"/>
        </w:rPr>
        <w:t>About View Hierarchies</w:t>
      </w:r>
    </w:p>
    <w:p w14:paraId="5B7846A9" w14:textId="77777777" w:rsidR="00911A21" w:rsidRDefault="00911A21" w:rsidP="00911A2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11EE545E" w14:textId="7BED56D3" w:rsidR="00911A21" w:rsidRDefault="00911A21" w:rsidP="00911A2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 root controller controls a content view. That view can have sub-views. In </w:t>
      </w:r>
      <w:r w:rsidR="006E51B7">
        <w:rPr>
          <w:rFonts w:asciiTheme="majorHAnsi" w:hAnsiTheme="majorHAnsi"/>
          <w:sz w:val="20"/>
          <w:szCs w:val="20"/>
        </w:rPr>
        <w:t xml:space="preserve">the </w:t>
      </w:r>
      <w:proofErr w:type="spellStart"/>
      <w:r w:rsidR="006E51B7">
        <w:rPr>
          <w:rFonts w:asciiTheme="majorHAnsi" w:hAnsiTheme="majorHAnsi"/>
          <w:sz w:val="20"/>
          <w:szCs w:val="20"/>
        </w:rPr>
        <w:t>ch</w:t>
      </w:r>
      <w:proofErr w:type="spellEnd"/>
      <w:r w:rsidR="006E51B7">
        <w:rPr>
          <w:rFonts w:asciiTheme="majorHAnsi" w:hAnsiTheme="majorHAnsi"/>
          <w:sz w:val="20"/>
          <w:szCs w:val="20"/>
        </w:rPr>
        <w:t xml:space="preserve"> 6 example the, the root view is the one in the </w:t>
      </w:r>
      <w:proofErr w:type="spellStart"/>
      <w:r w:rsidR="006E51B7">
        <w:rPr>
          <w:rFonts w:asciiTheme="majorHAnsi" w:hAnsiTheme="majorHAnsi"/>
          <w:sz w:val="20"/>
          <w:szCs w:val="20"/>
        </w:rPr>
        <w:t>SwitchingViewController</w:t>
      </w:r>
      <w:proofErr w:type="spellEnd"/>
      <w:r w:rsidR="006E51B7">
        <w:rPr>
          <w:rFonts w:asciiTheme="majorHAnsi" w:hAnsiTheme="majorHAnsi"/>
          <w:sz w:val="20"/>
          <w:szCs w:val="20"/>
        </w:rPr>
        <w:t>. It never gets switched out, the Blue and Yellow views just get loaded (and unloaded) as child views.</w:t>
      </w:r>
    </w:p>
    <w:p w14:paraId="7F274CA6" w14:textId="77777777" w:rsidR="00911A21" w:rsidRPr="00911A21" w:rsidRDefault="00911A21" w:rsidP="00911A2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622FD1D7" w14:textId="77777777" w:rsidR="00911A21" w:rsidRDefault="00911A21" w:rsidP="00911A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Menlo" w:eastAsia="Times New Roman" w:hAnsi="Menlo"/>
        </w:rPr>
      </w:pPr>
      <w:r>
        <w:rPr>
          <w:rFonts w:ascii="Menlo" w:eastAsia="Times New Roman" w:hAnsi="Menlo"/>
          <w:i/>
          <w:iCs/>
          <w:color w:val="888888"/>
        </w:rPr>
        <w:t>// Reference: </w:t>
      </w:r>
      <w:proofErr w:type="spellStart"/>
      <w:r>
        <w:rPr>
          <w:rFonts w:ascii="Menlo" w:eastAsia="Times New Roman" w:hAnsi="Menlo"/>
          <w:i/>
          <w:iCs/>
          <w:color w:val="888888"/>
        </w:rPr>
        <w:t>iOS</w:t>
      </w:r>
      <w:proofErr w:type="spellEnd"/>
      <w:r>
        <w:rPr>
          <w:rFonts w:ascii="Menlo" w:eastAsia="Times New Roman" w:hAnsi="Menlo"/>
          <w:i/>
          <w:iCs/>
          <w:color w:val="888888"/>
        </w:rPr>
        <w:t> Views - Apple programing guide for </w:t>
      </w:r>
      <w:proofErr w:type="spellStart"/>
      <w:r>
        <w:rPr>
          <w:rFonts w:ascii="Menlo" w:eastAsia="Times New Roman" w:hAnsi="Menlo"/>
          <w:i/>
          <w:iCs/>
          <w:color w:val="888888"/>
        </w:rPr>
        <w:t>iOS</w:t>
      </w:r>
      <w:proofErr w:type="spellEnd"/>
    </w:p>
    <w:p w14:paraId="72AFB975" w14:textId="3E1049DC" w:rsidR="00911A21" w:rsidRDefault="00911A21" w:rsidP="00911A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Menlo" w:eastAsia="Times New Roman" w:hAnsi="Menlo"/>
        </w:rPr>
      </w:pPr>
      <w:r>
        <w:rPr>
          <w:rFonts w:ascii="Menlo" w:eastAsia="Times New Roman" w:hAnsi="Menlo"/>
          <w:i/>
          <w:iCs/>
          <w:color w:val="888888"/>
        </w:rPr>
        <w:t>// </w:t>
      </w:r>
      <w:hyperlink r:id="rId8" w:history="1">
        <w:r w:rsidRPr="000D20E3">
          <w:rPr>
            <w:rStyle w:val="Hyperlink"/>
            <w:rFonts w:ascii="Menlo" w:eastAsia="Times New Roman" w:hAnsi="Menlo"/>
            <w:i/>
            <w:iCs/>
          </w:rPr>
          <w:t>https://developer.apple.com/library/ios/documentation/WindowsViews/Conceptual/ViewPG_iPhoneOS/CreatingViews/CreatingViews.html#//apple_ref/doc/uid/TP40009503-CH5-SW47</w:t>
        </w:r>
      </w:hyperlink>
    </w:p>
    <w:p w14:paraId="0DE7B3AD" w14:textId="5A6AC4D3" w:rsidR="00300AB2" w:rsidRPr="0019176F" w:rsidRDefault="00911A21" w:rsidP="00911A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/>
          <w:sz w:val="20"/>
          <w:szCs w:val="20"/>
        </w:rPr>
      </w:pPr>
      <w:r>
        <w:rPr>
          <w:rFonts w:ascii="Menlo" w:eastAsia="Times New Roman" w:hAnsi="Menlo"/>
          <w:color w:val="333333"/>
        </w:rPr>
        <w:t> </w:t>
      </w:r>
      <w:r>
        <w:rPr>
          <w:rFonts w:ascii="Menlo" w:eastAsia="Times New Roman" w:hAnsi="Menlo"/>
          <w:i/>
          <w:iCs/>
          <w:color w:val="888888"/>
        </w:rPr>
        <w:t>// </w:t>
      </w:r>
      <w:proofErr w:type="spellStart"/>
      <w:r>
        <w:rPr>
          <w:rFonts w:ascii="Menlo" w:eastAsia="Times New Roman" w:hAnsi="Menlo"/>
          <w:i/>
          <w:iCs/>
          <w:color w:val="888888"/>
        </w:rPr>
        <w:t>Espeically</w:t>
      </w:r>
      <w:proofErr w:type="spellEnd"/>
      <w:r>
        <w:rPr>
          <w:rFonts w:ascii="Menlo" w:eastAsia="Times New Roman" w:hAnsi="Menlo"/>
          <w:i/>
          <w:iCs/>
          <w:color w:val="888888"/>
        </w:rPr>
        <w:t> look at "Creating and Managing a View Hierarc</w:t>
      </w:r>
      <w:bookmarkStart w:id="0" w:name="_GoBack"/>
      <w:bookmarkEnd w:id="0"/>
      <w:r>
        <w:rPr>
          <w:rFonts w:ascii="Menlo" w:eastAsia="Times New Roman" w:hAnsi="Menlo"/>
          <w:i/>
          <w:iCs/>
          <w:color w:val="888888"/>
        </w:rPr>
        <w:t>hy"</w:t>
      </w:r>
    </w:p>
    <w:sectPr w:rsidR="00300AB2" w:rsidRPr="001917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BC103" w14:textId="77777777" w:rsidR="006E51B7" w:rsidRDefault="006E51B7">
      <w:pPr>
        <w:spacing w:after="0" w:line="240" w:lineRule="auto"/>
      </w:pPr>
      <w:r>
        <w:separator/>
      </w:r>
    </w:p>
  </w:endnote>
  <w:endnote w:type="continuationSeparator" w:id="0">
    <w:p w14:paraId="14388A51" w14:textId="77777777" w:rsidR="006E51B7" w:rsidRDefault="006E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83FFC" w14:textId="77777777" w:rsidR="006E51B7" w:rsidRDefault="006E51B7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3CD81" w14:textId="77777777" w:rsidR="006E51B7" w:rsidRDefault="006E51B7">
      <w:pPr>
        <w:spacing w:after="0" w:line="240" w:lineRule="auto"/>
      </w:pPr>
      <w:r>
        <w:separator/>
      </w:r>
    </w:p>
  </w:footnote>
  <w:footnote w:type="continuationSeparator" w:id="0">
    <w:p w14:paraId="7D366267" w14:textId="77777777" w:rsidR="006E51B7" w:rsidRDefault="006E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8FEDA" w14:textId="520901C2" w:rsidR="006E51B7" w:rsidRPr="00303242" w:rsidRDefault="006E51B7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February 1,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FFAC3436">
      <w:start w:val="1"/>
      <w:numFmt w:val="decimal"/>
      <w:lvlText w:val="%1."/>
      <w:lvlJc w:val="left"/>
      <w:pPr>
        <w:ind w:left="720" w:hanging="360"/>
      </w:pPr>
    </w:lvl>
    <w:lvl w:ilvl="1" w:tplc="4538F57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283608F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6E3E9B44">
      <w:start w:val="1"/>
      <w:numFmt w:val="decimal"/>
      <w:lvlRestart w:val="0"/>
      <w:lvlText w:val="%4."/>
      <w:lvlJc w:val="left"/>
      <w:pPr>
        <w:ind w:left="2880" w:hanging="360"/>
      </w:pPr>
    </w:lvl>
    <w:lvl w:ilvl="4" w:tplc="079C635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61219CE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58007E8A">
      <w:start w:val="1"/>
      <w:numFmt w:val="decimal"/>
      <w:lvlRestart w:val="0"/>
      <w:lvlText w:val="%7."/>
      <w:lvlJc w:val="left"/>
      <w:pPr>
        <w:ind w:left="5040" w:hanging="360"/>
      </w:pPr>
    </w:lvl>
    <w:lvl w:ilvl="7" w:tplc="D4683612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9FDA0FD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18DAD0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B6DB04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BA7344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D031CA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6C8F90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727042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9ED1DA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EC3AB6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D40AC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ACA49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88C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38161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6B4F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87B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589A1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835F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E99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229DC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17D6E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043E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8D38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ACE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6AE6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C398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8BD7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2FAF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92E60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AD785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FED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CCDD7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EAAC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4AF9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FCD90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2A39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EE3B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C26E7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2FC4D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4CC5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5CBF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8B1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03B2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5D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E59A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24A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12CB8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99A0F9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4E97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3AF7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68FC4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6804D2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B20ABA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C2A3AC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7A5CCA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32FCE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E2BA9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0767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C015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C7A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285A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C04A1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CB40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4533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B8B1E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F1AA8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0D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27A7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A008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823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0833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3CE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AFF5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40D7A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94141"/>
    <w:multiLevelType w:val="hybridMultilevel"/>
    <w:tmpl w:val="2FF6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51774"/>
    <w:multiLevelType w:val="hybridMultilevel"/>
    <w:tmpl w:val="5DFC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C714F"/>
    <w:multiLevelType w:val="hybridMultilevel"/>
    <w:tmpl w:val="6DD4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345A7D"/>
    <w:multiLevelType w:val="hybridMultilevel"/>
    <w:tmpl w:val="868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987BD4"/>
    <w:multiLevelType w:val="hybridMultilevel"/>
    <w:tmpl w:val="A29E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F601FE"/>
    <w:multiLevelType w:val="hybridMultilevel"/>
    <w:tmpl w:val="52BC5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9CD0BD5"/>
    <w:multiLevelType w:val="hybridMultilevel"/>
    <w:tmpl w:val="4442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90040"/>
    <w:multiLevelType w:val="hybridMultilevel"/>
    <w:tmpl w:val="708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A5312"/>
    <w:multiLevelType w:val="hybridMultilevel"/>
    <w:tmpl w:val="27E83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915EE2"/>
    <w:multiLevelType w:val="hybridMultilevel"/>
    <w:tmpl w:val="B70E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5A2F00"/>
    <w:multiLevelType w:val="hybridMultilevel"/>
    <w:tmpl w:val="8186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BD15F1D"/>
    <w:multiLevelType w:val="hybridMultilevel"/>
    <w:tmpl w:val="3FB46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4"/>
  </w:num>
  <w:num w:numId="11">
    <w:abstractNumId w:val="22"/>
  </w:num>
  <w:num w:numId="12">
    <w:abstractNumId w:val="21"/>
  </w:num>
  <w:num w:numId="13">
    <w:abstractNumId w:val="12"/>
  </w:num>
  <w:num w:numId="14">
    <w:abstractNumId w:val="18"/>
  </w:num>
  <w:num w:numId="15">
    <w:abstractNumId w:val="13"/>
  </w:num>
  <w:num w:numId="16">
    <w:abstractNumId w:val="17"/>
  </w:num>
  <w:num w:numId="17">
    <w:abstractNumId w:val="11"/>
  </w:num>
  <w:num w:numId="18">
    <w:abstractNumId w:val="19"/>
  </w:num>
  <w:num w:numId="19">
    <w:abstractNumId w:val="9"/>
  </w:num>
  <w:num w:numId="20">
    <w:abstractNumId w:val="16"/>
  </w:num>
  <w:num w:numId="21">
    <w:abstractNumId w:val="10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F47"/>
    <w:rsid w:val="00172A27"/>
    <w:rsid w:val="0019176F"/>
    <w:rsid w:val="00192273"/>
    <w:rsid w:val="001B10D6"/>
    <w:rsid w:val="00206D8D"/>
    <w:rsid w:val="0028476E"/>
    <w:rsid w:val="002C6FF6"/>
    <w:rsid w:val="00300AB2"/>
    <w:rsid w:val="00317E94"/>
    <w:rsid w:val="003C12DA"/>
    <w:rsid w:val="004102D6"/>
    <w:rsid w:val="00446045"/>
    <w:rsid w:val="005D1812"/>
    <w:rsid w:val="005D4CF5"/>
    <w:rsid w:val="006563E3"/>
    <w:rsid w:val="006A3E6F"/>
    <w:rsid w:val="006E51B7"/>
    <w:rsid w:val="00776D52"/>
    <w:rsid w:val="0078187D"/>
    <w:rsid w:val="008412FF"/>
    <w:rsid w:val="008C5404"/>
    <w:rsid w:val="00911A21"/>
    <w:rsid w:val="00932B5C"/>
    <w:rsid w:val="009860F0"/>
    <w:rsid w:val="009B6710"/>
    <w:rsid w:val="00B75C63"/>
    <w:rsid w:val="00B8410E"/>
    <w:rsid w:val="00BC6257"/>
    <w:rsid w:val="00C05FFE"/>
    <w:rsid w:val="00E03403"/>
    <w:rsid w:val="00EF1391"/>
    <w:rsid w:val="00EF4B35"/>
    <w:rsid w:val="00F6052A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13A8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  <w:style w:type="table" w:styleId="TableGrid">
    <w:name w:val="Table Grid"/>
    <w:basedOn w:val="TableNormal"/>
    <w:uiPriority w:val="59"/>
    <w:rsid w:val="00F6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2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  <w:style w:type="table" w:styleId="TableGrid">
    <w:name w:val="Table Grid"/>
    <w:basedOn w:val="TableNormal"/>
    <w:uiPriority w:val="59"/>
    <w:rsid w:val="00F6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2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pple.com/library/ios/documentation/WindowsViews/Conceptual/ViewPG_iPhoneOS/CreatingViews/CreatingViews.html#//apple_ref/doc/uid/TP40009503-CH5-SW47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28</TotalTime>
  <Pages>1</Pages>
  <Words>240</Words>
  <Characters>1372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4</cp:revision>
  <cp:lastPrinted>2016-02-01T19:20:00Z</cp:lastPrinted>
  <dcterms:created xsi:type="dcterms:W3CDTF">2016-02-01T19:20:00Z</dcterms:created>
  <dcterms:modified xsi:type="dcterms:W3CDTF">2016-02-11T17:11:00Z</dcterms:modified>
</cp:coreProperties>
</file>