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8436EE" w:rsidP="008436EE" w:rsidRDefault="008436EE" w14:paraId="6B146BB5" wp14:noSpellErr="1" wp14:textId="22E4F618">
      <w:pPr>
        <w:spacing w:line="240" w:lineRule="auto"/>
      </w:pPr>
      <w:r w:rsidRPr="22E4F618" w:rsidR="22E4F618">
        <w:rPr>
          <w:b w:val="1"/>
          <w:bCs w:val="1"/>
        </w:rPr>
        <w:t xml:space="preserve">Topic: </w:t>
      </w:r>
      <w:r w:rsidRPr="22E4F618" w:rsidR="22E4F618">
        <w:rPr>
          <w:b w:val="1"/>
          <w:bCs w:val="1"/>
        </w:rPr>
        <w:t>App Testing and Distribution</w:t>
      </w:r>
      <w:r>
        <w:br/>
      </w:r>
      <w:r w:rsidR="22E4F618">
        <w:rPr/>
        <w:t xml:space="preserve">(Previous topic: </w:t>
      </w:r>
      <w:r w:rsidR="22E4F618">
        <w:rPr/>
        <w:t>S</w:t>
      </w:r>
      <w:r w:rsidR="22E4F618">
        <w:rPr/>
        <w:t>e</w:t>
      </w:r>
      <w:r w:rsidR="22E4F618">
        <w:rPr/>
        <w:t>ttings</w:t>
      </w:r>
      <w:r w:rsidR="22E4F618">
        <w:rPr/>
        <w:t>)</w:t>
      </w:r>
    </w:p>
    <w:p w:rsidR="22E4F618" w:rsidP="22E4F618" w:rsidRDefault="22E4F618" w14:noSpellErr="1" w14:paraId="1A621238" w14:textId="544EDABA">
      <w:pPr>
        <w:spacing w:line="240" w:lineRule="auto"/>
      </w:pPr>
      <w:r w:rsidRPr="22E4F618" w:rsidR="22E4F618">
        <w:rPr>
          <w:u w:val="single"/>
        </w:rPr>
        <w:t>Beta Testing an App</w:t>
      </w:r>
    </w:p>
    <w:p w:rsidR="22E4F618" w:rsidP="22E4F618" w:rsidRDefault="22E4F618" w14:noSpellErr="1" w14:paraId="29D1B6A8" w14:textId="24A1FAB6">
      <w:pPr>
        <w:pStyle w:val="Normal"/>
        <w:numPr>
          <w:ilvl w:val="0"/>
          <w:numId w:val="10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="22E4F618">
        <w:rPr>
          <w:u w:val="none"/>
        </w:rPr>
        <w:t>Test outside the development environment because:</w:t>
      </w:r>
    </w:p>
    <w:p w:rsidR="22E4F618" w:rsidP="22E4F618" w:rsidRDefault="22E4F618" w14:noSpellErr="1" w14:paraId="6BED1E02" w14:textId="4EDCFE53">
      <w:pPr>
        <w:pStyle w:val="Normal"/>
        <w:numPr>
          <w:ilvl w:val="1"/>
          <w:numId w:val="10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="22E4F618">
        <w:rPr>
          <w:u w:val="none"/>
        </w:rPr>
        <w:t>The simulator doesn't run all the threads that run on real devices</w:t>
      </w:r>
    </w:p>
    <w:p w:rsidR="22E4F618" w:rsidP="22E4F618" w:rsidRDefault="22E4F618" w14:noSpellErr="1" w14:paraId="0536A1E1" w14:textId="39AB6ECC">
      <w:pPr>
        <w:pStyle w:val="Normal"/>
        <w:numPr>
          <w:ilvl w:val="1"/>
          <w:numId w:val="10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="22E4F618">
        <w:rPr>
          <w:u w:val="none"/>
        </w:rPr>
        <w:t>Devices provisioned for dev</w:t>
      </w:r>
      <w:r w:rsidR="22E4F618">
        <w:rPr>
          <w:u w:val="none"/>
        </w:rPr>
        <w:t xml:space="preserve"> testing have some of the watchdog timers disabled.</w:t>
      </w:r>
    </w:p>
    <w:p w:rsidR="22E4F618" w:rsidP="22E4F618" w:rsidRDefault="22E4F618" w14:paraId="75303290" w14:textId="5DD01440">
      <w:pPr>
        <w:pStyle w:val="Normal"/>
        <w:numPr>
          <w:ilvl w:val="0"/>
          <w:numId w:val="10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="22E4F618">
        <w:rPr>
          <w:u w:val="none"/>
        </w:rPr>
        <w:t>ITunes Connect</w:t>
      </w:r>
      <w:r>
        <w:br/>
      </w:r>
      <w:r w:rsidRPr="22E4F618" w:rsidR="22E4F618">
        <w:rPr>
          <w:i w:val="1"/>
          <w:iCs w:val="1"/>
          <w:u w:val="none"/>
        </w:rPr>
        <w:t>Not available with the University Developer Program</w:t>
      </w:r>
    </w:p>
    <w:p w:rsidR="22E4F618" w:rsidP="22E4F618" w:rsidRDefault="22E4F618" w14:noSpellErr="1" w14:paraId="55248315" w14:textId="6E838AC6">
      <w:pPr>
        <w:pStyle w:val="Normal"/>
        <w:numPr>
          <w:ilvl w:val="1"/>
          <w:numId w:val="10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="22E4F618">
        <w:rPr>
          <w:u w:val="none"/>
        </w:rPr>
        <w:t>Methods for distribution</w:t>
      </w:r>
    </w:p>
    <w:p w:rsidR="22E4F618" w:rsidP="22E4F618" w:rsidRDefault="22E4F618" w14:noSpellErr="1" w14:paraId="6C4500A0" w14:textId="4E5633A7">
      <w:pPr>
        <w:pStyle w:val="Normal"/>
        <w:numPr>
          <w:ilvl w:val="2"/>
          <w:numId w:val="10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="22E4F618">
        <w:rPr>
          <w:u w:val="none"/>
        </w:rPr>
        <w:t>Invite testers to download your app</w:t>
      </w:r>
    </w:p>
    <w:p w:rsidR="22E4F618" w:rsidP="22E4F618" w:rsidRDefault="22E4F618" w14:noSpellErr="1" w14:paraId="09C370E6" w14:textId="7A8A12D4">
      <w:pPr>
        <w:pStyle w:val="Normal"/>
        <w:numPr>
          <w:ilvl w:val="2"/>
          <w:numId w:val="10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="22E4F618">
        <w:rPr>
          <w:u w:val="none"/>
        </w:rPr>
        <w:t>Distribute to iTunes Connect users by e-mail address. (</w:t>
      </w:r>
      <w:r w:rsidR="22E4F618">
        <w:rPr>
          <w:u w:val="none"/>
        </w:rPr>
        <w:t>Requires</w:t>
      </w:r>
      <w:r w:rsidR="22E4F618">
        <w:rPr>
          <w:u w:val="none"/>
        </w:rPr>
        <w:t xml:space="preserve"> app approval.)</w:t>
      </w:r>
    </w:p>
    <w:p w:rsidR="22E4F618" w:rsidP="22E4F618" w:rsidRDefault="22E4F618" w14:noSpellErr="1" w14:paraId="65B628E3" w14:textId="12D48FD9">
      <w:pPr>
        <w:pStyle w:val="Normal"/>
        <w:numPr>
          <w:ilvl w:val="1"/>
          <w:numId w:val="10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="22E4F618">
        <w:rPr>
          <w:u w:val="none"/>
        </w:rPr>
        <w:t>Process</w:t>
      </w:r>
    </w:p>
    <w:p w:rsidR="22E4F618" w:rsidP="22E4F618" w:rsidRDefault="22E4F618" w14:noSpellErr="1" w14:paraId="5EDA45FC" w14:textId="7ADB4EE9">
      <w:pPr>
        <w:pStyle w:val="Normal"/>
        <w:numPr>
          <w:ilvl w:val="2"/>
          <w:numId w:val="10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="22E4F618">
        <w:rPr>
          <w:u w:val="none"/>
        </w:rPr>
        <w:t>Create a record for the app in iTunes Connect. You must be authorized by the team agent to do this.</w:t>
      </w:r>
    </w:p>
    <w:p w:rsidR="22E4F618" w:rsidP="22E4F618" w:rsidRDefault="22E4F618" w14:noSpellErr="1" w14:paraId="0D455F70" w14:textId="5DF1ABBE">
      <w:pPr>
        <w:pStyle w:val="Normal"/>
        <w:numPr>
          <w:ilvl w:val="2"/>
          <w:numId w:val="10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="22E4F618">
        <w:rPr>
          <w:u w:val="none"/>
        </w:rPr>
        <w:t>Update the build string</w:t>
      </w:r>
    </w:p>
    <w:p w:rsidR="22E4F618" w:rsidP="22E4F618" w:rsidRDefault="22E4F618" w14:noSpellErr="1" w14:paraId="499EFCF6" w14:textId="3BB467EA">
      <w:pPr>
        <w:pStyle w:val="Normal"/>
        <w:numPr>
          <w:ilvl w:val="2"/>
          <w:numId w:val="10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="22E4F618">
        <w:rPr>
          <w:u w:val="none"/>
        </w:rPr>
        <w:t>Archive and validate the app</w:t>
      </w:r>
      <w:r w:rsidR="22E4F618">
        <w:rPr>
          <w:u w:val="none"/>
        </w:rPr>
        <w:t>. Tests are performed by iTunes Connect</w:t>
      </w:r>
    </w:p>
    <w:p w:rsidR="22E4F618" w:rsidP="22E4F618" w:rsidRDefault="22E4F618" w14:noSpellErr="1" w14:paraId="4F93609B" w14:textId="54F6640F">
      <w:pPr>
        <w:pStyle w:val="Normal"/>
        <w:numPr>
          <w:ilvl w:val="2"/>
          <w:numId w:val="10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="22E4F618">
        <w:rPr>
          <w:u w:val="none"/>
        </w:rPr>
        <w:t>Distribute a pre-release build using TestFlight</w:t>
      </w:r>
    </w:p>
    <w:p w:rsidR="22E4F618" w:rsidP="22E4F618" w:rsidRDefault="22E4F618" w14:noSpellErr="1" w14:paraId="1546701B" w14:textId="504EB239">
      <w:pPr>
        <w:pStyle w:val="Normal"/>
        <w:numPr>
          <w:ilvl w:val="0"/>
          <w:numId w:val="10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="22E4F618">
        <w:rPr>
          <w:u w:val="none"/>
        </w:rPr>
        <w:t>Ad Hoc</w:t>
      </w:r>
      <w:r>
        <w:br/>
      </w:r>
      <w:r w:rsidR="22E4F618">
        <w:rPr>
          <w:u w:val="none"/>
        </w:rPr>
        <w:t>User's devices must be registered. Up to 10</w:t>
      </w:r>
      <w:r w:rsidR="22E4F618">
        <w:rPr>
          <w:u w:val="none"/>
        </w:rPr>
        <w:t>0 devices can be registered.</w:t>
      </w:r>
    </w:p>
    <w:p w:rsidR="22E4F618" w:rsidP="22E4F618" w:rsidRDefault="22E4F618" w14:noSpellErr="1" w14:paraId="08771831" w14:textId="784F442B">
      <w:pPr>
        <w:pStyle w:val="Normal"/>
        <w:numPr>
          <w:ilvl w:val="1"/>
          <w:numId w:val="10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="22E4F618">
        <w:rPr>
          <w:u w:val="none"/>
        </w:rPr>
        <w:t>Process:</w:t>
      </w:r>
    </w:p>
    <w:p w:rsidR="22E4F618" w:rsidP="22E4F618" w:rsidRDefault="22E4F618" w14:noSpellErr="1" w14:paraId="42690393" w14:textId="0D7AA22F">
      <w:pPr>
        <w:pStyle w:val="Normal"/>
        <w:numPr>
          <w:ilvl w:val="2"/>
          <w:numId w:val="10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="22E4F618">
        <w:rPr>
          <w:u w:val="none"/>
        </w:rPr>
        <w:t>Register all test devices</w:t>
      </w:r>
    </w:p>
    <w:p w:rsidR="22E4F618" w:rsidP="22E4F618" w:rsidRDefault="22E4F618" w14:noSpellErr="1" w14:paraId="66F8CD28" w14:textId="5D7E6923">
      <w:pPr>
        <w:pStyle w:val="Normal"/>
        <w:numPr>
          <w:ilvl w:val="2"/>
          <w:numId w:val="10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="22E4F618">
        <w:rPr>
          <w:u w:val="none"/>
        </w:rPr>
        <w:t>Update the build string</w:t>
      </w:r>
    </w:p>
    <w:p w:rsidR="22E4F618" w:rsidP="22E4F618" w:rsidRDefault="22E4F618" w14:noSpellErr="1" w14:paraId="4D3F7BBF" w14:textId="590283AB">
      <w:pPr>
        <w:pStyle w:val="Normal"/>
        <w:numPr>
          <w:ilvl w:val="2"/>
          <w:numId w:val="10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="22E4F618">
        <w:rPr>
          <w:u w:val="none"/>
        </w:rPr>
        <w:t>Archive and validate your app</w:t>
      </w:r>
    </w:p>
    <w:p w:rsidR="22E4F618" w:rsidP="22E4F618" w:rsidRDefault="22E4F618" w14:noSpellErr="1" w14:paraId="0C504657" w14:textId="1D9108B2">
      <w:pPr>
        <w:pStyle w:val="Normal"/>
        <w:numPr>
          <w:ilvl w:val="2"/>
          <w:numId w:val="10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="22E4F618">
        <w:rPr>
          <w:u w:val="none"/>
        </w:rPr>
        <w:t>Install the app on test devices</w:t>
      </w:r>
    </w:p>
    <w:p w:rsidR="22E4F618" w:rsidP="22E4F618" w:rsidRDefault="22E4F618" w14:noSpellErr="1" w14:paraId="3AB489D9" w14:textId="740F109E">
      <w:pPr>
        <w:pStyle w:val="Normal"/>
        <w:numPr>
          <w:ilvl w:val="2"/>
          <w:numId w:val="10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="22E4F618">
        <w:rPr>
          <w:u w:val="none"/>
        </w:rPr>
        <w:t>Solicit crash reports from testers</w:t>
      </w:r>
    </w:p>
    <w:p w:rsidR="22E4F618" w:rsidP="22E4F618" w:rsidRDefault="22E4F618" w14:paraId="2C890976" w14:textId="0136B7B7">
      <w:pPr>
        <w:pStyle w:val="Normal"/>
        <w:numPr>
          <w:ilvl w:val="2"/>
          <w:numId w:val="10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</w:p>
    <w:sectPr w:rsidRPr="00E62C81" w:rsidR="008436EE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209DB" w:rsidRDefault="00B209DB" w14:paraId="5D5E33F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209DB" w:rsidRDefault="00B209DB" w14:paraId="1F70B24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436EE" w:rsidRDefault="008436EE" w14:paraId="001B3A54" wp14:noSpellErr="1" wp14:textId="13F7809A">
    <w:pPr>
      <w:jc w:val="center"/>
    </w:pPr>
    <w:r w:rsidR="22E4F618">
      <w:rPr/>
      <w:t>Written by Brian Bird, Spring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209DB" w:rsidRDefault="00B209DB" w14:paraId="7FB4854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209DB" w:rsidRDefault="00B209DB" w14:paraId="122B3230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303242" w:rsidR="008436EE" w:rsidP="008436EE" w:rsidRDefault="008436EE" w14:paraId="0348E182" wp14:textId="77777777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</w:t>
    </w:r>
    <w:r w:rsidR="00047326">
      <w:rPr>
        <w:b/>
        <w:sz w:val="24"/>
        <w:szCs w:val="24"/>
      </w:rPr>
      <w:t>I</w:t>
    </w:r>
    <w:r>
      <w:rPr>
        <w:b/>
        <w:sz w:val="24"/>
        <w:szCs w:val="24"/>
      </w:rPr>
      <w:t>M Intermediate Mobile App Development</w:t>
    </w:r>
    <w:r w:rsidR="00047326">
      <w:rPr>
        <w:b/>
        <w:sz w:val="24"/>
        <w:szCs w:val="24"/>
      </w:rPr>
      <w:t>: iOS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047326">
      <w:rPr>
        <w:b/>
        <w:sz w:val="24"/>
        <w:szCs w:val="24"/>
      </w:rPr>
      <w:t>March 30, 2015</w:t>
    </w:r>
    <w:r>
      <w:rPr>
        <w:b/>
        <w:sz w:val="24"/>
        <w:szCs w:val="24"/>
      </w:rPr>
      <w:br/>
    </w:r>
    <w:r>
      <w:rPr>
        <w:b/>
        <w:sz w:val="24"/>
        <w:szCs w:val="24"/>
      </w:rPr>
      <w:t>Brian Bird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0000001"/>
    <w:multiLevelType w:val="hybridMultilevel"/>
    <w:tmpl w:val="A006B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Restart w:val="0"/>
      <w:lvlText w:val="%2."/>
      <w:lvlJc w:val="left"/>
      <w:pPr>
        <w:ind w:left="1440" w:hanging="360"/>
      </w:pPr>
    </w:lvl>
    <w:lvl w:ilvl="2">
      <w:start w:val="1"/>
      <w:numFmt w:val="lowerRoman"/>
      <w:lvlRestart w:val="0"/>
      <w:lvlText w:val="%3."/>
      <w:lvlJc w:val="right"/>
      <w:pPr>
        <w:ind w:left="2160" w:hanging="180"/>
      </w:pPr>
    </w:lvl>
    <w:lvl w:ilvl="3">
      <w:start w:val="1"/>
      <w:numFmt w:val="decimal"/>
      <w:lvlRestart w:val="0"/>
      <w:lvlText w:val="%4."/>
      <w:lvlJc w:val="left"/>
      <w:pPr>
        <w:ind w:left="2880" w:hanging="360"/>
      </w:pPr>
    </w:lvl>
    <w:lvl w:ilvl="4">
      <w:start w:val="1"/>
      <w:numFmt w:val="lowerLetter"/>
      <w:lvlRestart w:val="0"/>
      <w:lvlText w:val="%5."/>
      <w:lvlJc w:val="left"/>
      <w:pPr>
        <w:ind w:left="3600" w:hanging="360"/>
      </w:pPr>
    </w:lvl>
    <w:lvl w:ilvl="5">
      <w:start w:val="1"/>
      <w:numFmt w:val="lowerRoman"/>
      <w:lvlRestart w:val="0"/>
      <w:lvlText w:val="%6."/>
      <w:lvlJc w:val="right"/>
      <w:pPr>
        <w:ind w:left="4320" w:hanging="180"/>
      </w:pPr>
    </w:lvl>
    <w:lvl w:ilvl="6">
      <w:start w:val="1"/>
      <w:numFmt w:val="decimal"/>
      <w:lvlRestart w:val="0"/>
      <w:lvlText w:val="%7."/>
      <w:lvlJc w:val="left"/>
      <w:pPr>
        <w:ind w:left="5040" w:hanging="360"/>
      </w:pPr>
    </w:lvl>
    <w:lvl w:ilvl="7">
      <w:start w:val="1"/>
      <w:numFmt w:val="lowerLetter"/>
      <w:lvlRestart w:val="0"/>
      <w:lvlText w:val="%8."/>
      <w:lvlJc w:val="left"/>
      <w:pPr>
        <w:ind w:left="5760" w:hanging="360"/>
      </w:pPr>
    </w:lvl>
    <w:lvl w:ilvl="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lvlRestart w:val="0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Restart w:val="0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lvlRestart w:val="0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lvlRestart w:val="0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Restart w:val="0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lvlRestart w:val="0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lvlRestart w:val="0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Restart w:val="0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00000003"/>
    <w:multiLevelType w:val="hybridMultilevel"/>
    <w:tmpl w:val="5644F94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4"/>
    <w:multiLevelType w:val="hybridMultilevel"/>
    <w:tmpl w:val="B13AA0B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05"/>
    <w:multiLevelType w:val="hybridMultilevel"/>
    <w:tmpl w:val="E89091C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0000006"/>
    <w:multiLevelType w:val="hybridMultilevel"/>
    <w:tmpl w:val="0228F8F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0000007"/>
    <w:multiLevelType w:val="hybridMultilevel"/>
    <w:tmpl w:val="740ED29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0000008"/>
    <w:multiLevelType w:val="hybridMultilevel"/>
    <w:tmpl w:val="824C1F5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00000009"/>
    <w:multiLevelType w:val="hybridMultilevel"/>
    <w:tmpl w:val="70D4133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B71"/>
    <w:rsid w:val="00047326"/>
    <w:rsid w:val="00050851"/>
    <w:rsid w:val="001642DF"/>
    <w:rsid w:val="005907FF"/>
    <w:rsid w:val="00604658"/>
    <w:rsid w:val="00727A9B"/>
    <w:rsid w:val="008436EE"/>
    <w:rsid w:val="00B209DB"/>
    <w:rsid w:val="00BC7FFB"/>
    <w:rsid w:val="00C97F31"/>
    <w:rsid w:val="00D46FEF"/>
    <w:rsid w:val="00D737A1"/>
    <w:rsid w:val="00DC2D21"/>
    <w:rsid w:val="00E45166"/>
    <w:rsid w:val="00E7136C"/>
    <w:rsid w:val="00EB09E9"/>
    <w:rsid w:val="22E4F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F4EEED0-FD46-456A-AB4E-969AB0504676}"/>
  <w14:docId w14:val="04103BF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</w:style>
  <w:style w:type="table" w:styleId="TableNormal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Normal.wpt</ap:Template>
  <ap:Application>Microsoft Office Word</ap:Application>
  <ap:DocSecurity>0</ap:DocSecurity>
  <ap:ScaleCrop>false</ap:ScaleCrop>
  <ap:Company>Lane Community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BirdB</dc:creator>
  <keywords/>
  <dc:description/>
  <lastModifiedBy>Brian Bird</lastModifiedBy>
  <revision>6</revision>
  <lastPrinted>2011-11-07T16:22:00.0000000Z</lastPrinted>
  <dcterms:created xsi:type="dcterms:W3CDTF">2015-06-03T15:04:00.0000000Z</dcterms:created>
  <dcterms:modified xsi:type="dcterms:W3CDTF">2015-06-03T16:00:19.0074947Z</dcterms:modified>
</coreProperties>
</file>