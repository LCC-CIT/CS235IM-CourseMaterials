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DC02" w14:textId="77777777" w:rsidR="008436EE" w:rsidRDefault="008436EE" w:rsidP="008436EE">
      <w:pPr>
        <w:spacing w:line="240" w:lineRule="auto"/>
      </w:pPr>
      <w:bookmarkStart w:id="0" w:name="_GoBack"/>
      <w:bookmarkEnd w:id="0"/>
      <w:r w:rsidRPr="00DB79FB">
        <w:rPr>
          <w:b/>
        </w:rPr>
        <w:t xml:space="preserve">Topic: </w:t>
      </w:r>
      <w:r>
        <w:rPr>
          <w:b/>
        </w:rPr>
        <w:t>Into to Mobile Development</w:t>
      </w:r>
      <w:r>
        <w:t xml:space="preserve"> </w:t>
      </w:r>
      <w:r>
        <w:br/>
        <w:t xml:space="preserve">(Previous topic: </w:t>
      </w:r>
      <w:r w:rsidR="00242599">
        <w:t>Phone Word app walk-through</w:t>
      </w:r>
      <w:r>
        <w:t>)</w:t>
      </w:r>
    </w:p>
    <w:p w14:paraId="281D0AA0" w14:textId="77777777" w:rsidR="008436EE" w:rsidRPr="00DB79FB" w:rsidRDefault="008436EE" w:rsidP="008436EE">
      <w:pPr>
        <w:spacing w:line="240" w:lineRule="auto"/>
        <w:rPr>
          <w:u w:val="single"/>
        </w:rPr>
      </w:pPr>
      <w:r w:rsidRPr="00DB79FB">
        <w:rPr>
          <w:u w:val="single"/>
        </w:rPr>
        <w:t>Intro</w:t>
      </w:r>
    </w:p>
    <w:p w14:paraId="7D2D640E" w14:textId="77777777" w:rsidR="00C71F22" w:rsidRDefault="00C71F22" w:rsidP="00C71F22">
      <w:pPr>
        <w:pStyle w:val="ListParagraph"/>
        <w:numPr>
          <w:ilvl w:val="0"/>
          <w:numId w:val="1"/>
        </w:numPr>
        <w:spacing w:line="240" w:lineRule="auto"/>
      </w:pPr>
      <w:r>
        <w:t>Look at someone’s Lab 7, ASCII Table,</w:t>
      </w:r>
      <w:r w:rsidR="00242599">
        <w:t xml:space="preserve"> solution</w:t>
      </w:r>
    </w:p>
    <w:p w14:paraId="49B69F35" w14:textId="5BE507A2" w:rsidR="00E27128" w:rsidRDefault="00E27128" w:rsidP="00C71F22">
      <w:pPr>
        <w:pStyle w:val="ListParagraph"/>
        <w:numPr>
          <w:ilvl w:val="0"/>
          <w:numId w:val="1"/>
        </w:numPr>
        <w:spacing w:line="240" w:lineRule="auto"/>
      </w:pPr>
      <w:r>
        <w:t>Questions from last week:</w:t>
      </w:r>
    </w:p>
    <w:p w14:paraId="7E0689E5" w14:textId="1F8B1ECA" w:rsidR="00E27128" w:rsidRDefault="00E27128" w:rsidP="00E27128">
      <w:pPr>
        <w:pStyle w:val="ListParagraph"/>
        <w:numPr>
          <w:ilvl w:val="1"/>
          <w:numId w:val="1"/>
        </w:numPr>
        <w:spacing w:line="240" w:lineRule="auto"/>
      </w:pPr>
      <w:r>
        <w:t xml:space="preserve">Native Code: </w:t>
      </w:r>
      <w:proofErr w:type="spellStart"/>
      <w:r>
        <w:t>Xamarin</w:t>
      </w:r>
      <w:proofErr w:type="spellEnd"/>
      <w:r>
        <w:t xml:space="preserve"> </w:t>
      </w:r>
      <w:proofErr w:type="gramStart"/>
      <w:r>
        <w:t>lets</w:t>
      </w:r>
      <w:proofErr w:type="gramEnd"/>
      <w:r>
        <w:t xml:space="preserve"> you link to native C and Objective-C libraries. See </w:t>
      </w:r>
      <w:hyperlink r:id="rId8" w:history="1">
        <w:r w:rsidRPr="00F60DFE">
          <w:rPr>
            <w:rStyle w:val="Hyperlink"/>
          </w:rPr>
          <w:t>http://developer.xamarin.com/guides/ios/advanced_topics/native_interop</w:t>
        </w:r>
      </w:hyperlink>
      <w:r>
        <w:t xml:space="preserve"> </w:t>
      </w:r>
    </w:p>
    <w:p w14:paraId="3728E4B4" w14:textId="77777777" w:rsidR="00E27128" w:rsidRDefault="00E27128" w:rsidP="00E27128">
      <w:pPr>
        <w:pStyle w:val="ListParagraph"/>
        <w:numPr>
          <w:ilvl w:val="1"/>
          <w:numId w:val="1"/>
        </w:numPr>
        <w:spacing w:line="240" w:lineRule="auto"/>
      </w:pPr>
    </w:p>
    <w:p w14:paraId="5164554F" w14:textId="77777777" w:rsidR="00C71F22" w:rsidRPr="00C71F22" w:rsidRDefault="00C71F22" w:rsidP="00C71F22">
      <w:pPr>
        <w:pStyle w:val="ListParagraph"/>
        <w:numPr>
          <w:ilvl w:val="0"/>
          <w:numId w:val="1"/>
        </w:numPr>
        <w:spacing w:line="240" w:lineRule="auto"/>
      </w:pPr>
      <w:r>
        <w:t xml:space="preserve">We need to go back and look at the structure of </w:t>
      </w:r>
      <w:proofErr w:type="spellStart"/>
      <w:r>
        <w:t>iOS</w:t>
      </w:r>
      <w:proofErr w:type="spellEnd"/>
      <w:r>
        <w:t xml:space="preserve"> apps a little more closely.  See: </w:t>
      </w:r>
      <w:proofErr w:type="spellStart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>iOS</w:t>
      </w:r>
      <w:proofErr w:type="spellEnd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>Dev</w:t>
      </w:r>
      <w:proofErr w:type="spellEnd"/>
      <w:r w:rsidRPr="00C71F22">
        <w:rPr>
          <w:rFonts w:ascii="Helvetica Neue" w:eastAsia="Times New Roman" w:hAnsi="Helvetica Neue"/>
          <w:color w:val="003D5C"/>
          <w:sz w:val="21"/>
          <w:szCs w:val="21"/>
          <w:u w:val="single"/>
          <w:shd w:val="clear" w:color="auto" w:fill="FFFFFF"/>
        </w:rPr>
        <w:t xml:space="preserve"> Lib: The Structure of an App</w:t>
      </w:r>
    </w:p>
    <w:p w14:paraId="1129AB04" w14:textId="77777777" w:rsidR="00C71F22" w:rsidRDefault="00C71F22" w:rsidP="00C71F22">
      <w:pPr>
        <w:pStyle w:val="ListParagraph"/>
        <w:numPr>
          <w:ilvl w:val="0"/>
          <w:numId w:val="1"/>
        </w:numPr>
        <w:spacing w:line="240" w:lineRule="auto"/>
      </w:pPr>
      <w:r>
        <w:t xml:space="preserve">The Master-Detail app in </w:t>
      </w:r>
      <w:proofErr w:type="spellStart"/>
      <w:r>
        <w:t>ch.</w:t>
      </w:r>
      <w:proofErr w:type="spellEnd"/>
      <w:r>
        <w:t xml:space="preserve"> 11 makes greater use of the </w:t>
      </w:r>
      <w:proofErr w:type="spellStart"/>
      <w:r>
        <w:t>AppDelegate</w:t>
      </w:r>
      <w:proofErr w:type="spellEnd"/>
      <w:r>
        <w:t xml:space="preserve"> than our previous apps, so we need to understand the role of the </w:t>
      </w:r>
      <w:proofErr w:type="spellStart"/>
      <w:r>
        <w:t>AppDelegate</w:t>
      </w:r>
      <w:proofErr w:type="spellEnd"/>
      <w:r>
        <w:t xml:space="preserve"> in </w:t>
      </w:r>
      <w:proofErr w:type="spellStart"/>
      <w:r>
        <w:t>iOS</w:t>
      </w:r>
      <w:proofErr w:type="spellEnd"/>
      <w:r>
        <w:t xml:space="preserve"> apps in general.</w:t>
      </w:r>
    </w:p>
    <w:p w14:paraId="069280D6" w14:textId="77777777" w:rsidR="00242599" w:rsidRPr="00242599" w:rsidRDefault="00292587" w:rsidP="00242599">
      <w:pPr>
        <w:spacing w:line="240" w:lineRule="auto"/>
        <w:rPr>
          <w:u w:val="single"/>
        </w:rPr>
      </w:pPr>
      <w:r>
        <w:rPr>
          <w:u w:val="single"/>
        </w:rPr>
        <w:t>Master-Detail template project</w:t>
      </w:r>
    </w:p>
    <w:p w14:paraId="3D65570D" w14:textId="77777777" w:rsidR="008436EE" w:rsidRDefault="00007045" w:rsidP="008436EE">
      <w:pPr>
        <w:pStyle w:val="ListParagraph"/>
        <w:numPr>
          <w:ilvl w:val="0"/>
          <w:numId w:val="1"/>
        </w:numPr>
        <w:spacing w:line="240" w:lineRule="auto"/>
      </w:pPr>
      <w:r>
        <w:t>Split View Controller</w:t>
      </w:r>
      <w:r w:rsidR="00E918B4">
        <w:t>:</w:t>
      </w:r>
    </w:p>
    <w:p w14:paraId="73C9683C" w14:textId="77777777" w:rsidR="008609EF" w:rsidRDefault="00E918B4" w:rsidP="00007045">
      <w:pPr>
        <w:pStyle w:val="ListParagraph"/>
        <w:numPr>
          <w:ilvl w:val="0"/>
          <w:numId w:val="10"/>
        </w:numPr>
        <w:spacing w:line="240" w:lineRule="auto"/>
      </w:pPr>
      <w:r>
        <w:t xml:space="preserve">Navigation Controller: For the </w:t>
      </w:r>
      <w:r w:rsidR="00BB0F7D">
        <w:t>master view, which is it</w:t>
      </w:r>
      <w:r>
        <w:t>s root view controller (?)</w:t>
      </w:r>
    </w:p>
    <w:p w14:paraId="10B0AFD3" w14:textId="77777777" w:rsidR="00E918B4" w:rsidRDefault="00E918B4" w:rsidP="00007045">
      <w:pPr>
        <w:pStyle w:val="ListParagraph"/>
        <w:numPr>
          <w:ilvl w:val="0"/>
          <w:numId w:val="10"/>
        </w:numPr>
        <w:spacing w:line="240" w:lineRule="auto"/>
      </w:pPr>
      <w:r>
        <w:t>Navigation Controller: for the detail view, which is its root view controller (?)</w:t>
      </w:r>
    </w:p>
    <w:p w14:paraId="6555E606" w14:textId="77777777" w:rsidR="00007045" w:rsidRDefault="00007045" w:rsidP="00007045">
      <w:pPr>
        <w:pStyle w:val="ListParagraph"/>
        <w:numPr>
          <w:ilvl w:val="0"/>
          <w:numId w:val="10"/>
        </w:numPr>
        <w:spacing w:line="240" w:lineRule="auto"/>
      </w:pPr>
      <w:r>
        <w:t>Table Vie</w:t>
      </w:r>
      <w:r w:rsidR="00E918B4">
        <w:t xml:space="preserve">w Controller: </w:t>
      </w:r>
      <w:r w:rsidRPr="00007045">
        <w:t>For the master view</w:t>
      </w:r>
      <w:r w:rsidR="00E918B4">
        <w:t>.</w:t>
      </w:r>
    </w:p>
    <w:p w14:paraId="2B66731C" w14:textId="77777777" w:rsidR="00007045" w:rsidRDefault="00E918B4" w:rsidP="00007045">
      <w:pPr>
        <w:pStyle w:val="ListParagraph"/>
        <w:numPr>
          <w:ilvl w:val="0"/>
          <w:numId w:val="10"/>
        </w:numPr>
        <w:spacing w:line="240" w:lineRule="auto"/>
      </w:pPr>
      <w:r>
        <w:t xml:space="preserve">View Controller: </w:t>
      </w:r>
      <w:r w:rsidR="00007045">
        <w:t>For the detail view</w:t>
      </w:r>
    </w:p>
    <w:p w14:paraId="145AC77A" w14:textId="77777777" w:rsidR="00B332F5" w:rsidRDefault="00B332F5" w:rsidP="00B332F5">
      <w:pPr>
        <w:spacing w:line="240" w:lineRule="auto"/>
        <w:rPr>
          <w:u w:val="single"/>
        </w:rPr>
      </w:pPr>
      <w:r w:rsidRPr="00B332F5">
        <w:rPr>
          <w:u w:val="single"/>
        </w:rPr>
        <w:t xml:space="preserve">Code in the </w:t>
      </w:r>
      <w:proofErr w:type="spellStart"/>
      <w:r w:rsidRPr="00B332F5">
        <w:rPr>
          <w:u w:val="single"/>
        </w:rPr>
        <w:t>AppDelegate</w:t>
      </w:r>
      <w:proofErr w:type="spellEnd"/>
    </w:p>
    <w:p w14:paraId="79A33FAD" w14:textId="77777777" w:rsidR="00AA2444" w:rsidRPr="00AA2444" w:rsidRDefault="00AA2444" w:rsidP="00AA244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t xml:space="preserve">Code in </w:t>
      </w:r>
      <w:proofErr w:type="spellStart"/>
      <w:r>
        <w:t>FinishedLaunching</w:t>
      </w:r>
      <w:proofErr w:type="spellEnd"/>
      <w:proofErr w:type="gramStart"/>
      <w:r>
        <w:t>( … )</w:t>
      </w:r>
      <w:proofErr w:type="gramEnd"/>
    </w:p>
    <w:p w14:paraId="06CEBE12" w14:textId="77777777" w:rsidR="00AA2444" w:rsidRPr="00AA2444" w:rsidRDefault="00AA2444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t xml:space="preserve">This method appears to be the </w:t>
      </w:r>
      <w:proofErr w:type="spellStart"/>
      <w:r w:rsidR="00B332F5" w:rsidRPr="00B332F5">
        <w:t>Xamarin.iOS</w:t>
      </w:r>
      <w:proofErr w:type="spellEnd"/>
      <w:proofErr w:type="gramStart"/>
      <w:r>
        <w:t>,</w:t>
      </w:r>
      <w:r w:rsidR="00B332F5" w:rsidRPr="00B332F5">
        <w:t xml:space="preserve"> </w:t>
      </w:r>
      <w:r w:rsidR="00B332F5">
        <w:t xml:space="preserve"> </w:t>
      </w:r>
      <w:proofErr w:type="spellStart"/>
      <w:r w:rsidRPr="00AA2444">
        <w:rPr>
          <w:rFonts w:asciiTheme="minorHAnsi" w:eastAsia="Times New Roman" w:hAnsiTheme="minorHAnsi"/>
        </w:rPr>
        <w:t>UIApplicationDelegate</w:t>
      </w:r>
      <w:proofErr w:type="spellEnd"/>
      <w:proofErr w:type="gramEnd"/>
      <w:r>
        <w:rPr>
          <w:rFonts w:asciiTheme="minorHAnsi" w:eastAsia="Times New Roman" w:hAnsiTheme="minorHAnsi"/>
        </w:rPr>
        <w:t xml:space="preserve">, equivalent of </w:t>
      </w:r>
      <w:proofErr w:type="spellStart"/>
      <w:r>
        <w:rPr>
          <w:rFonts w:asciiTheme="minorHAnsi" w:eastAsia="Times New Roman" w:hAnsiTheme="minorHAnsi"/>
        </w:rPr>
        <w:t>didFinishLaunchingWithOptions</w:t>
      </w:r>
      <w:proofErr w:type="spellEnd"/>
    </w:p>
    <w:p w14:paraId="445E7382" w14:textId="77777777" w:rsidR="00A44837" w:rsidRDefault="00A44837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Set the navigation button.</w:t>
      </w:r>
    </w:p>
    <w:p w14:paraId="76821A30" w14:textId="77777777" w:rsidR="00AA2444" w:rsidRDefault="00A4483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RootViewController</w:t>
      </w:r>
      <w:proofErr w:type="spellEnd"/>
      <w:r>
        <w:rPr>
          <w:rFonts w:asciiTheme="minorHAnsi" w:hAnsiTheme="minorHAnsi"/>
        </w:rPr>
        <w:t xml:space="preserve"> is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. We get a reference to this so that we can get a reference to the (master?) </w:t>
      </w:r>
      <w:proofErr w:type="spellStart"/>
      <w:r>
        <w:rPr>
          <w:rFonts w:asciiTheme="minorHAnsi" w:hAnsiTheme="minorHAnsi"/>
        </w:rPr>
        <w:t>NavigationViewController</w:t>
      </w:r>
      <w:proofErr w:type="spellEnd"/>
      <w:r>
        <w:rPr>
          <w:rFonts w:asciiTheme="minorHAnsi" w:hAnsiTheme="minorHAnsi"/>
        </w:rPr>
        <w:t xml:space="preserve">. This is from an array on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. Then we use that to set a button from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 on the </w:t>
      </w:r>
      <w:proofErr w:type="spellStart"/>
      <w:r>
        <w:rPr>
          <w:rFonts w:asciiTheme="minorHAnsi" w:hAnsiTheme="minorHAnsi"/>
        </w:rPr>
        <w:t>NavigationViewController</w:t>
      </w:r>
      <w:proofErr w:type="spellEnd"/>
      <w:r>
        <w:rPr>
          <w:rFonts w:asciiTheme="minorHAnsi" w:hAnsiTheme="minorHAnsi"/>
        </w:rPr>
        <w:t>.</w:t>
      </w:r>
    </w:p>
    <w:p w14:paraId="7833AD14" w14:textId="77777777" w:rsidR="00165BE7" w:rsidRDefault="00165BE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can’t be done with </w:t>
      </w:r>
      <w:proofErr w:type="gramStart"/>
      <w:r>
        <w:rPr>
          <w:rFonts w:asciiTheme="minorHAnsi" w:hAnsiTheme="minorHAnsi"/>
        </w:rPr>
        <w:t>a segue</w:t>
      </w:r>
      <w:proofErr w:type="gramEnd"/>
      <w:r>
        <w:rPr>
          <w:rFonts w:asciiTheme="minorHAnsi" w:hAnsiTheme="minorHAnsi"/>
        </w:rPr>
        <w:t xml:space="preserve"> because it has to be done dynamically on an object.</w:t>
      </w:r>
    </w:p>
    <w:p w14:paraId="7183CC07" w14:textId="77777777" w:rsidR="00A44837" w:rsidRDefault="00A44837" w:rsidP="00A44837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See what happens if you comment out this code.</w:t>
      </w:r>
    </w:p>
    <w:p w14:paraId="68371ACE" w14:textId="77777777" w:rsidR="00A44837" w:rsidRDefault="00A44837" w:rsidP="00AA2444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 the </w:t>
      </w:r>
      <w:proofErr w:type="spellStart"/>
      <w:r>
        <w:rPr>
          <w:rFonts w:asciiTheme="minorHAnsi" w:hAnsiTheme="minorHAnsi"/>
        </w:rPr>
        <w:t>SplitViewController</w:t>
      </w:r>
      <w:proofErr w:type="spellEnd"/>
      <w:r>
        <w:rPr>
          <w:rFonts w:asciiTheme="minorHAnsi" w:hAnsiTheme="minorHAnsi"/>
        </w:rPr>
        <w:t xml:space="preserve"> a reference to the </w:t>
      </w:r>
      <w:proofErr w:type="spellStart"/>
      <w:r>
        <w:rPr>
          <w:rFonts w:asciiTheme="minorHAnsi" w:hAnsiTheme="minorHAnsi"/>
        </w:rPr>
        <w:t>AppDelegate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Whay</w:t>
      </w:r>
      <w:proofErr w:type="spellEnd"/>
      <w:r>
        <w:rPr>
          <w:rFonts w:asciiTheme="minorHAnsi" w:hAnsiTheme="minorHAnsi"/>
        </w:rPr>
        <w:t xml:space="preserve">? What is a </w:t>
      </w:r>
      <w:proofErr w:type="spellStart"/>
      <w:r>
        <w:rPr>
          <w:rFonts w:asciiTheme="minorHAnsi" w:hAnsiTheme="minorHAnsi"/>
        </w:rPr>
        <w:t>weakDelegate</w:t>
      </w:r>
      <w:proofErr w:type="spellEnd"/>
      <w:r>
        <w:rPr>
          <w:rFonts w:asciiTheme="minorHAnsi" w:hAnsiTheme="minorHAnsi"/>
        </w:rPr>
        <w:t>?</w:t>
      </w:r>
    </w:p>
    <w:p w14:paraId="250C5131" w14:textId="77777777" w:rsidR="00A44837" w:rsidRDefault="00A44837" w:rsidP="00B97B7B">
      <w:pPr>
        <w:pStyle w:val="ListParagraph"/>
        <w:spacing w:line="240" w:lineRule="auto"/>
        <w:ind w:left="1440"/>
        <w:rPr>
          <w:rFonts w:asciiTheme="minorHAnsi" w:hAnsiTheme="minorHAnsi"/>
        </w:rPr>
      </w:pPr>
    </w:p>
    <w:p w14:paraId="64937E0B" w14:textId="77777777" w:rsidR="00B97B7B" w:rsidRDefault="00B97B7B" w:rsidP="00B97B7B">
      <w:pPr>
        <w:pStyle w:val="ListParagraph"/>
        <w:spacing w:line="240" w:lineRule="auto"/>
        <w:ind w:left="0"/>
        <w:rPr>
          <w:rFonts w:asciiTheme="minorHAnsi" w:hAnsiTheme="minorHAnsi"/>
          <w:u w:val="single"/>
        </w:rPr>
      </w:pPr>
      <w:r w:rsidRPr="00B97B7B">
        <w:rPr>
          <w:rFonts w:asciiTheme="minorHAnsi" w:hAnsiTheme="minorHAnsi"/>
          <w:u w:val="single"/>
        </w:rPr>
        <w:t>Master View Controller</w:t>
      </w:r>
    </w:p>
    <w:p w14:paraId="7F94E374" w14:textId="77777777" w:rsidR="00174698" w:rsidRDefault="00174698" w:rsidP="00B97B7B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Code from the template</w:t>
      </w:r>
    </w:p>
    <w:p w14:paraId="09576383" w14:textId="0DE6E02A" w:rsidR="00B97B7B" w:rsidRDefault="00165BE7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Check to see if the device is an </w:t>
      </w:r>
      <w:proofErr w:type="spellStart"/>
      <w:r>
        <w:rPr>
          <w:rFonts w:asciiTheme="minorHAnsi" w:hAnsiTheme="minorHAnsi"/>
        </w:rPr>
        <w:t>iPad</w:t>
      </w:r>
      <w:proofErr w:type="spellEnd"/>
      <w:r>
        <w:rPr>
          <w:rFonts w:asciiTheme="minorHAnsi" w:hAnsiTheme="minorHAnsi"/>
        </w:rPr>
        <w:t>. If it is set:</w:t>
      </w:r>
    </w:p>
    <w:p w14:paraId="78914133" w14:textId="77777777" w:rsidR="00165BE7" w:rsidRDefault="00165BE7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Don’t deselect rows each time the table is displayed (or redisplayed).</w:t>
      </w:r>
    </w:p>
    <w:p w14:paraId="777F2C99" w14:textId="77777777" w:rsidR="00165BE7" w:rsidRDefault="00B86346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size of </w:t>
      </w:r>
      <w:proofErr w:type="gramStart"/>
      <w:r>
        <w:rPr>
          <w:rFonts w:asciiTheme="minorHAnsi" w:hAnsiTheme="minorHAnsi"/>
        </w:rPr>
        <w:t>the  View</w:t>
      </w:r>
      <w:proofErr w:type="gramEnd"/>
      <w:r>
        <w:rPr>
          <w:rFonts w:asciiTheme="minorHAnsi" w:hAnsiTheme="minorHAnsi"/>
        </w:rPr>
        <w:t xml:space="preserve"> (has no effect in </w:t>
      </w:r>
      <w:proofErr w:type="spellStart"/>
      <w:r>
        <w:rPr>
          <w:rFonts w:asciiTheme="minorHAnsi" w:hAnsiTheme="minorHAnsi"/>
        </w:rPr>
        <w:t>iOS</w:t>
      </w:r>
      <w:proofErr w:type="spellEnd"/>
      <w:r>
        <w:rPr>
          <w:rFonts w:asciiTheme="minorHAnsi" w:hAnsiTheme="minorHAnsi"/>
        </w:rPr>
        <w:t xml:space="preserve"> 8)</w:t>
      </w:r>
    </w:p>
    <w:p w14:paraId="64DED926" w14:textId="77777777" w:rsidR="00165BE7" w:rsidRDefault="00165BE7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is done in the constructor. (In </w:t>
      </w:r>
      <w:proofErr w:type="spellStart"/>
      <w:r>
        <w:rPr>
          <w:rFonts w:asciiTheme="minorHAnsi" w:hAnsiTheme="minorHAnsi"/>
        </w:rPr>
        <w:t>XCode</w:t>
      </w:r>
      <w:proofErr w:type="spellEnd"/>
      <w:r>
        <w:rPr>
          <w:rFonts w:asciiTheme="minorHAnsi" w:hAnsiTheme="minorHAnsi"/>
        </w:rPr>
        <w:t xml:space="preserve"> it’s done in </w:t>
      </w:r>
      <w:proofErr w:type="spellStart"/>
      <w:r>
        <w:rPr>
          <w:rFonts w:asciiTheme="minorHAnsi" w:hAnsiTheme="minorHAnsi"/>
        </w:rPr>
        <w:t>awakeFromNib</w:t>
      </w:r>
      <w:proofErr w:type="spellEnd"/>
      <w:r>
        <w:rPr>
          <w:rFonts w:asciiTheme="minorHAnsi" w:hAnsiTheme="minorHAnsi"/>
        </w:rPr>
        <w:t>.)</w:t>
      </w:r>
    </w:p>
    <w:p w14:paraId="543D727A" w14:textId="77777777" w:rsidR="00B86346" w:rsidRDefault="00B86346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Add the + button to the toolbar</w:t>
      </w:r>
    </w:p>
    <w:p w14:paraId="545D8CD5" w14:textId="77777777" w:rsidR="00B86346" w:rsidRDefault="00B86346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ViewDidLoad</w:t>
      </w:r>
      <w:proofErr w:type="spellEnd"/>
      <w:r>
        <w:rPr>
          <w:rFonts w:asciiTheme="minorHAnsi" w:hAnsiTheme="minorHAnsi"/>
        </w:rPr>
        <w:t xml:space="preserve"> is where this is done</w:t>
      </w:r>
    </w:p>
    <w:p w14:paraId="1CC2729B" w14:textId="6AB35AA1" w:rsidR="00C771F9" w:rsidRDefault="00C771F9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PrepareForSegue</w:t>
      </w:r>
      <w:proofErr w:type="spellEnd"/>
    </w:p>
    <w:p w14:paraId="7DA8C6C6" w14:textId="226B63DC" w:rsidR="00C771F9" w:rsidRDefault="00C771F9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This View Controller only has one segue, but for some reason we need to check the identifier to make sure it’s the right one. Why?</w:t>
      </w:r>
    </w:p>
    <w:p w14:paraId="7A8E64C5" w14:textId="43BCE083" w:rsidR="00DE5691" w:rsidRDefault="00DE5691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Get a reference to the destination </w:t>
      </w:r>
      <w:proofErr w:type="spellStart"/>
      <w:r>
        <w:rPr>
          <w:rFonts w:asciiTheme="minorHAnsi" w:hAnsiTheme="minorHAnsi"/>
        </w:rPr>
        <w:t>ViewController</w:t>
      </w:r>
      <w:proofErr w:type="spellEnd"/>
      <w:r>
        <w:rPr>
          <w:rFonts w:asciiTheme="minorHAnsi" w:hAnsiTheme="minorHAnsi"/>
        </w:rPr>
        <w:t xml:space="preserve"> from the segue parameter. (This is actually done on the third line)</w:t>
      </w:r>
    </w:p>
    <w:p w14:paraId="3FFDE0AD" w14:textId="77777777" w:rsidR="00DE5691" w:rsidRDefault="00DE5691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Take care of sending the data</w:t>
      </w:r>
    </w:p>
    <w:p w14:paraId="390EEB8F" w14:textId="09A11395" w:rsidR="00DE5691" w:rsidRDefault="00DE5691" w:rsidP="00174698">
      <w:pPr>
        <w:pStyle w:val="ListParagraph"/>
        <w:numPr>
          <w:ilvl w:val="3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Get the data from the selected row in the table.</w:t>
      </w:r>
    </w:p>
    <w:p w14:paraId="2791E0D7" w14:textId="1EE26D2E" w:rsidR="00C771F9" w:rsidRDefault="00DE5691" w:rsidP="00174698">
      <w:pPr>
        <w:pStyle w:val="ListParagraph"/>
        <w:numPr>
          <w:ilvl w:val="3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Call a method that we had already added to the destination </w:t>
      </w:r>
      <w:proofErr w:type="spellStart"/>
      <w:r>
        <w:rPr>
          <w:rFonts w:asciiTheme="minorHAnsi" w:hAnsiTheme="minorHAnsi"/>
        </w:rPr>
        <w:t>ViewController</w:t>
      </w:r>
      <w:proofErr w:type="spellEnd"/>
      <w:r>
        <w:rPr>
          <w:rFonts w:asciiTheme="minorHAnsi" w:hAnsiTheme="minorHAnsi"/>
        </w:rPr>
        <w:t>. This sets the data that we are passing.</w:t>
      </w:r>
    </w:p>
    <w:p w14:paraId="466025DC" w14:textId="03790097" w:rsidR="00DE5691" w:rsidRDefault="00DE5691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Add the button for navigating back to the master view.</w:t>
      </w:r>
    </w:p>
    <w:p w14:paraId="765C471B" w14:textId="4D20D4EA" w:rsidR="00174698" w:rsidRDefault="00174698" w:rsidP="00174698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Code we are adding</w:t>
      </w:r>
    </w:p>
    <w:p w14:paraId="6D326B05" w14:textId="41B190B4" w:rsidR="00174698" w:rsidRDefault="00174698" w:rsidP="00174698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Load the president data from the </w:t>
      </w:r>
      <w:proofErr w:type="spellStart"/>
      <w:r>
        <w:rPr>
          <w:rFonts w:asciiTheme="minorHAnsi" w:hAnsiTheme="minorHAnsi"/>
        </w:rPr>
        <w:t>plist</w:t>
      </w:r>
      <w:proofErr w:type="spellEnd"/>
      <w:r>
        <w:rPr>
          <w:rFonts w:asciiTheme="minorHAnsi" w:hAnsiTheme="minorHAnsi"/>
        </w:rPr>
        <w:t xml:space="preserve"> in </w:t>
      </w:r>
      <w:proofErr w:type="spellStart"/>
      <w:r>
        <w:rPr>
          <w:rFonts w:asciiTheme="minorHAnsi" w:hAnsiTheme="minorHAnsi"/>
        </w:rPr>
        <w:t>ViewDidLoad</w:t>
      </w:r>
      <w:proofErr w:type="spellEnd"/>
    </w:p>
    <w:p w14:paraId="42408EC2" w14:textId="77777777" w:rsidR="00174698" w:rsidRDefault="00174698" w:rsidP="00174698">
      <w:pPr>
        <w:pStyle w:val="ListParagraph"/>
        <w:numPr>
          <w:ilvl w:val="2"/>
          <w:numId w:val="11"/>
        </w:numPr>
        <w:spacing w:line="240" w:lineRule="auto"/>
        <w:rPr>
          <w:rFonts w:asciiTheme="minorHAnsi" w:hAnsiTheme="minorHAnsi"/>
        </w:rPr>
      </w:pPr>
    </w:p>
    <w:p w14:paraId="23F0B168" w14:textId="77777777" w:rsidR="00B86346" w:rsidRPr="00B86346" w:rsidRDefault="00B86346" w:rsidP="00B86346">
      <w:pPr>
        <w:spacing w:line="240" w:lineRule="auto"/>
        <w:rPr>
          <w:rFonts w:asciiTheme="minorHAnsi" w:hAnsiTheme="minorHAnsi"/>
          <w:u w:val="single"/>
        </w:rPr>
      </w:pPr>
      <w:r w:rsidRPr="00B86346">
        <w:rPr>
          <w:rFonts w:asciiTheme="minorHAnsi" w:hAnsiTheme="minorHAnsi"/>
          <w:u w:val="single"/>
        </w:rPr>
        <w:t>Detail View Controller</w:t>
      </w:r>
    </w:p>
    <w:p w14:paraId="63D29714" w14:textId="77777777" w:rsidR="00B86346" w:rsidRDefault="00B86346" w:rsidP="00174698">
      <w:pPr>
        <w:spacing w:line="240" w:lineRule="auto"/>
        <w:rPr>
          <w:rFonts w:asciiTheme="minorHAnsi" w:hAnsiTheme="minorHAnsi"/>
        </w:rPr>
      </w:pPr>
    </w:p>
    <w:p w14:paraId="7D425FA5" w14:textId="77777777" w:rsidR="00174698" w:rsidRPr="00174698" w:rsidRDefault="00174698" w:rsidP="00174698">
      <w:pPr>
        <w:spacing w:line="240" w:lineRule="auto"/>
        <w:rPr>
          <w:rFonts w:asciiTheme="minorHAnsi" w:hAnsiTheme="minorHAnsi"/>
        </w:rPr>
      </w:pPr>
    </w:p>
    <w:sectPr w:rsidR="00174698" w:rsidRPr="0017469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A6813" w14:textId="77777777" w:rsidR="00F96291" w:rsidRDefault="00F96291">
      <w:pPr>
        <w:spacing w:after="0" w:line="240" w:lineRule="auto"/>
      </w:pPr>
      <w:r>
        <w:separator/>
      </w:r>
    </w:p>
  </w:endnote>
  <w:endnote w:type="continuationSeparator" w:id="0">
    <w:p w14:paraId="73414CF9" w14:textId="77777777" w:rsidR="00F96291" w:rsidRDefault="00F96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9497A" w14:textId="77777777" w:rsidR="00F96291" w:rsidRDefault="00F96291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AD23A" w14:textId="77777777" w:rsidR="00F96291" w:rsidRDefault="00F96291">
      <w:pPr>
        <w:spacing w:after="0" w:line="240" w:lineRule="auto"/>
      </w:pPr>
      <w:r>
        <w:separator/>
      </w:r>
    </w:p>
  </w:footnote>
  <w:footnote w:type="continuationSeparator" w:id="0">
    <w:p w14:paraId="635B2D1E" w14:textId="77777777" w:rsidR="00F96291" w:rsidRDefault="00F96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38C14" w14:textId="77777777" w:rsidR="00F96291" w:rsidRPr="00303242" w:rsidRDefault="00F96291" w:rsidP="008436EE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CS235IM Intermediate Mobile App Development: iOS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April 6, 2015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764E1CD0">
      <w:start w:val="1"/>
      <w:numFmt w:val="decimal"/>
      <w:lvlText w:val="%1."/>
      <w:lvlJc w:val="left"/>
      <w:pPr>
        <w:ind w:left="720" w:hanging="360"/>
      </w:pPr>
    </w:lvl>
    <w:lvl w:ilvl="1" w:tplc="CFCE8E3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C76277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5FBAC5DA">
      <w:start w:val="1"/>
      <w:numFmt w:val="decimal"/>
      <w:lvlRestart w:val="0"/>
      <w:lvlText w:val="%4."/>
      <w:lvlJc w:val="left"/>
      <w:pPr>
        <w:ind w:left="2880" w:hanging="360"/>
      </w:pPr>
    </w:lvl>
    <w:lvl w:ilvl="4" w:tplc="C87E459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B4103A0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FF20742">
      <w:start w:val="1"/>
      <w:numFmt w:val="decimal"/>
      <w:lvlRestart w:val="0"/>
      <w:lvlText w:val="%7."/>
      <w:lvlJc w:val="left"/>
      <w:pPr>
        <w:ind w:left="5040" w:hanging="360"/>
      </w:pPr>
    </w:lvl>
    <w:lvl w:ilvl="7" w:tplc="D9CC14C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85CC8D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ECC3B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D436B2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78A0C0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F401E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CE89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C2810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7A92A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C700A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9A2AC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12C45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1EA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6D81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485A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66D3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4122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D63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0C98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C73B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5D60B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593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AD6A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EB51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24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C2551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8B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ADF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2036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F6B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66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0A7E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23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6504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8614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205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1F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4F24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E4262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42B9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8A4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A94A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A14C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4AC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646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CBA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6370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871E0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2A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27A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96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2D6A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7C4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AD8F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21D2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8D2AF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0D07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25A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CE59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4442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C474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2579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096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0A3AD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56686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1CB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2079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4909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42A8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C4E8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B5D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382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E05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7539F"/>
    <w:multiLevelType w:val="hybridMultilevel"/>
    <w:tmpl w:val="6912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07086"/>
    <w:multiLevelType w:val="hybridMultilevel"/>
    <w:tmpl w:val="EFB2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045"/>
    <w:rsid w:val="00045B71"/>
    <w:rsid w:val="00047326"/>
    <w:rsid w:val="00050851"/>
    <w:rsid w:val="001642DF"/>
    <w:rsid w:val="00165BE7"/>
    <w:rsid w:val="00172A27"/>
    <w:rsid w:val="00174698"/>
    <w:rsid w:val="001D1B59"/>
    <w:rsid w:val="00242599"/>
    <w:rsid w:val="00292587"/>
    <w:rsid w:val="002F3DD9"/>
    <w:rsid w:val="005907FF"/>
    <w:rsid w:val="00604658"/>
    <w:rsid w:val="00727A9B"/>
    <w:rsid w:val="008436EE"/>
    <w:rsid w:val="008609EF"/>
    <w:rsid w:val="00A44837"/>
    <w:rsid w:val="00AA2444"/>
    <w:rsid w:val="00B04F3E"/>
    <w:rsid w:val="00B209DB"/>
    <w:rsid w:val="00B332F5"/>
    <w:rsid w:val="00B86346"/>
    <w:rsid w:val="00B97B7B"/>
    <w:rsid w:val="00BB0F7D"/>
    <w:rsid w:val="00BC7FFB"/>
    <w:rsid w:val="00BF4FC6"/>
    <w:rsid w:val="00C71F22"/>
    <w:rsid w:val="00C771F9"/>
    <w:rsid w:val="00C97F31"/>
    <w:rsid w:val="00D3547F"/>
    <w:rsid w:val="00D46FEF"/>
    <w:rsid w:val="00D737A1"/>
    <w:rsid w:val="00D82CD6"/>
    <w:rsid w:val="00DC2D21"/>
    <w:rsid w:val="00DE5691"/>
    <w:rsid w:val="00E27128"/>
    <w:rsid w:val="00E45166"/>
    <w:rsid w:val="00E7136C"/>
    <w:rsid w:val="00E918B4"/>
    <w:rsid w:val="00EB09E9"/>
    <w:rsid w:val="00F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663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veloper.xamarin.com/guides/ios/advanced_topics/native_interop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117</TotalTime>
  <Pages>2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2669</CharactersWithSpaces>
  <SharedDoc>false</SharedDoc>
  <HLinks>
    <vt:vector size="24" baseType="variant">
      <vt:variant>
        <vt:i4>786507</vt:i4>
      </vt:variant>
      <vt:variant>
        <vt:i4>9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7012461</vt:i4>
      </vt:variant>
      <vt:variant>
        <vt:i4>6</vt:i4>
      </vt:variant>
      <vt:variant>
        <vt:i4>0</vt:i4>
      </vt:variant>
      <vt:variant>
        <vt:i4>5</vt:i4>
      </vt:variant>
      <vt:variant>
        <vt:lpwstr>http://9to5mac.com/2015/02/24/ios-android-duopoly-marketshare/</vt:lpwstr>
      </vt:variant>
      <vt:variant>
        <vt:lpwstr/>
      </vt:variant>
      <vt:variant>
        <vt:i4>786507</vt:i4>
      </vt:variant>
      <vt:variant>
        <vt:i4>3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4128807</vt:i4>
      </vt:variant>
      <vt:variant>
        <vt:i4>0</vt:i4>
      </vt:variant>
      <vt:variant>
        <vt:i4>0</vt:i4>
      </vt:variant>
      <vt:variant>
        <vt:i4>5</vt:i4>
      </vt:variant>
      <vt:variant>
        <vt:lpwstr>http://www.channelinsider.com/mobile-devices/slideshows/demand-soars-for-mobile-app-development-skills.html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</cp:revision>
  <cp:lastPrinted>2011-11-07T16:22:00Z</cp:lastPrinted>
  <dcterms:created xsi:type="dcterms:W3CDTF">2015-05-16T20:18:00Z</dcterms:created>
  <dcterms:modified xsi:type="dcterms:W3CDTF">2015-05-18T16:22:00Z</dcterms:modified>
</cp:coreProperties>
</file>