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3B84B" w14:textId="77777777" w:rsidR="00932B5C" w:rsidRDefault="00932B5C" w:rsidP="00932B5C">
      <w:pPr>
        <w:spacing w:line="240" w:lineRule="auto"/>
      </w:pPr>
      <w:bookmarkStart w:id="0" w:name="_GoBack"/>
      <w:bookmarkEnd w:id="0"/>
      <w:r w:rsidRPr="00DB79FB">
        <w:rPr>
          <w:b/>
        </w:rPr>
        <w:t xml:space="preserve">Topic: </w:t>
      </w:r>
      <w:r w:rsidR="00C71DE0">
        <w:rPr>
          <w:b/>
        </w:rPr>
        <w:t>Your first iOS App</w:t>
      </w:r>
      <w:r>
        <w:t xml:space="preserve"> </w:t>
      </w:r>
      <w:r>
        <w:br/>
        <w:t xml:space="preserve">(Previous topic: </w:t>
      </w:r>
      <w:r w:rsidR="00C71DE0">
        <w:t>Intro to Mobile Development</w:t>
      </w:r>
      <w:r>
        <w:t>)</w:t>
      </w:r>
    </w:p>
    <w:p w14:paraId="48C1DF93" w14:textId="77777777" w:rsidR="00C71DE0" w:rsidRDefault="00C71DE0" w:rsidP="00932B5C">
      <w:pPr>
        <w:spacing w:line="240" w:lineRule="auto"/>
      </w:pPr>
      <w:r>
        <w:t>Condensed version of Day 1 (We missed class due to snow)</w:t>
      </w:r>
    </w:p>
    <w:p w14:paraId="50AAEB6F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Introduce myself</w:t>
      </w:r>
    </w:p>
    <w:p w14:paraId="4816E3C8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Why I like to program</w:t>
      </w:r>
    </w:p>
    <w:p w14:paraId="312D3D0F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Job history</w:t>
      </w:r>
    </w:p>
    <w:p w14:paraId="2F8C3447" w14:textId="77777777" w:rsidR="00206D8D" w:rsidRDefault="00206D8D" w:rsidP="00206D8D">
      <w:pPr>
        <w:pStyle w:val="ListParagraph"/>
        <w:numPr>
          <w:ilvl w:val="0"/>
          <w:numId w:val="1"/>
        </w:numPr>
        <w:spacing w:line="240" w:lineRule="auto"/>
      </w:pPr>
      <w:r>
        <w:t>Student’s introduce themselves</w:t>
      </w:r>
    </w:p>
    <w:p w14:paraId="30BE5ABD" w14:textId="77777777"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programming languages do they know? How many know C#?</w:t>
      </w:r>
    </w:p>
    <w:p w14:paraId="11ABE16D" w14:textId="77777777"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Have any done mobile app dev before? (Android, App inventor, Unity, etc.)</w:t>
      </w:r>
    </w:p>
    <w:p w14:paraId="09F3C122" w14:textId="77777777"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degree and/or certificate are they pursing?</w:t>
      </w:r>
    </w:p>
    <w:p w14:paraId="6744E11C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Why do mobile development?</w:t>
      </w:r>
    </w:p>
    <w:p w14:paraId="587CCC02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Mobile apps deliver a personal, immediate experience to users</w:t>
      </w:r>
    </w:p>
    <w:p w14:paraId="46AB4497" w14:textId="77777777" w:rsidR="00F74096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Mobile app developers are in demand. </w:t>
      </w:r>
    </w:p>
    <w:p w14:paraId="337322DB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Differences between desktop and mobile development</w:t>
      </w:r>
    </w:p>
    <w:p w14:paraId="630D08C4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Low power devices require apps that use </w:t>
      </w:r>
      <w:r w:rsidR="00EB3F22">
        <w:t xml:space="preserve">less </w:t>
      </w:r>
      <w:r w:rsidR="00EB3F22" w:rsidRPr="001C13CB">
        <w:rPr>
          <w:u w:val="single"/>
        </w:rPr>
        <w:t>memory</w:t>
      </w:r>
      <w:r w:rsidR="0031090D">
        <w:t xml:space="preserve">, </w:t>
      </w:r>
      <w:r w:rsidR="00EB3F22" w:rsidRPr="001C13CB">
        <w:rPr>
          <w:u w:val="single"/>
        </w:rPr>
        <w:t>processor</w:t>
      </w:r>
      <w:r w:rsidR="00EB3F22">
        <w:t xml:space="preserve"> power and </w:t>
      </w:r>
      <w:r w:rsidR="00EB3F22" w:rsidRPr="00EB3F22">
        <w:rPr>
          <w:u w:val="single"/>
        </w:rPr>
        <w:t>battery</w:t>
      </w:r>
      <w:r w:rsidR="00EB3F22">
        <w:t>.</w:t>
      </w:r>
    </w:p>
    <w:p w14:paraId="061645E9" w14:textId="77777777" w:rsidR="00932B5C" w:rsidRDefault="0031090D" w:rsidP="00932B5C">
      <w:pPr>
        <w:pStyle w:val="ListParagraph"/>
        <w:numPr>
          <w:ilvl w:val="1"/>
          <w:numId w:val="1"/>
        </w:numPr>
        <w:spacing w:line="240" w:lineRule="auto"/>
      </w:pPr>
      <w:r>
        <w:t>Multiple</w:t>
      </w:r>
      <w:r w:rsidR="00932B5C">
        <w:t xml:space="preserve"> </w:t>
      </w:r>
      <w:r>
        <w:t xml:space="preserve">screen sizes, densities and </w:t>
      </w:r>
      <w:r w:rsidR="00932B5C">
        <w:t xml:space="preserve">form factors </w:t>
      </w:r>
      <w:r>
        <w:t>+</w:t>
      </w:r>
      <w:r w:rsidR="00932B5C">
        <w:t xml:space="preserve"> screen rotation require flexible UI designs</w:t>
      </w:r>
    </w:p>
    <w:p w14:paraId="1F84B50B" w14:textId="77777777" w:rsidR="00932B5C" w:rsidRDefault="0031090D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Pre iOS </w:t>
      </w:r>
      <w:r w:rsidR="00FF4756">
        <w:t>9</w:t>
      </w:r>
      <w:r w:rsidR="001C13CB">
        <w:t xml:space="preserve">: </w:t>
      </w:r>
      <w:r w:rsidR="00932B5C">
        <w:t>Lack of true multi-tasking requires different app life-cycle management</w:t>
      </w:r>
    </w:p>
    <w:p w14:paraId="41221FB8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A wide variety of sensors can be used by the app.</w:t>
      </w:r>
    </w:p>
    <w:p w14:paraId="55279C93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Connectivity to the </w:t>
      </w:r>
      <w:r w:rsidR="005D4CF5">
        <w:t>Internet</w:t>
      </w:r>
      <w:r>
        <w:t xml:space="preserve"> is not always assured- apps need to handle intermittent connectivity.</w:t>
      </w:r>
    </w:p>
    <w:p w14:paraId="6BAE9F39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Users have higher expectations for responsiveness of the UI.</w:t>
      </w:r>
    </w:p>
    <w:p w14:paraId="251F3629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environments</w:t>
      </w:r>
    </w:p>
    <w:p w14:paraId="396D7E77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iOS: </w:t>
      </w:r>
      <w:r w:rsidR="001C13CB">
        <w:t xml:space="preserve">Swift or </w:t>
      </w:r>
      <w:r>
        <w:t>Objective C using X-Code</w:t>
      </w:r>
    </w:p>
    <w:p w14:paraId="38995E38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Android: Java using Android Studio (intelliJ)</w:t>
      </w:r>
    </w:p>
    <w:p w14:paraId="6EC04CA7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Cross-platform using HTML5 &amp; JavaScript: </w:t>
      </w:r>
      <w:r w:rsidR="001C13CB">
        <w:t>Apache Cordova or ReactJS</w:t>
      </w:r>
    </w:p>
    <w:p w14:paraId="6249995A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Cross-platform native code: Xamarin. All code except the UI is portable across Windows, Linux, Mac, iOS, Android, Windows Phone, and Windows RT.</w:t>
      </w:r>
    </w:p>
    <w:p w14:paraId="3C8D071C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Review Syllabus</w:t>
      </w:r>
    </w:p>
    <w:p w14:paraId="095688DA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Discuss weekly cycle of assignments</w:t>
      </w:r>
      <w:r w:rsidR="0031090D">
        <w:t xml:space="preserve"> and code reviews</w:t>
      </w:r>
    </w:p>
    <w:p w14:paraId="57CCD834" w14:textId="77777777" w:rsidR="00932B5C" w:rsidRDefault="00932B5C" w:rsidP="00932B5C">
      <w:pPr>
        <w:pStyle w:val="ListParagraph"/>
        <w:spacing w:line="240" w:lineRule="auto"/>
        <w:ind w:left="0"/>
      </w:pPr>
    </w:p>
    <w:p w14:paraId="688F27E4" w14:textId="77777777" w:rsidR="005D1812" w:rsidRDefault="005D1812" w:rsidP="005D1812">
      <w:pPr>
        <w:pStyle w:val="ListParagraph"/>
        <w:numPr>
          <w:ilvl w:val="0"/>
          <w:numId w:val="1"/>
        </w:numPr>
        <w:spacing w:line="240" w:lineRule="auto"/>
      </w:pPr>
      <w:r>
        <w:t>iOS app architecture</w:t>
      </w:r>
    </w:p>
    <w:p w14:paraId="56FA5056" w14:textId="77777777" w:rsidR="005D1812" w:rsidRDefault="005D1812" w:rsidP="005D1812">
      <w:pPr>
        <w:pStyle w:val="ListParagraph"/>
        <w:numPr>
          <w:ilvl w:val="1"/>
          <w:numId w:val="1"/>
        </w:numPr>
        <w:spacing w:line="240" w:lineRule="auto"/>
      </w:pPr>
      <w:r>
        <w:t>MVC</w:t>
      </w:r>
    </w:p>
    <w:p w14:paraId="5BE8CC68" w14:textId="77777777"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Model: A class or set of complex classes that just hold data</w:t>
      </w:r>
    </w:p>
    <w:p w14:paraId="0CF69178" w14:textId="77777777"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View: Just presents the information (like a web page)</w:t>
      </w:r>
    </w:p>
    <w:p w14:paraId="6A375A58" w14:textId="77777777" w:rsidR="005D1812" w:rsidRDefault="005D1812" w:rsidP="0031090D">
      <w:pPr>
        <w:pStyle w:val="ListParagraph"/>
        <w:numPr>
          <w:ilvl w:val="2"/>
          <w:numId w:val="1"/>
        </w:numPr>
        <w:spacing w:line="240" w:lineRule="auto"/>
      </w:pPr>
      <w:r>
        <w:t>Controller: Responds to user input and does processing</w:t>
      </w:r>
    </w:p>
    <w:p w14:paraId="6891D32F" w14:textId="77777777"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 for Xamarin iOS</w:t>
      </w:r>
    </w:p>
    <w:p w14:paraId="3D5F9D86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Xamarin Studio or Visual Studio</w:t>
      </w:r>
    </w:p>
    <w:p w14:paraId="182AE34A" w14:textId="77777777"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Based on MonoDevelop (Windows, Linux, OS-X)</w:t>
      </w:r>
    </w:p>
    <w:p w14:paraId="405E5DE8" w14:textId="77777777"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Uses Mono framework, Open-source port of .NET</w:t>
      </w:r>
    </w:p>
    <w:p w14:paraId="7F4566D1" w14:textId="77777777" w:rsidR="0031090D" w:rsidRDefault="0031090D" w:rsidP="0031090D">
      <w:pPr>
        <w:pStyle w:val="ListParagraph"/>
        <w:numPr>
          <w:ilvl w:val="3"/>
          <w:numId w:val="1"/>
        </w:numPr>
        <w:spacing w:line="240" w:lineRule="auto"/>
      </w:pPr>
      <w:r>
        <w:t>Mono and .NET core are currently separate, but hopefully will be mreged</w:t>
      </w:r>
    </w:p>
    <w:p w14:paraId="24866274" w14:textId="77777777" w:rsidR="00932B5C" w:rsidRDefault="0031090D" w:rsidP="00932B5C">
      <w:pPr>
        <w:pStyle w:val="ListParagraph"/>
        <w:numPr>
          <w:ilvl w:val="2"/>
          <w:numId w:val="1"/>
        </w:numPr>
        <w:spacing w:line="240" w:lineRule="auto"/>
      </w:pPr>
      <w:r>
        <w:t>X</w:t>
      </w:r>
      <w:r w:rsidR="00932B5C">
        <w:t>Code and iOS SDK required</w:t>
      </w:r>
    </w:p>
    <w:p w14:paraId="527BBFCD" w14:textId="77777777" w:rsidR="00D4429A" w:rsidRDefault="00D4429A" w:rsidP="00D4429A">
      <w:pPr>
        <w:pStyle w:val="ListParagraph"/>
        <w:numPr>
          <w:ilvl w:val="3"/>
          <w:numId w:val="1"/>
        </w:numPr>
        <w:spacing w:line="240" w:lineRule="auto"/>
      </w:pPr>
      <w:r>
        <w:t>Who doesn’t have a Mac? Talk about MacInCloud</w:t>
      </w:r>
    </w:p>
    <w:p w14:paraId="7079F622" w14:textId="77777777"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Testing</w:t>
      </w:r>
    </w:p>
    <w:p w14:paraId="11E46E51" w14:textId="77777777"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Simulator</w:t>
      </w:r>
    </w:p>
    <w:p w14:paraId="0368C590" w14:textId="77777777"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Actual device</w:t>
      </w:r>
    </w:p>
    <w:p w14:paraId="656FD843" w14:textId="77777777" w:rsidR="00962C9C" w:rsidRDefault="001A1086" w:rsidP="00962C9C">
      <w:pPr>
        <w:pStyle w:val="ListParagraph"/>
        <w:spacing w:line="240" w:lineRule="auto"/>
        <w:ind w:left="360"/>
        <w:rPr>
          <w:u w:val="single"/>
        </w:rPr>
      </w:pPr>
      <w:r>
        <w:br w:type="page"/>
      </w:r>
      <w:r w:rsidRPr="00962C9C">
        <w:rPr>
          <w:u w:val="single"/>
        </w:rPr>
        <w:lastRenderedPageBreak/>
        <w:t xml:space="preserve"> </w:t>
      </w:r>
      <w:r w:rsidR="00962C9C" w:rsidRPr="00962C9C">
        <w:rPr>
          <w:u w:val="single"/>
        </w:rPr>
        <w:t>“Rea</w:t>
      </w:r>
      <w:r w:rsidR="00962C9C">
        <w:rPr>
          <w:u w:val="single"/>
        </w:rPr>
        <w:t>l</w:t>
      </w:r>
      <w:r w:rsidR="00962C9C" w:rsidRPr="00962C9C">
        <w:rPr>
          <w:u w:val="single"/>
        </w:rPr>
        <w:t>” Day 2 Topics</w:t>
      </w:r>
    </w:p>
    <w:p w14:paraId="0EC86FF7" w14:textId="77777777" w:rsidR="00962C9C" w:rsidRDefault="00962C9C" w:rsidP="00962C9C">
      <w:pPr>
        <w:pStyle w:val="ListParagraph"/>
        <w:spacing w:line="240" w:lineRule="auto"/>
        <w:ind w:left="360"/>
      </w:pPr>
    </w:p>
    <w:p w14:paraId="3A7C003E" w14:textId="77777777" w:rsidR="00962C9C" w:rsidRDefault="00962C9C" w:rsidP="00962C9C">
      <w:pPr>
        <w:pStyle w:val="ListParagraph"/>
        <w:spacing w:line="240" w:lineRule="auto"/>
        <w:ind w:left="360"/>
      </w:pPr>
      <w:r>
        <w:t>Look at the lab assignment</w:t>
      </w:r>
    </w:p>
    <w:p w14:paraId="42221620" w14:textId="77777777" w:rsidR="00962C9C" w:rsidRDefault="00962C9C" w:rsidP="00962C9C">
      <w:pPr>
        <w:pStyle w:val="ListParagraph"/>
        <w:spacing w:line="240" w:lineRule="auto"/>
        <w:ind w:left="360"/>
      </w:pPr>
    </w:p>
    <w:p w14:paraId="30B7AE08" w14:textId="77777777" w:rsidR="00962C9C" w:rsidRDefault="001A1086" w:rsidP="00962C9C">
      <w:pPr>
        <w:pStyle w:val="ListParagraph"/>
        <w:spacing w:line="240" w:lineRule="auto"/>
        <w:ind w:left="360"/>
      </w:pPr>
      <w:r>
        <w:t>Talk about licensing</w:t>
      </w:r>
    </w:p>
    <w:p w14:paraId="119C2BAC" w14:textId="77777777" w:rsidR="001A1086" w:rsidRDefault="001A1086" w:rsidP="001A1086">
      <w:pPr>
        <w:pStyle w:val="ListParagraph"/>
        <w:numPr>
          <w:ilvl w:val="0"/>
          <w:numId w:val="10"/>
        </w:numPr>
        <w:spacing w:line="240" w:lineRule="auto"/>
      </w:pPr>
      <w:r>
        <w:t>University license lets you:</w:t>
      </w:r>
    </w:p>
    <w:p w14:paraId="2F4412E4" w14:textId="77777777" w:rsidR="001A1086" w:rsidRDefault="001A1086" w:rsidP="001A1086">
      <w:pPr>
        <w:pStyle w:val="ListParagraph"/>
        <w:numPr>
          <w:ilvl w:val="1"/>
          <w:numId w:val="10"/>
        </w:numPr>
        <w:spacing w:line="240" w:lineRule="auto"/>
      </w:pPr>
      <w:r>
        <w:t>Run apps on a simulator or device</w:t>
      </w:r>
    </w:p>
    <w:p w14:paraId="61959183" w14:textId="77777777" w:rsidR="001A1086" w:rsidRDefault="001A1086" w:rsidP="001A1086">
      <w:pPr>
        <w:pStyle w:val="ListParagraph"/>
        <w:numPr>
          <w:ilvl w:val="1"/>
          <w:numId w:val="10"/>
        </w:numPr>
        <w:spacing w:line="240" w:lineRule="auto"/>
      </w:pPr>
      <w:r>
        <w:t>Share apps with others in the class</w:t>
      </w:r>
    </w:p>
    <w:p w14:paraId="41FC42E1" w14:textId="77777777" w:rsidR="001A1086" w:rsidRDefault="001A1086" w:rsidP="001A1086">
      <w:pPr>
        <w:pStyle w:val="ListParagraph"/>
        <w:numPr>
          <w:ilvl w:val="0"/>
          <w:numId w:val="10"/>
        </w:numPr>
        <w:spacing w:line="240" w:lineRule="auto"/>
      </w:pPr>
      <w:r>
        <w:t>Developer license lets you:</w:t>
      </w:r>
    </w:p>
    <w:p w14:paraId="059E87FC" w14:textId="77777777" w:rsidR="001A1086" w:rsidRDefault="001A1086" w:rsidP="001A1086">
      <w:pPr>
        <w:pStyle w:val="ListParagraph"/>
        <w:numPr>
          <w:ilvl w:val="1"/>
          <w:numId w:val="10"/>
        </w:numPr>
        <w:spacing w:line="240" w:lineRule="auto"/>
      </w:pPr>
      <w:r>
        <w:t>Deploy beta apps via ITunes and TestFlight</w:t>
      </w:r>
    </w:p>
    <w:p w14:paraId="2DD384A6" w14:textId="77777777" w:rsidR="001A1086" w:rsidRDefault="001A1086" w:rsidP="001A1086">
      <w:pPr>
        <w:pStyle w:val="ListParagraph"/>
        <w:numPr>
          <w:ilvl w:val="1"/>
          <w:numId w:val="10"/>
        </w:numPr>
        <w:spacing w:line="240" w:lineRule="auto"/>
      </w:pPr>
      <w:r>
        <w:t>Put apps in the app store</w:t>
      </w:r>
    </w:p>
    <w:p w14:paraId="26948D54" w14:textId="77777777" w:rsidR="00CB5A43" w:rsidRDefault="00CB5A43" w:rsidP="00CB5A43">
      <w:pPr>
        <w:pStyle w:val="ListParagraph"/>
        <w:numPr>
          <w:ilvl w:val="0"/>
          <w:numId w:val="10"/>
        </w:numPr>
        <w:spacing w:line="240" w:lineRule="auto"/>
      </w:pPr>
      <w:r>
        <w:t xml:space="preserve">Apple Developer web site: </w:t>
      </w:r>
      <w:hyperlink r:id="rId7" w:history="1">
        <w:r w:rsidRPr="00B63BD9">
          <w:rPr>
            <w:rStyle w:val="Hyperlink"/>
          </w:rPr>
          <w:t>https://developer.apple.com</w:t>
        </w:r>
      </w:hyperlink>
    </w:p>
    <w:p w14:paraId="2BFE8BC2" w14:textId="77777777" w:rsidR="00CB5A43" w:rsidRDefault="00CB5A43" w:rsidP="00CB5A43">
      <w:pPr>
        <w:pStyle w:val="ListParagraph"/>
        <w:numPr>
          <w:ilvl w:val="0"/>
          <w:numId w:val="10"/>
        </w:numPr>
        <w:spacing w:line="240" w:lineRule="auto"/>
      </w:pPr>
    </w:p>
    <w:p w14:paraId="5F446CD0" w14:textId="77777777" w:rsidR="001A1086" w:rsidRDefault="001A1086" w:rsidP="001A1086">
      <w:pPr>
        <w:pStyle w:val="ListParagraph"/>
        <w:spacing w:line="240" w:lineRule="auto"/>
        <w:ind w:left="0"/>
      </w:pPr>
    </w:p>
    <w:p w14:paraId="5F0F5182" w14:textId="77777777" w:rsidR="001A1086" w:rsidRPr="00962C9C" w:rsidRDefault="001A1086" w:rsidP="001A1086">
      <w:pPr>
        <w:pStyle w:val="ListParagraph"/>
        <w:spacing w:line="240" w:lineRule="auto"/>
        <w:ind w:left="0"/>
      </w:pPr>
    </w:p>
    <w:sectPr w:rsidR="001A1086" w:rsidRPr="00962C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E9568" w14:textId="77777777" w:rsidR="002F5231" w:rsidRDefault="002F5231">
      <w:pPr>
        <w:spacing w:after="0" w:line="240" w:lineRule="auto"/>
      </w:pPr>
      <w:r>
        <w:separator/>
      </w:r>
    </w:p>
  </w:endnote>
  <w:endnote w:type="continuationSeparator" w:id="0">
    <w:p w14:paraId="38828FE0" w14:textId="77777777" w:rsidR="002F5231" w:rsidRDefault="002F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DA1BA" w14:textId="77777777" w:rsidR="00776D52" w:rsidRDefault="00776D52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F56DD" w14:textId="77777777" w:rsidR="002F5231" w:rsidRDefault="002F5231">
      <w:pPr>
        <w:spacing w:after="0" w:line="240" w:lineRule="auto"/>
      </w:pPr>
      <w:r>
        <w:separator/>
      </w:r>
    </w:p>
  </w:footnote>
  <w:footnote w:type="continuationSeparator" w:id="0">
    <w:p w14:paraId="36BAD1BB" w14:textId="77777777" w:rsidR="002F5231" w:rsidRDefault="002F5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EE048" w14:textId="77777777" w:rsidR="00776D52" w:rsidRPr="00303242" w:rsidRDefault="00776D52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C71DE0">
      <w:rPr>
        <w:b/>
        <w:sz w:val="24"/>
        <w:szCs w:val="24"/>
      </w:rPr>
      <w:t>January 11</w:t>
    </w:r>
    <w:r w:rsidR="001C13CB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006B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04F51"/>
    <w:multiLevelType w:val="hybridMultilevel"/>
    <w:tmpl w:val="2FF41680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7037"/>
    <w:rsid w:val="001A1086"/>
    <w:rsid w:val="001C13CB"/>
    <w:rsid w:val="001D4E39"/>
    <w:rsid w:val="001E1EE5"/>
    <w:rsid w:val="001F6981"/>
    <w:rsid w:val="00206D8D"/>
    <w:rsid w:val="002F5231"/>
    <w:rsid w:val="0031090D"/>
    <w:rsid w:val="003B6968"/>
    <w:rsid w:val="004415A8"/>
    <w:rsid w:val="00446045"/>
    <w:rsid w:val="005D1812"/>
    <w:rsid w:val="005D4CF5"/>
    <w:rsid w:val="00776D52"/>
    <w:rsid w:val="008C1535"/>
    <w:rsid w:val="00932B5C"/>
    <w:rsid w:val="00962C9C"/>
    <w:rsid w:val="009860F0"/>
    <w:rsid w:val="00A003C4"/>
    <w:rsid w:val="00C05FFE"/>
    <w:rsid w:val="00C71DE0"/>
    <w:rsid w:val="00CB5A43"/>
    <w:rsid w:val="00D4429A"/>
    <w:rsid w:val="00E51B3D"/>
    <w:rsid w:val="00EB3F22"/>
    <w:rsid w:val="00EF4B35"/>
    <w:rsid w:val="00F60F32"/>
    <w:rsid w:val="00F74096"/>
    <w:rsid w:val="00F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B36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apple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348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2334</CharactersWithSpaces>
  <SharedDoc>false</SharedDoc>
  <HLinks>
    <vt:vector size="6" baseType="variant">
      <vt:variant>
        <vt:i4>4653126</vt:i4>
      </vt:variant>
      <vt:variant>
        <vt:i4>0</vt:i4>
      </vt:variant>
      <vt:variant>
        <vt:i4>0</vt:i4>
      </vt:variant>
      <vt:variant>
        <vt:i4>5</vt:i4>
      </vt:variant>
      <vt:variant>
        <vt:lpwstr>https://developer.apple.com/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cp:lastPrinted>2011-11-07T16:22:00Z</cp:lastPrinted>
  <dcterms:created xsi:type="dcterms:W3CDTF">2017-02-20T00:02:00Z</dcterms:created>
  <dcterms:modified xsi:type="dcterms:W3CDTF">2017-02-20T00:02:00Z</dcterms:modified>
</cp:coreProperties>
</file>