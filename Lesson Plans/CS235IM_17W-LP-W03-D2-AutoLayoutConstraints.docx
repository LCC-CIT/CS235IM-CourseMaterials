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20EB4AD5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C64416">
        <w:rPr>
          <w:b/>
        </w:rPr>
        <w:t>Adding logic to an app</w:t>
      </w:r>
      <w:r w:rsidR="00C64416">
        <w:t xml:space="preserve"> </w:t>
      </w:r>
      <w:r w:rsidR="00C64416">
        <w:br/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443FEA4A" w14:textId="18664907" w:rsidR="00C64416" w:rsidRDefault="00C64416" w:rsidP="00C64416">
      <w:pPr>
        <w:pStyle w:val="ColorfulList1"/>
        <w:numPr>
          <w:ilvl w:val="0"/>
          <w:numId w:val="11"/>
        </w:numPr>
        <w:spacing w:line="240" w:lineRule="auto"/>
      </w:pPr>
      <w:r>
        <w:t xml:space="preserve">Look at due dates: lab 1 release, lab 2 beta and review, quiz </w:t>
      </w:r>
    </w:p>
    <w:p w14:paraId="1E83FA43" w14:textId="4C5C9FAB" w:rsidR="00C64416" w:rsidRDefault="00C64416" w:rsidP="00C64416">
      <w:pPr>
        <w:pStyle w:val="ColorfulList1"/>
        <w:numPr>
          <w:ilvl w:val="0"/>
          <w:numId w:val="11"/>
        </w:numPr>
        <w:spacing w:line="240" w:lineRule="auto"/>
      </w:pPr>
      <w:r>
        <w:t>Ask if everyone gave and got a code review</w:t>
      </w:r>
    </w:p>
    <w:p w14:paraId="59F03175" w14:textId="77777777" w:rsidR="00C64416" w:rsidRDefault="00C64416" w:rsidP="00C64416">
      <w:pPr>
        <w:pStyle w:val="ColorfulList1"/>
        <w:spacing w:line="240" w:lineRule="auto"/>
      </w:pPr>
    </w:p>
    <w:p w14:paraId="6EA64B4A" w14:textId="7CA34466" w:rsidR="00C64416" w:rsidRPr="00C64416" w:rsidRDefault="00C64416" w:rsidP="00C64416">
      <w:pPr>
        <w:pStyle w:val="ColorfulList1"/>
        <w:spacing w:line="240" w:lineRule="auto"/>
        <w:ind w:left="0"/>
        <w:rPr>
          <w:u w:val="single"/>
        </w:rPr>
      </w:pPr>
      <w:r w:rsidRPr="00C64416">
        <w:rPr>
          <w:u w:val="single"/>
        </w:rPr>
        <w:t>Review</w:t>
      </w:r>
    </w:p>
    <w:p w14:paraId="25BF69C8" w14:textId="5ECB9C81" w:rsidR="006563E3" w:rsidRDefault="00C64416" w:rsidP="00C64416">
      <w:pPr>
        <w:pStyle w:val="ColorfulList1"/>
        <w:numPr>
          <w:ilvl w:val="0"/>
          <w:numId w:val="11"/>
        </w:numPr>
        <w:spacing w:line="240" w:lineRule="auto"/>
      </w:pPr>
      <w:r>
        <w:t>Review auto layout constraints</w:t>
      </w:r>
    </w:p>
    <w:p w14:paraId="08611936" w14:textId="77777777" w:rsidR="00B66174" w:rsidRDefault="00B66174" w:rsidP="00C64416">
      <w:pPr>
        <w:pStyle w:val="ColorfulList1"/>
        <w:spacing w:line="240" w:lineRule="auto"/>
        <w:ind w:left="0"/>
      </w:pPr>
    </w:p>
    <w:p w14:paraId="012D72F7" w14:textId="77777777" w:rsidR="006563E3" w:rsidRPr="006563E3" w:rsidRDefault="006563E3" w:rsidP="006563E3">
      <w:pPr>
        <w:pStyle w:val="ColorfulList1"/>
        <w:spacing w:line="240" w:lineRule="auto"/>
      </w:pPr>
    </w:p>
    <w:p w14:paraId="47A02EB1" w14:textId="00D003FD" w:rsidR="006563E3" w:rsidRDefault="006563E3" w:rsidP="006563E3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Events</w:t>
      </w:r>
    </w:p>
    <w:p w14:paraId="077EB7F4" w14:textId="77777777" w:rsidR="00C76B73" w:rsidRDefault="00B66174" w:rsidP="00C76B73">
      <w:pPr>
        <w:pStyle w:val="ColorfulList1"/>
        <w:numPr>
          <w:ilvl w:val="0"/>
          <w:numId w:val="11"/>
        </w:numPr>
        <w:spacing w:line="240" w:lineRule="auto"/>
      </w:pPr>
      <w:r w:rsidRPr="00B66174">
        <w:t>Review</w:t>
      </w:r>
    </w:p>
    <w:p w14:paraId="491BD8C2" w14:textId="77777777" w:rsidR="00C76B73" w:rsidRDefault="006563E3" w:rsidP="00C76B73">
      <w:pPr>
        <w:pStyle w:val="ColorfulList1"/>
        <w:numPr>
          <w:ilvl w:val="1"/>
          <w:numId w:val="11"/>
        </w:numPr>
        <w:spacing w:line="240" w:lineRule="auto"/>
      </w:pPr>
      <w:r>
        <w:t xml:space="preserve">Look at event handlers in </w:t>
      </w:r>
      <w:proofErr w:type="spellStart"/>
      <w:r>
        <w:t>PhoneWord</w:t>
      </w:r>
      <w:proofErr w:type="spellEnd"/>
      <w:r>
        <w:t xml:space="preserve">, </w:t>
      </w:r>
      <w:proofErr w:type="spellStart"/>
      <w:r>
        <w:t>ViewController.cs</w:t>
      </w:r>
      <w:proofErr w:type="spellEnd"/>
      <w:r>
        <w:t xml:space="preserve">, </w:t>
      </w:r>
      <w:proofErr w:type="spellStart"/>
      <w:r>
        <w:t>ViewDidLoad</w:t>
      </w:r>
      <w:proofErr w:type="spellEnd"/>
    </w:p>
    <w:p w14:paraId="08D91847" w14:textId="77777777" w:rsidR="00C76B73" w:rsidRDefault="006563E3" w:rsidP="00C76B73">
      <w:pPr>
        <w:pStyle w:val="ColorfulList1"/>
        <w:numPr>
          <w:ilvl w:val="1"/>
          <w:numId w:val="11"/>
        </w:numPr>
        <w:spacing w:line="240" w:lineRule="auto"/>
      </w:pPr>
      <w:r>
        <w:t xml:space="preserve">Look at </w:t>
      </w:r>
      <w:r w:rsidR="00B66174">
        <w:t>the Button Fun example</w:t>
      </w:r>
    </w:p>
    <w:p w14:paraId="51B875A8" w14:textId="0B8520A8" w:rsidR="00EF1391" w:rsidRDefault="00EF1391" w:rsidP="00C76B73">
      <w:pPr>
        <w:pStyle w:val="ColorfulList1"/>
        <w:numPr>
          <w:ilvl w:val="0"/>
          <w:numId w:val="11"/>
        </w:numPr>
        <w:spacing w:line="240" w:lineRule="auto"/>
      </w:pPr>
      <w:proofErr w:type="spellStart"/>
      <w:r>
        <w:t>FirstResponder</w:t>
      </w:r>
      <w:proofErr w:type="spellEnd"/>
      <w:r>
        <w:t>, responder chain – events bubble up the hierarchy to the screen.</w:t>
      </w:r>
    </w:p>
    <w:p w14:paraId="444310A1" w14:textId="77777777" w:rsidR="00FC407A" w:rsidRDefault="00FC407A" w:rsidP="00FC407A">
      <w:pPr>
        <w:pStyle w:val="ColorfulList1"/>
        <w:spacing w:line="240" w:lineRule="auto"/>
        <w:ind w:left="0"/>
      </w:pPr>
    </w:p>
    <w:p w14:paraId="05902DBE" w14:textId="77777777" w:rsidR="00FC407A" w:rsidRDefault="00FC407A" w:rsidP="00FC407A">
      <w:pPr>
        <w:spacing w:line="240" w:lineRule="auto"/>
        <w:rPr>
          <w:u w:val="single"/>
        </w:rPr>
      </w:pPr>
      <w:r>
        <w:rPr>
          <w:u w:val="single"/>
        </w:rPr>
        <w:t>UI Constraints</w:t>
      </w:r>
    </w:p>
    <w:p w14:paraId="07378DF8" w14:textId="636835D7" w:rsidR="00FC407A" w:rsidRDefault="00FC407A" w:rsidP="00FC407A">
      <w:pPr>
        <w:pStyle w:val="ListParagraph"/>
        <w:numPr>
          <w:ilvl w:val="0"/>
          <w:numId w:val="14"/>
        </w:numPr>
        <w:spacing w:line="240" w:lineRule="auto"/>
      </w:pPr>
      <w:r>
        <w:t xml:space="preserve">Adaptive </w:t>
      </w:r>
      <w:r w:rsidR="005100C8">
        <w:t>layout, or Auto Layout</w:t>
      </w:r>
    </w:p>
    <w:p w14:paraId="2FE674BD" w14:textId="37194543" w:rsidR="005100C8" w:rsidRDefault="005100C8" w:rsidP="005100C8">
      <w:pPr>
        <w:pStyle w:val="ListParagraph"/>
        <w:numPr>
          <w:ilvl w:val="1"/>
          <w:numId w:val="14"/>
        </w:numPr>
        <w:spacing w:line="240" w:lineRule="auto"/>
      </w:pPr>
      <w:r>
        <w:t>Aka responsive design</w:t>
      </w:r>
    </w:p>
    <w:p w14:paraId="044A1FE5" w14:textId="5F82E392" w:rsidR="005100C8" w:rsidRDefault="005100C8" w:rsidP="00FC407A">
      <w:pPr>
        <w:pStyle w:val="ListParagraph"/>
        <w:numPr>
          <w:ilvl w:val="1"/>
          <w:numId w:val="14"/>
        </w:numPr>
        <w:spacing w:line="240" w:lineRule="auto"/>
      </w:pPr>
      <w:r>
        <w:t>This is adaptive layout “lite” using just auto layout constraints – no size classes (</w:t>
      </w:r>
      <w:proofErr w:type="spellStart"/>
      <w:r>
        <w:t>Maskrey</w:t>
      </w:r>
      <w:proofErr w:type="spellEnd"/>
      <w:r>
        <w:t xml:space="preserve"> Ch. 5)</w:t>
      </w:r>
    </w:p>
    <w:p w14:paraId="794E228E" w14:textId="0AB22BF8" w:rsidR="00FC407A" w:rsidRDefault="00FC407A" w:rsidP="00FC407A">
      <w:pPr>
        <w:pStyle w:val="ListParagraph"/>
        <w:numPr>
          <w:ilvl w:val="1"/>
          <w:numId w:val="14"/>
        </w:numPr>
        <w:spacing w:line="240" w:lineRule="auto"/>
      </w:pPr>
      <w:r>
        <w:t>Relative control placement</w:t>
      </w:r>
      <w:r w:rsidR="005100C8">
        <w:t xml:space="preserve"> using </w:t>
      </w:r>
    </w:p>
    <w:p w14:paraId="45909C05" w14:textId="0B9FC0C0" w:rsidR="00FC407A" w:rsidRDefault="00FC407A" w:rsidP="00FC407A">
      <w:pPr>
        <w:pStyle w:val="ListParagraph"/>
        <w:numPr>
          <w:ilvl w:val="1"/>
          <w:numId w:val="14"/>
        </w:numPr>
        <w:spacing w:line="240" w:lineRule="auto"/>
      </w:pPr>
      <w:r>
        <w:t xml:space="preserve">Adapts to different screen sizes </w:t>
      </w:r>
      <w:r w:rsidRPr="002F3DD9">
        <w:rPr>
          <w:u w:val="single"/>
        </w:rPr>
        <w:t>and</w:t>
      </w:r>
      <w:r>
        <w:t xml:space="preserve"> orientations</w:t>
      </w:r>
    </w:p>
    <w:p w14:paraId="4E3BB05C" w14:textId="77777777" w:rsidR="009F3380" w:rsidRDefault="009F3380" w:rsidP="00FC407A">
      <w:pPr>
        <w:pStyle w:val="ListParagraph"/>
        <w:numPr>
          <w:ilvl w:val="0"/>
          <w:numId w:val="14"/>
        </w:numPr>
        <w:spacing w:line="240" w:lineRule="auto"/>
      </w:pPr>
      <w:r>
        <w:t xml:space="preserve">Auto Layout constraints </w:t>
      </w:r>
    </w:p>
    <w:p w14:paraId="57BE3E29" w14:textId="0217D9CB" w:rsidR="00FC407A" w:rsidRDefault="009F3380" w:rsidP="009F3380">
      <w:pPr>
        <w:pStyle w:val="ListParagraph"/>
        <w:numPr>
          <w:ilvl w:val="1"/>
          <w:numId w:val="14"/>
        </w:numPr>
        <w:spacing w:line="240" w:lineRule="auto"/>
      </w:pPr>
      <w:r>
        <w:t xml:space="preserve">Auto Layout </w:t>
      </w:r>
      <w:r w:rsidR="00FC407A">
        <w:t xml:space="preserve">mode </w:t>
      </w:r>
      <w:r>
        <w:t xml:space="preserve">enabled by default </w:t>
      </w:r>
      <w:r w:rsidR="00FC407A">
        <w:t>in Xamarin Studio</w:t>
      </w:r>
      <w:r>
        <w:t xml:space="preserve"> (setting of the storyboard)</w:t>
      </w:r>
    </w:p>
    <w:p w14:paraId="7A1DF142" w14:textId="69BD614B" w:rsidR="001F309F" w:rsidRDefault="001F309F" w:rsidP="00FC407A">
      <w:pPr>
        <w:pStyle w:val="ListParagraph"/>
        <w:numPr>
          <w:ilvl w:val="1"/>
          <w:numId w:val="14"/>
        </w:numPr>
        <w:spacing w:line="240" w:lineRule="auto"/>
      </w:pPr>
      <w:r>
        <w:t>Toolbar at top of storyboard has constraint controls</w:t>
      </w:r>
    </w:p>
    <w:p w14:paraId="214A5EE1" w14:textId="2EA37926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Add constraints- adds default constraints</w:t>
      </w:r>
    </w:p>
    <w:p w14:paraId="438134A3" w14:textId="506B77E0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Remove constraints- removes them all</w:t>
      </w:r>
    </w:p>
    <w:p w14:paraId="0E10F3CC" w14:textId="3B6597E6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Update frames based on constraints. This fixes the problem of the rendering in the storyboard not being in sync with new constraints</w:t>
      </w:r>
    </w:p>
    <w:p w14:paraId="38639CA3" w14:textId="12487E09" w:rsidR="00FC407A" w:rsidRDefault="009F3380" w:rsidP="00FC407A">
      <w:pPr>
        <w:pStyle w:val="ListParagraph"/>
        <w:numPr>
          <w:ilvl w:val="1"/>
          <w:numId w:val="14"/>
        </w:numPr>
        <w:spacing w:line="240" w:lineRule="auto"/>
      </w:pPr>
      <w:r>
        <w:t>Mathematical relationship between UI elements</w:t>
      </w:r>
    </w:p>
    <w:p w14:paraId="45E2BABF" w14:textId="2622FA38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Look at some constraints</w:t>
      </w:r>
    </w:p>
    <w:p w14:paraId="2D257D66" w14:textId="797CA2F1" w:rsidR="009F3380" w:rsidRDefault="009A541E" w:rsidP="00FC407A">
      <w:pPr>
        <w:pStyle w:val="ListParagraph"/>
        <w:numPr>
          <w:ilvl w:val="1"/>
          <w:numId w:val="14"/>
        </w:numPr>
        <w:spacing w:line="240" w:lineRule="auto"/>
      </w:pPr>
      <w:r>
        <w:t>Pin Spacing controls</w:t>
      </w:r>
    </w:p>
    <w:p w14:paraId="4028D4E8" w14:textId="4C1BF04E" w:rsidR="009A541E" w:rsidRDefault="009A541E" w:rsidP="009A541E">
      <w:pPr>
        <w:pStyle w:val="ListParagraph"/>
        <w:numPr>
          <w:ilvl w:val="2"/>
          <w:numId w:val="14"/>
        </w:numPr>
        <w:spacing w:line="240" w:lineRule="auto"/>
      </w:pPr>
      <w:r>
        <w:t>T shaped handles on the UI elements</w:t>
      </w:r>
    </w:p>
    <w:p w14:paraId="095D9758" w14:textId="5FCC7D4D" w:rsidR="00932B5C" w:rsidRPr="00E62C81" w:rsidRDefault="00932B5C" w:rsidP="001B6D35">
      <w:pPr>
        <w:pStyle w:val="ListParagraph"/>
        <w:spacing w:line="240" w:lineRule="auto"/>
        <w:ind w:left="2520"/>
      </w:pPr>
    </w:p>
    <w:sectPr w:rsidR="00932B5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7A19E" w14:textId="77777777" w:rsidR="00B345A6" w:rsidRDefault="00B345A6">
      <w:pPr>
        <w:spacing w:after="0" w:line="240" w:lineRule="auto"/>
      </w:pPr>
      <w:r>
        <w:separator/>
      </w:r>
    </w:p>
  </w:endnote>
  <w:endnote w:type="continuationSeparator" w:id="0">
    <w:p w14:paraId="5BF4E31B" w14:textId="77777777" w:rsidR="00B345A6" w:rsidRDefault="00B3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C64416" w:rsidRDefault="00C6441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84310" w14:textId="77777777" w:rsidR="00B345A6" w:rsidRDefault="00B345A6">
      <w:pPr>
        <w:spacing w:after="0" w:line="240" w:lineRule="auto"/>
      </w:pPr>
      <w:r>
        <w:separator/>
      </w:r>
    </w:p>
  </w:footnote>
  <w:footnote w:type="continuationSeparator" w:id="0">
    <w:p w14:paraId="162F5869" w14:textId="77777777" w:rsidR="00B345A6" w:rsidRDefault="00B34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07D1CA13" w:rsidR="00C64416" w:rsidRPr="00303242" w:rsidRDefault="00C64416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25,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60D657FC">
      <w:start w:val="1"/>
      <w:numFmt w:val="decimal"/>
      <w:lvlText w:val="%1."/>
      <w:lvlJc w:val="left"/>
      <w:pPr>
        <w:ind w:left="720" w:hanging="360"/>
      </w:pPr>
    </w:lvl>
    <w:lvl w:ilvl="1" w:tplc="CA8AC80E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7F7C52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CD085782">
      <w:start w:val="1"/>
      <w:numFmt w:val="decimal"/>
      <w:lvlRestart w:val="0"/>
      <w:lvlText w:val="%4."/>
      <w:lvlJc w:val="left"/>
      <w:pPr>
        <w:ind w:left="2880" w:hanging="360"/>
      </w:pPr>
    </w:lvl>
    <w:lvl w:ilvl="4" w:tplc="8CBCA39C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3F5C156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CAA4AFB8">
      <w:start w:val="1"/>
      <w:numFmt w:val="decimal"/>
      <w:lvlRestart w:val="0"/>
      <w:lvlText w:val="%7."/>
      <w:lvlJc w:val="left"/>
      <w:pPr>
        <w:ind w:left="5040" w:hanging="360"/>
      </w:pPr>
    </w:lvl>
    <w:lvl w:ilvl="7" w:tplc="9364CEA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14D459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00A1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EE866C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203F7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10F8F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FEA33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16A66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CC515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8ADE2E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5ACF2A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86F4C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E5E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2E7D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FDD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A791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4649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17B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D78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827A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06F8A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07B2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CDB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B7B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8206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455D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48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5B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863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65AA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21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855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028C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C443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48629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87FA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F5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CE61D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DC02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0377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465A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2A20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60F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C170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80F2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E1D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16A5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0CBA93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F445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70DA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2853A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682AF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D4C192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E0467A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826FF6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6EC71C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BCE2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BD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C1CC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695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AC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837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27A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0C59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0D14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A50EA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E82A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4E8D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4C8E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CE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0454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078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C752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BCBAA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5A2F00"/>
    <w:multiLevelType w:val="hybridMultilevel"/>
    <w:tmpl w:val="9F26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15F1D"/>
    <w:multiLevelType w:val="hybridMultilevel"/>
    <w:tmpl w:val="275A0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A43"/>
    <w:rsid w:val="00104B51"/>
    <w:rsid w:val="0015152E"/>
    <w:rsid w:val="00172A27"/>
    <w:rsid w:val="001B6D35"/>
    <w:rsid w:val="001F309F"/>
    <w:rsid w:val="00206D8D"/>
    <w:rsid w:val="00214BBF"/>
    <w:rsid w:val="00377CC4"/>
    <w:rsid w:val="003A2F74"/>
    <w:rsid w:val="004102D6"/>
    <w:rsid w:val="00446045"/>
    <w:rsid w:val="005100C8"/>
    <w:rsid w:val="005D1812"/>
    <w:rsid w:val="005D4CF5"/>
    <w:rsid w:val="006563E3"/>
    <w:rsid w:val="00776D52"/>
    <w:rsid w:val="008C5404"/>
    <w:rsid w:val="00932B5C"/>
    <w:rsid w:val="009860F0"/>
    <w:rsid w:val="009A541E"/>
    <w:rsid w:val="009F3380"/>
    <w:rsid w:val="00B345A6"/>
    <w:rsid w:val="00B66174"/>
    <w:rsid w:val="00BC6257"/>
    <w:rsid w:val="00C05FFE"/>
    <w:rsid w:val="00C64416"/>
    <w:rsid w:val="00C76B73"/>
    <w:rsid w:val="00EF1391"/>
    <w:rsid w:val="00EF4B35"/>
    <w:rsid w:val="00F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qFormat/>
    <w:rsid w:val="00FC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2011-11-07T16:22:00Z</cp:lastPrinted>
  <dcterms:created xsi:type="dcterms:W3CDTF">2017-01-25T19:38:00Z</dcterms:created>
  <dcterms:modified xsi:type="dcterms:W3CDTF">2017-02-20T00:04:00Z</dcterms:modified>
</cp:coreProperties>
</file>