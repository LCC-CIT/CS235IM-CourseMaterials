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3993" w14:textId="1C8BA823" w:rsidR="00932B5C" w:rsidRDefault="00932B5C" w:rsidP="00932B5C">
      <w:pPr>
        <w:spacing w:line="240" w:lineRule="auto"/>
      </w:pPr>
      <w:bookmarkStart w:id="0" w:name="_GoBack"/>
      <w:bookmarkEnd w:id="0"/>
      <w:r w:rsidRPr="00DB79FB">
        <w:rPr>
          <w:b/>
        </w:rPr>
        <w:t xml:space="preserve">Topic: </w:t>
      </w:r>
      <w:r w:rsidR="00CE60BF">
        <w:rPr>
          <w:b/>
        </w:rPr>
        <w:t>More UI Elements</w:t>
      </w:r>
      <w:r w:rsidR="00C92520">
        <w:t xml:space="preserve"> </w:t>
      </w:r>
    </w:p>
    <w:p w14:paraId="0FD8392D" w14:textId="77777777" w:rsidR="00CE60BF" w:rsidRPr="006563E3" w:rsidRDefault="00CE60BF" w:rsidP="00CE60BF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636CB970" w14:textId="4878F3C4" w:rsidR="00CE60BF" w:rsidRPr="00564D73" w:rsidRDefault="0031557C" w:rsidP="00564D73">
      <w:pPr>
        <w:pStyle w:val="ColorfulList1"/>
        <w:numPr>
          <w:ilvl w:val="0"/>
          <w:numId w:val="11"/>
        </w:numPr>
        <w:spacing w:line="240" w:lineRule="auto"/>
      </w:pPr>
      <w:r>
        <w:t>Review due dates on Moodle and talk about progress</w:t>
      </w:r>
    </w:p>
    <w:p w14:paraId="5F69E690" w14:textId="77777777" w:rsidR="00497E6B" w:rsidRDefault="00497E6B" w:rsidP="00497E6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UI Elements</w:t>
      </w:r>
    </w:p>
    <w:p w14:paraId="3680497A" w14:textId="7A3E2424" w:rsidR="00497E6B" w:rsidRDefault="00A71496" w:rsidP="00497E6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Overview</w:t>
      </w:r>
    </w:p>
    <w:p w14:paraId="7CBEFBD9" w14:textId="77777777" w:rsidR="00497E6B" w:rsidRPr="002C6FF6" w:rsidRDefault="00497E6B" w:rsidP="00497E6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r w:rsidRPr="002C6FF6">
        <w:rPr>
          <w:rFonts w:asciiTheme="majorHAnsi" w:hAnsiTheme="majorHAnsi"/>
          <w:sz w:val="20"/>
          <w:szCs w:val="20"/>
        </w:rPr>
        <w:t>Three modes:</w:t>
      </w:r>
    </w:p>
    <w:p w14:paraId="45D0B65B" w14:textId="77777777" w:rsidR="00497E6B" w:rsidRDefault="00497E6B" w:rsidP="00497E6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Active: Has actions (all controls can have actions since they inherit from </w:t>
      </w:r>
      <w:proofErr w:type="spellStart"/>
      <w:r>
        <w:rPr>
          <w:rFonts w:asciiTheme="majorHAnsi" w:hAnsiTheme="majorHAnsi"/>
          <w:sz w:val="20"/>
          <w:szCs w:val="20"/>
        </w:rPr>
        <w:t>UIControl</w:t>
      </w:r>
      <w:proofErr w:type="spellEnd"/>
      <w:r>
        <w:rPr>
          <w:rFonts w:asciiTheme="majorHAnsi" w:hAnsiTheme="majorHAnsi"/>
          <w:sz w:val="20"/>
          <w:szCs w:val="20"/>
        </w:rPr>
        <w:t>)</w:t>
      </w:r>
    </w:p>
    <w:p w14:paraId="72F0AB14" w14:textId="77777777" w:rsidR="00497E6B" w:rsidRDefault="00497E6B" w:rsidP="00497E6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Static: No actions and no interactivity (like the </w:t>
      </w:r>
      <w:proofErr w:type="spellStart"/>
      <w:r>
        <w:rPr>
          <w:rFonts w:asciiTheme="majorHAnsi" w:hAnsiTheme="majorHAnsi"/>
          <w:sz w:val="20"/>
          <w:szCs w:val="20"/>
        </w:rPr>
        <w:t>ImageView</w:t>
      </w:r>
      <w:proofErr w:type="spellEnd"/>
      <w:r>
        <w:rPr>
          <w:rFonts w:asciiTheme="majorHAnsi" w:hAnsiTheme="majorHAnsi"/>
          <w:sz w:val="20"/>
          <w:szCs w:val="20"/>
        </w:rPr>
        <w:t xml:space="preserve"> in this chapter’s example)</w:t>
      </w:r>
    </w:p>
    <w:p w14:paraId="15E01F4C" w14:textId="77777777" w:rsidR="00497E6B" w:rsidRDefault="00497E6B" w:rsidP="00497E6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Passive: Can store values but doesn’t have any actions (like the </w:t>
      </w:r>
      <w:proofErr w:type="spellStart"/>
      <w:r>
        <w:rPr>
          <w:rFonts w:asciiTheme="majorHAnsi" w:hAnsiTheme="majorHAnsi"/>
          <w:sz w:val="20"/>
          <w:szCs w:val="20"/>
        </w:rPr>
        <w:t>TextField</w:t>
      </w:r>
      <w:proofErr w:type="spellEnd"/>
      <w:r>
        <w:rPr>
          <w:rFonts w:asciiTheme="majorHAnsi" w:hAnsiTheme="majorHAnsi"/>
          <w:sz w:val="20"/>
          <w:szCs w:val="20"/>
        </w:rPr>
        <w:t xml:space="preserve"> in this Ch. Example)</w:t>
      </w:r>
    </w:p>
    <w:p w14:paraId="521D51FE" w14:textId="77777777" w:rsidR="00497E6B" w:rsidRDefault="00497E6B" w:rsidP="00497E6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r w:rsidRPr="002C6FF6">
        <w:rPr>
          <w:rFonts w:asciiTheme="majorHAnsi" w:hAnsiTheme="majorHAnsi"/>
          <w:sz w:val="20"/>
          <w:szCs w:val="20"/>
        </w:rPr>
        <w:t xml:space="preserve">Controls can have </w:t>
      </w:r>
      <w:r>
        <w:rPr>
          <w:rFonts w:asciiTheme="majorHAnsi" w:hAnsiTheme="majorHAnsi"/>
          <w:sz w:val="20"/>
          <w:szCs w:val="20"/>
        </w:rPr>
        <w:t>more than one Action</w:t>
      </w:r>
    </w:p>
    <w:p w14:paraId="6F300DA5" w14:textId="77777777" w:rsidR="00564D73" w:rsidRDefault="00497E6B" w:rsidP="00CE60B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More than one control can use the same Action</w:t>
      </w:r>
    </w:p>
    <w:p w14:paraId="5D12E982" w14:textId="218864AF" w:rsidR="00CE60BF" w:rsidRPr="00564D73" w:rsidRDefault="00CE60BF" w:rsidP="00564D7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64D73">
        <w:rPr>
          <w:rFonts w:asciiTheme="majorHAnsi" w:hAnsiTheme="majorHAnsi"/>
          <w:sz w:val="20"/>
          <w:szCs w:val="20"/>
        </w:rPr>
        <w:t>Techniques:</w:t>
      </w:r>
    </w:p>
    <w:p w14:paraId="399508AD" w14:textId="77777777" w:rsidR="00CE60BF" w:rsidRPr="00FF2DFC" w:rsidRDefault="00CE60BF" w:rsidP="00CE60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F2DFC">
        <w:rPr>
          <w:rFonts w:asciiTheme="majorHAnsi" w:hAnsiTheme="majorHAnsi"/>
          <w:sz w:val="20"/>
          <w:szCs w:val="20"/>
        </w:rPr>
        <w:t>how to set and retrieve the values of various controls</w:t>
      </w:r>
    </w:p>
    <w:p w14:paraId="257AB6A2" w14:textId="77777777" w:rsidR="00CE60BF" w:rsidRPr="00FF2DFC" w:rsidRDefault="00CE60BF" w:rsidP="00CE60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F2DFC">
        <w:rPr>
          <w:rFonts w:asciiTheme="majorHAnsi" w:hAnsiTheme="majorHAnsi"/>
          <w:sz w:val="20"/>
          <w:szCs w:val="20"/>
        </w:rPr>
        <w:t>how to use action sheets to force the user to make a choice</w:t>
      </w:r>
    </w:p>
    <w:p w14:paraId="6FBD19E6" w14:textId="77777777" w:rsidR="00CE60BF" w:rsidRDefault="00CE60BF" w:rsidP="00CE60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F2DFC">
        <w:rPr>
          <w:rFonts w:asciiTheme="majorHAnsi" w:hAnsiTheme="majorHAnsi"/>
          <w:sz w:val="20"/>
          <w:szCs w:val="20"/>
        </w:rPr>
        <w:t xml:space="preserve">how to use alerts to give the user important feedback. </w:t>
      </w:r>
    </w:p>
    <w:p w14:paraId="712D83F2" w14:textId="7A2BCDB3" w:rsidR="00665513" w:rsidRPr="00FF2DFC" w:rsidRDefault="00665513" w:rsidP="00CE60B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how to close the keyboard when the user touches the background.</w:t>
      </w:r>
    </w:p>
    <w:p w14:paraId="44977D79" w14:textId="77777777" w:rsidR="00CE60BF" w:rsidRPr="00FF2DFC" w:rsidRDefault="00CE60BF" w:rsidP="00CE60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02B55A9C" w14:textId="77777777" w:rsidR="00CE60BF" w:rsidRPr="00FF2DFC" w:rsidRDefault="00CE60BF" w:rsidP="00CE60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F2DFC">
        <w:rPr>
          <w:rFonts w:asciiTheme="majorHAnsi" w:hAnsiTheme="majorHAnsi"/>
          <w:sz w:val="20"/>
          <w:szCs w:val="20"/>
        </w:rPr>
        <w:t>Topics:</w:t>
      </w:r>
    </w:p>
    <w:p w14:paraId="63DBB9A9" w14:textId="0E3964A8" w:rsidR="00B86DCF" w:rsidRDefault="00665513" w:rsidP="00B86DC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UI Element</w:t>
      </w:r>
      <w:r w:rsidR="00CE60BF" w:rsidRPr="00FF2DFC">
        <w:rPr>
          <w:rFonts w:asciiTheme="majorHAnsi" w:hAnsiTheme="majorHAnsi"/>
          <w:sz w:val="20"/>
          <w:szCs w:val="20"/>
        </w:rPr>
        <w:t xml:space="preserve"> states</w:t>
      </w:r>
    </w:p>
    <w:p w14:paraId="3928BBA4" w14:textId="3EA71526" w:rsidR="00B86DCF" w:rsidRPr="00665513" w:rsidRDefault="00665513" w:rsidP="00665513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Default</w:t>
      </w:r>
      <w:r w:rsidR="00B86DCF" w:rsidRPr="00665513">
        <w:rPr>
          <w:rFonts w:asciiTheme="majorHAnsi" w:hAnsiTheme="majorHAnsi"/>
        </w:rPr>
        <w:t>: The most common state is the default control state, which is the default</w:t>
      </w:r>
    </w:p>
    <w:p w14:paraId="6D1C8D6F" w14:textId="77777777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>state. It’s the state that controls are in when not in any of the other states.</w:t>
      </w:r>
    </w:p>
    <w:p w14:paraId="7F90F3A8" w14:textId="69373BF9" w:rsidR="00B86DCF" w:rsidRPr="00665513" w:rsidRDefault="00665513" w:rsidP="00665513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Focused</w:t>
      </w:r>
      <w:r w:rsidR="00B86DCF" w:rsidRPr="00665513">
        <w:rPr>
          <w:rFonts w:asciiTheme="majorHAnsi" w:hAnsiTheme="majorHAnsi"/>
        </w:rPr>
        <w:t>: In focus-based navigation systems, a control enters this state when it</w:t>
      </w:r>
    </w:p>
    <w:p w14:paraId="76E07FEB" w14:textId="77777777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>receives the focus. A focused control changes its appearance to indicate that it has</w:t>
      </w:r>
    </w:p>
    <w:p w14:paraId="1D985F5F" w14:textId="77777777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>focus, and this appearance differs from the appearance of the control when it is</w:t>
      </w:r>
    </w:p>
    <w:p w14:paraId="798F82DE" w14:textId="77777777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>highlighted or selected. Further interactions with the control can result in it also</w:t>
      </w:r>
    </w:p>
    <w:p w14:paraId="2AF432D3" w14:textId="77777777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>becoming highlighted or selected.</w:t>
      </w:r>
    </w:p>
    <w:p w14:paraId="3D6D4F7D" w14:textId="58513512" w:rsidR="00B86DCF" w:rsidRPr="00665513" w:rsidRDefault="00665513" w:rsidP="00665513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Highlighted</w:t>
      </w:r>
      <w:r w:rsidR="00B86DCF" w:rsidRPr="00665513">
        <w:rPr>
          <w:rFonts w:asciiTheme="majorHAnsi" w:hAnsiTheme="majorHAnsi"/>
        </w:rPr>
        <w:t>: The highlighted state is the state a control is in when it’s currently being</w:t>
      </w:r>
    </w:p>
    <w:p w14:paraId="6E4DE0CF" w14:textId="77777777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>used. For a button, this would be while the user has a finger on the button.</w:t>
      </w:r>
    </w:p>
    <w:p w14:paraId="05942843" w14:textId="178EFB57" w:rsidR="00B86DCF" w:rsidRPr="00665513" w:rsidRDefault="00665513" w:rsidP="00665513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Selected</w:t>
      </w:r>
      <w:r w:rsidR="00B86DCF" w:rsidRPr="00665513">
        <w:rPr>
          <w:rFonts w:asciiTheme="majorHAnsi" w:hAnsiTheme="majorHAnsi"/>
        </w:rPr>
        <w:t>: Only some controls support the selected state. It is usually used to indicate</w:t>
      </w:r>
    </w:p>
    <w:p w14:paraId="1FD93DCD" w14:textId="77777777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>that the control is turned on or selected. Selected is similar to highlighted, but a control</w:t>
      </w:r>
    </w:p>
    <w:p w14:paraId="2B5644A4" w14:textId="77777777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>can continue to be selected when the user is no longer directly using that control.</w:t>
      </w:r>
    </w:p>
    <w:p w14:paraId="547868AB" w14:textId="1C5C8D06" w:rsidR="00B86DCF" w:rsidRPr="00665513" w:rsidRDefault="00665513" w:rsidP="00665513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Disabled</w:t>
      </w:r>
      <w:r w:rsidR="00B86DCF" w:rsidRPr="00665513">
        <w:rPr>
          <w:rFonts w:asciiTheme="majorHAnsi" w:hAnsiTheme="majorHAnsi"/>
        </w:rPr>
        <w:t>: Controls are in the disabled state when they have been turned off, which</w:t>
      </w:r>
    </w:p>
    <w:p w14:paraId="748D3410" w14:textId="123AB773" w:rsidR="00B86DCF" w:rsidRPr="00665513" w:rsidRDefault="00B86DCF" w:rsidP="006655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r w:rsidRPr="00665513">
        <w:rPr>
          <w:rFonts w:asciiTheme="majorHAnsi" w:hAnsiTheme="majorHAnsi"/>
        </w:rPr>
        <w:t xml:space="preserve">can be done by unchecking the Enabled check box in Interface Builder or setting the control’s </w:t>
      </w:r>
      <w:proofErr w:type="spellStart"/>
      <w:r w:rsidRPr="00665513">
        <w:rPr>
          <w:rFonts w:asciiTheme="majorHAnsi" w:hAnsiTheme="majorHAnsi"/>
        </w:rPr>
        <w:t>isEnabled</w:t>
      </w:r>
      <w:proofErr w:type="spellEnd"/>
      <w:r w:rsidRPr="00665513">
        <w:rPr>
          <w:rFonts w:asciiTheme="majorHAnsi" w:hAnsiTheme="majorHAnsi"/>
        </w:rPr>
        <w:t xml:space="preserve"> property to NO.</w:t>
      </w:r>
    </w:p>
    <w:p w14:paraId="7C770BEA" w14:textId="4E75379E" w:rsidR="00CE60BF" w:rsidRDefault="00665513" w:rsidP="00CE60B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</w:t>
      </w:r>
      <w:r w:rsidR="00CE60BF" w:rsidRPr="00FF2DFC">
        <w:rPr>
          <w:rFonts w:asciiTheme="majorHAnsi" w:hAnsiTheme="majorHAnsi"/>
          <w:sz w:val="20"/>
          <w:szCs w:val="20"/>
        </w:rPr>
        <w:t xml:space="preserve">se of stretchable images to make buttons look </w:t>
      </w:r>
      <w:r>
        <w:rPr>
          <w:rFonts w:asciiTheme="majorHAnsi" w:hAnsiTheme="majorHAnsi"/>
          <w:sz w:val="20"/>
          <w:szCs w:val="20"/>
        </w:rPr>
        <w:t>“</w:t>
      </w:r>
      <w:r w:rsidR="00CE60BF" w:rsidRPr="00FF2DFC">
        <w:rPr>
          <w:rFonts w:asciiTheme="majorHAnsi" w:hAnsiTheme="majorHAnsi"/>
          <w:sz w:val="20"/>
          <w:szCs w:val="20"/>
        </w:rPr>
        <w:t>the way they should</w:t>
      </w:r>
      <w:r>
        <w:rPr>
          <w:rFonts w:asciiTheme="majorHAnsi" w:hAnsiTheme="majorHAnsi"/>
          <w:sz w:val="20"/>
          <w:szCs w:val="20"/>
        </w:rPr>
        <w:t>”</w:t>
      </w:r>
      <w:r w:rsidR="00CE60BF" w:rsidRPr="00FF2DFC">
        <w:rPr>
          <w:rFonts w:asciiTheme="majorHAnsi" w:hAnsiTheme="majorHAnsi"/>
          <w:sz w:val="20"/>
          <w:szCs w:val="20"/>
        </w:rPr>
        <w:t>.</w:t>
      </w:r>
    </w:p>
    <w:p w14:paraId="7E110F01" w14:textId="77777777" w:rsidR="00CE60BF" w:rsidRDefault="00CE60BF" w:rsidP="00CE60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77EC028E" w14:textId="10B68A59" w:rsidR="008502C2" w:rsidRDefault="008502C2" w:rsidP="00CE60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More UI Elements</w:t>
      </w:r>
    </w:p>
    <w:p w14:paraId="6DD43806" w14:textId="77777777" w:rsidR="008502C2" w:rsidRPr="00FF2DFC" w:rsidRDefault="008502C2" w:rsidP="008502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Pr="00FF2DFC">
        <w:rPr>
          <w:rFonts w:asciiTheme="majorHAnsi" w:hAnsiTheme="majorHAnsi"/>
          <w:sz w:val="20"/>
          <w:szCs w:val="20"/>
        </w:rPr>
        <w:t>lider</w:t>
      </w:r>
    </w:p>
    <w:p w14:paraId="01764282" w14:textId="77777777" w:rsidR="008502C2" w:rsidRPr="00FF2DFC" w:rsidRDefault="008502C2" w:rsidP="008502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Text fields – one set for text, one for numeric values only</w:t>
      </w:r>
    </w:p>
    <w:p w14:paraId="30E22050" w14:textId="77777777" w:rsidR="008502C2" w:rsidRPr="00FF2DFC" w:rsidRDefault="008502C2" w:rsidP="008502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Pr="00FF2DFC">
        <w:rPr>
          <w:rFonts w:asciiTheme="majorHAnsi" w:hAnsiTheme="majorHAnsi"/>
          <w:sz w:val="20"/>
          <w:szCs w:val="20"/>
        </w:rPr>
        <w:t>egmented control</w:t>
      </w:r>
      <w:r>
        <w:rPr>
          <w:rFonts w:asciiTheme="majorHAnsi" w:hAnsiTheme="majorHAnsi"/>
          <w:sz w:val="20"/>
          <w:szCs w:val="20"/>
        </w:rPr>
        <w:t>: toggles between two values</w:t>
      </w:r>
    </w:p>
    <w:p w14:paraId="6DFE618C" w14:textId="77777777" w:rsidR="008502C2" w:rsidRPr="00FF2DFC" w:rsidRDefault="008502C2" w:rsidP="008502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Switch</w:t>
      </w:r>
    </w:p>
    <w:p w14:paraId="52F11DF3" w14:textId="77777777" w:rsidR="008502C2" w:rsidRDefault="008502C2" w:rsidP="008502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Button – </w:t>
      </w:r>
      <w:r w:rsidRPr="00FF2DFC">
        <w:rPr>
          <w:rFonts w:asciiTheme="majorHAnsi" w:hAnsiTheme="majorHAnsi"/>
          <w:sz w:val="20"/>
          <w:szCs w:val="20"/>
        </w:rPr>
        <w:t xml:space="preserve">an iOS button that looks like buttons did before iOS 7. </w:t>
      </w:r>
    </w:p>
    <w:p w14:paraId="0716CCAC" w14:textId="77777777" w:rsidR="008502C2" w:rsidRPr="00FF2DFC" w:rsidRDefault="008502C2" w:rsidP="008502C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Action Sheets and Alerts</w:t>
      </w:r>
    </w:p>
    <w:p w14:paraId="342AED09" w14:textId="77777777" w:rsidR="008502C2" w:rsidRDefault="008502C2" w:rsidP="00CE60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095D9758" w14:textId="563D7C59" w:rsidR="00932B5C" w:rsidRPr="00E62C81" w:rsidRDefault="00932B5C" w:rsidP="00CE60BF">
      <w:pPr>
        <w:pStyle w:val="ColorfulList1"/>
        <w:spacing w:line="240" w:lineRule="auto"/>
        <w:ind w:left="0"/>
      </w:pPr>
    </w:p>
    <w:sectPr w:rsidR="00932B5C" w:rsidRPr="00E62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87389" w14:textId="77777777" w:rsidR="00FF2B38" w:rsidRDefault="00FF2B38">
      <w:pPr>
        <w:spacing w:after="0" w:line="240" w:lineRule="auto"/>
      </w:pPr>
      <w:r>
        <w:separator/>
      </w:r>
    </w:p>
  </w:endnote>
  <w:endnote w:type="continuationSeparator" w:id="0">
    <w:p w14:paraId="7A1B71C0" w14:textId="77777777" w:rsidR="00FF2B38" w:rsidRDefault="00FF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83FFC" w14:textId="77777777" w:rsidR="00EF1391" w:rsidRDefault="00EF1391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A87D4" w14:textId="77777777" w:rsidR="00FF2B38" w:rsidRDefault="00FF2B38">
      <w:pPr>
        <w:spacing w:after="0" w:line="240" w:lineRule="auto"/>
      </w:pPr>
      <w:r>
        <w:separator/>
      </w:r>
    </w:p>
  </w:footnote>
  <w:footnote w:type="continuationSeparator" w:id="0">
    <w:p w14:paraId="74D59200" w14:textId="77777777" w:rsidR="00FF2B38" w:rsidRDefault="00FF2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FEDA" w14:textId="53D4D133" w:rsidR="00EF1391" w:rsidRPr="00303242" w:rsidRDefault="00EF1391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564D73">
      <w:rPr>
        <w:b/>
        <w:sz w:val="24"/>
        <w:szCs w:val="24"/>
      </w:rPr>
      <w:t>February 1</w:t>
    </w:r>
    <w:r w:rsidR="00C92520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60D657FC">
      <w:start w:val="1"/>
      <w:numFmt w:val="decimal"/>
      <w:lvlText w:val="%1."/>
      <w:lvlJc w:val="left"/>
      <w:pPr>
        <w:ind w:left="720" w:hanging="360"/>
      </w:pPr>
    </w:lvl>
    <w:lvl w:ilvl="1" w:tplc="CA8AC80E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7F7C52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CD085782">
      <w:start w:val="1"/>
      <w:numFmt w:val="decimal"/>
      <w:lvlRestart w:val="0"/>
      <w:lvlText w:val="%4."/>
      <w:lvlJc w:val="left"/>
      <w:pPr>
        <w:ind w:left="2880" w:hanging="360"/>
      </w:pPr>
    </w:lvl>
    <w:lvl w:ilvl="4" w:tplc="8CBCA39C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3F5C156A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CAA4AFB8">
      <w:start w:val="1"/>
      <w:numFmt w:val="decimal"/>
      <w:lvlRestart w:val="0"/>
      <w:lvlText w:val="%7."/>
      <w:lvlJc w:val="left"/>
      <w:pPr>
        <w:ind w:left="5040" w:hanging="360"/>
      </w:pPr>
    </w:lvl>
    <w:lvl w:ilvl="7" w:tplc="9364CEA4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14D459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00A1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EE866C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203F7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10F8F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FEA33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16A66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CC515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8ADE2E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5ACF2A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86F4C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E5E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2E7D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4FDD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A791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4649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017B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CD78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6827A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06F8A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07B2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CDB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6B7B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8206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455D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E487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5B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863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65AA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21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68554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028C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C443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48629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87FA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0F50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CE61D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DC02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0377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465A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2A20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60F1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C170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80F2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EE1D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16A55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0CBA93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F445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70DA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2853A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682AF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D4C192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E0467A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826FF6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6EC71C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BCE2E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47BD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AC1CC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6695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6AC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8376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27A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0C59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90D14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A50EA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E82A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4E8D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4C8E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CE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0454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0782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C752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BCBAA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CD0BD5"/>
    <w:multiLevelType w:val="hybridMultilevel"/>
    <w:tmpl w:val="ED48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5A2F00"/>
    <w:multiLevelType w:val="hybridMultilevel"/>
    <w:tmpl w:val="9F26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15F1D"/>
    <w:multiLevelType w:val="hybridMultilevel"/>
    <w:tmpl w:val="275A0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8"/>
  </w:num>
  <w:num w:numId="12">
    <w:abstractNumId w:val="17"/>
  </w:num>
  <w:num w:numId="13">
    <w:abstractNumId w:val="10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4A43"/>
    <w:rsid w:val="00104B51"/>
    <w:rsid w:val="0015152E"/>
    <w:rsid w:val="00160EE4"/>
    <w:rsid w:val="00172A27"/>
    <w:rsid w:val="001F309F"/>
    <w:rsid w:val="00206D8D"/>
    <w:rsid w:val="00225836"/>
    <w:rsid w:val="002D556A"/>
    <w:rsid w:val="0031557C"/>
    <w:rsid w:val="003A2F74"/>
    <w:rsid w:val="004102D6"/>
    <w:rsid w:val="00446045"/>
    <w:rsid w:val="00497E6B"/>
    <w:rsid w:val="004D0AFB"/>
    <w:rsid w:val="004F6EB9"/>
    <w:rsid w:val="005100C8"/>
    <w:rsid w:val="00564D73"/>
    <w:rsid w:val="005D1812"/>
    <w:rsid w:val="005D4CF5"/>
    <w:rsid w:val="005F747F"/>
    <w:rsid w:val="006563E3"/>
    <w:rsid w:val="00665513"/>
    <w:rsid w:val="00776D52"/>
    <w:rsid w:val="008502C2"/>
    <w:rsid w:val="008A00BC"/>
    <w:rsid w:val="008C5404"/>
    <w:rsid w:val="00932B5C"/>
    <w:rsid w:val="00966A92"/>
    <w:rsid w:val="009860F0"/>
    <w:rsid w:val="009A541E"/>
    <w:rsid w:val="009F3380"/>
    <w:rsid w:val="00A71496"/>
    <w:rsid w:val="00AE4CAA"/>
    <w:rsid w:val="00B66174"/>
    <w:rsid w:val="00B86DCF"/>
    <w:rsid w:val="00BB0841"/>
    <w:rsid w:val="00BC6257"/>
    <w:rsid w:val="00C05FFE"/>
    <w:rsid w:val="00C76B73"/>
    <w:rsid w:val="00C92520"/>
    <w:rsid w:val="00CD12BD"/>
    <w:rsid w:val="00CE60BF"/>
    <w:rsid w:val="00CF736A"/>
    <w:rsid w:val="00DC7C14"/>
    <w:rsid w:val="00EF1391"/>
    <w:rsid w:val="00EF4B35"/>
    <w:rsid w:val="00FC407A"/>
    <w:rsid w:val="00F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A8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C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1</Pages>
  <Words>329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2011-11-07T16:22:00Z</cp:lastPrinted>
  <dcterms:created xsi:type="dcterms:W3CDTF">2017-02-01T16:53:00Z</dcterms:created>
  <dcterms:modified xsi:type="dcterms:W3CDTF">2017-02-20T00:04:00Z</dcterms:modified>
</cp:coreProperties>
</file>