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C3993" w14:textId="2BC39B48" w:rsidR="00932B5C" w:rsidRPr="008A4DB5" w:rsidRDefault="00932B5C" w:rsidP="00932B5C">
      <w:pPr>
        <w:spacing w:line="240" w:lineRule="auto"/>
      </w:pPr>
      <w:r w:rsidRPr="008A4DB5">
        <w:rPr>
          <w:b/>
        </w:rPr>
        <w:t>Topic</w:t>
      </w:r>
      <w:r w:rsidR="00737ABE" w:rsidRPr="008A4DB5">
        <w:rPr>
          <w:b/>
        </w:rPr>
        <w:t>: Tab</w:t>
      </w:r>
      <w:r w:rsidR="007245A2">
        <w:rPr>
          <w:b/>
        </w:rPr>
        <w:t>le</w:t>
      </w:r>
      <w:r w:rsidR="00737ABE" w:rsidRPr="008A4DB5">
        <w:rPr>
          <w:b/>
        </w:rPr>
        <w:t xml:space="preserve"> View Controller</w:t>
      </w:r>
    </w:p>
    <w:p w14:paraId="25BF69C8" w14:textId="21CE8506" w:rsidR="006563E3" w:rsidRPr="008A4DB5" w:rsidRDefault="006563E3" w:rsidP="00737ABE">
      <w:pPr>
        <w:pStyle w:val="ColorfulList1"/>
        <w:spacing w:line="240" w:lineRule="auto"/>
        <w:ind w:left="0"/>
        <w:rPr>
          <w:u w:val="single"/>
        </w:rPr>
      </w:pPr>
      <w:r w:rsidRPr="008A4DB5">
        <w:rPr>
          <w:u w:val="single"/>
        </w:rPr>
        <w:t>Intro</w:t>
      </w:r>
    </w:p>
    <w:p w14:paraId="18B7F864" w14:textId="64C0D18B" w:rsidR="0019176F" w:rsidRPr="008A4DB5" w:rsidRDefault="0019176F" w:rsidP="00737ABE">
      <w:pPr>
        <w:pStyle w:val="ColorfulList1"/>
        <w:numPr>
          <w:ilvl w:val="0"/>
          <w:numId w:val="11"/>
        </w:numPr>
        <w:spacing w:line="240" w:lineRule="auto"/>
      </w:pPr>
      <w:r w:rsidRPr="008A4DB5">
        <w:t>Look at due dates</w:t>
      </w:r>
    </w:p>
    <w:p w14:paraId="584C9E8A" w14:textId="7D9B7022" w:rsidR="003C46CC" w:rsidRPr="00D914D9" w:rsidRDefault="00737ABE" w:rsidP="00D914D9">
      <w:pPr>
        <w:pStyle w:val="ColorfulList1"/>
        <w:numPr>
          <w:ilvl w:val="0"/>
          <w:numId w:val="11"/>
        </w:numPr>
        <w:spacing w:line="240" w:lineRule="auto"/>
      </w:pPr>
      <w:r w:rsidRPr="008A4DB5">
        <w:t>Reminder about code reviews</w:t>
      </w:r>
    </w:p>
    <w:p w14:paraId="5D136425" w14:textId="2E0B3415" w:rsidR="00192273" w:rsidRPr="008A4DB5" w:rsidRDefault="0043498F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TableView</w:t>
      </w:r>
      <w:r w:rsidR="003C46CC">
        <w:rPr>
          <w:rFonts w:asciiTheme="majorHAnsi" w:hAnsiTheme="majorHAnsi"/>
          <w:u w:val="single"/>
        </w:rPr>
        <w:t xml:space="preserve"> Applications</w:t>
      </w:r>
    </w:p>
    <w:p w14:paraId="62A9A685" w14:textId="07D63B85" w:rsidR="0043498F" w:rsidRDefault="00CD7912" w:rsidP="003C46C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</w:rPr>
        <w:t>Basic Table</w:t>
      </w:r>
    </w:p>
    <w:p w14:paraId="1D685F91" w14:textId="2C21E90E" w:rsidR="0043498F" w:rsidRPr="0043498F" w:rsidRDefault="0043498F" w:rsidP="0043498F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Look at basic concepts in</w:t>
      </w:r>
      <w:r w:rsidR="00170050">
        <w:rPr>
          <w:rFonts w:asciiTheme="majorHAnsi" w:hAnsiTheme="majorHAnsi"/>
          <w:sz w:val="20"/>
          <w:szCs w:val="20"/>
        </w:rPr>
        <w:t xml:space="preserve"> the Xamarin Guide, Working with Tables and Cells, Part 1 – Table Parts and Functionality</w:t>
      </w:r>
      <w:r w:rsidR="00170050">
        <w:rPr>
          <w:rFonts w:asciiTheme="majorHAnsi" w:hAnsiTheme="majorHAnsi"/>
          <w:sz w:val="20"/>
          <w:szCs w:val="20"/>
        </w:rPr>
        <w:br/>
      </w:r>
      <w:hyperlink r:id="rId8" w:history="1">
        <w:r w:rsidR="00CD7912" w:rsidRPr="002503BA">
          <w:rPr>
            <w:rStyle w:val="Hyperlink"/>
            <w:rFonts w:asciiTheme="majorHAnsi" w:hAnsiTheme="majorHAnsi"/>
            <w:sz w:val="20"/>
            <w:szCs w:val="20"/>
          </w:rPr>
          <w:t>https://developer.xamarin.com/guides/ios/user_interface/tables/part_1_-_table_parts_and_functionality</w:t>
        </w:r>
      </w:hyperlink>
      <w:r w:rsidR="00CD7912">
        <w:rPr>
          <w:rFonts w:asciiTheme="majorHAnsi" w:hAnsiTheme="majorHAnsi"/>
          <w:sz w:val="20"/>
          <w:szCs w:val="20"/>
        </w:rPr>
        <w:t xml:space="preserve"> </w:t>
      </w:r>
    </w:p>
    <w:p w14:paraId="47A51D37" w14:textId="5E8C66E1" w:rsidR="003C46CC" w:rsidRDefault="0043498F" w:rsidP="00CD7912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Walk-through</w:t>
      </w:r>
      <w:r w:rsidR="00170050">
        <w:rPr>
          <w:rFonts w:asciiTheme="majorHAnsi" w:hAnsiTheme="majorHAnsi"/>
        </w:rPr>
        <w:t>s</w:t>
      </w:r>
      <w:r w:rsidR="007C7A59">
        <w:rPr>
          <w:rFonts w:asciiTheme="majorHAnsi" w:hAnsiTheme="majorHAnsi"/>
        </w:rPr>
        <w:t xml:space="preserve">: </w:t>
      </w:r>
    </w:p>
    <w:p w14:paraId="0C76D1BA" w14:textId="297113EE" w:rsidR="00DC3D33" w:rsidRPr="00170050" w:rsidRDefault="0043498F" w:rsidP="00170050">
      <w:pPr>
        <w:pStyle w:val="ListParagraph"/>
        <w:widowControl w:val="0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Code from the Xamarin Guide</w:t>
      </w:r>
      <w:r w:rsidR="00170050">
        <w:rPr>
          <w:rFonts w:asciiTheme="majorHAnsi" w:hAnsiTheme="majorHAnsi"/>
        </w:rPr>
        <w:t xml:space="preserve">, </w:t>
      </w:r>
      <w:r w:rsidR="005A5191" w:rsidRPr="00170050">
        <w:rPr>
          <w:rFonts w:asciiTheme="majorHAnsi" w:hAnsiTheme="majorHAnsi"/>
        </w:rPr>
        <w:t>Part 2</w:t>
      </w:r>
      <w:r w:rsidR="00CD7912" w:rsidRPr="00170050">
        <w:rPr>
          <w:rFonts w:asciiTheme="majorHAnsi" w:hAnsiTheme="majorHAnsi"/>
        </w:rPr>
        <w:t xml:space="preserve">, </w:t>
      </w:r>
      <w:r w:rsidRPr="00170050">
        <w:rPr>
          <w:rFonts w:asciiTheme="majorHAnsi" w:hAnsiTheme="majorHAnsi"/>
          <w:b/>
        </w:rPr>
        <w:t>BasicTable</w:t>
      </w:r>
      <w:r w:rsidR="00170050">
        <w:rPr>
          <w:rFonts w:asciiTheme="majorHAnsi" w:hAnsiTheme="majorHAnsi"/>
        </w:rPr>
        <w:br/>
      </w:r>
      <w:hyperlink r:id="rId9" w:history="1">
        <w:r w:rsidR="00170050" w:rsidRPr="002503BA">
          <w:rPr>
            <w:rStyle w:val="Hyperlink"/>
            <w:rFonts w:asciiTheme="majorHAnsi" w:hAnsiTheme="majorHAnsi"/>
          </w:rPr>
          <w:t>https://github.com/xamarin/ios-samples/tree/master/WorkingWithTables</w:t>
        </w:r>
      </w:hyperlink>
    </w:p>
    <w:p w14:paraId="154C6674" w14:textId="2F033766" w:rsidR="00170050" w:rsidRDefault="00170050" w:rsidP="00170050">
      <w:pPr>
        <w:pStyle w:val="ListParagraph"/>
        <w:widowControl w:val="0"/>
        <w:numPr>
          <w:ilvl w:val="3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170050">
        <w:rPr>
          <w:rFonts w:asciiTheme="majorHAnsi" w:hAnsiTheme="majorHAnsi"/>
        </w:rPr>
        <w:t>List of plants, no storyboard</w:t>
      </w:r>
    </w:p>
    <w:p w14:paraId="2D7FF435" w14:textId="197880DD" w:rsidR="00DC3D33" w:rsidRDefault="005A5191" w:rsidP="00170050">
      <w:pPr>
        <w:pStyle w:val="ListParagraph"/>
        <w:widowControl w:val="0"/>
        <w:numPr>
          <w:ilvl w:val="3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Note: </w:t>
      </w:r>
      <w:r w:rsidR="00DC3D33">
        <w:rPr>
          <w:rFonts w:asciiTheme="majorHAnsi" w:hAnsiTheme="majorHAnsi"/>
        </w:rPr>
        <w:t>Data source doesn’t require an array, but it’s being converte</w:t>
      </w:r>
      <w:r>
        <w:rPr>
          <w:rFonts w:asciiTheme="majorHAnsi" w:hAnsiTheme="majorHAnsi"/>
        </w:rPr>
        <w:t>d List&lt;string&gt; users .ToArray(). Maybe p</w:t>
      </w:r>
      <w:r w:rsidR="00DC3D33">
        <w:rPr>
          <w:rFonts w:asciiTheme="majorHAnsi" w:hAnsiTheme="majorHAnsi"/>
        </w:rPr>
        <w:t xml:space="preserve">rogrammer preference? </w:t>
      </w:r>
    </w:p>
    <w:p w14:paraId="64890E47" w14:textId="7F4A9F9E" w:rsidR="0043498F" w:rsidRDefault="0043498F" w:rsidP="00CD7912">
      <w:pPr>
        <w:pStyle w:val="ListParagraph"/>
        <w:widowControl w:val="0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Look at the Ch. 8</w:t>
      </w:r>
      <w:r w:rsidR="00446DED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="00446DED" w:rsidRPr="00446DED">
        <w:rPr>
          <w:rFonts w:asciiTheme="majorHAnsi" w:hAnsiTheme="majorHAnsi"/>
          <w:b/>
        </w:rPr>
        <w:t>SimpleTable</w:t>
      </w:r>
      <w:r w:rsidR="00446DED">
        <w:rPr>
          <w:rFonts w:asciiTheme="majorHAnsi" w:hAnsiTheme="majorHAnsi"/>
        </w:rPr>
        <w:t xml:space="preserve"> – </w:t>
      </w:r>
      <w:r>
        <w:rPr>
          <w:rFonts w:asciiTheme="majorHAnsi" w:hAnsiTheme="majorHAnsi"/>
        </w:rPr>
        <w:t>list of Dwarves (no index or detail view)</w:t>
      </w:r>
    </w:p>
    <w:p w14:paraId="6DBD3AE5" w14:textId="0F894799" w:rsidR="00D914D9" w:rsidRDefault="00D914D9" w:rsidP="00446DED">
      <w:pPr>
        <w:pStyle w:val="ListParagraph"/>
        <w:widowControl w:val="0"/>
        <w:numPr>
          <w:ilvl w:val="3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Has a TableViewController on the storyboard (different from the book, which has a ViewController on the storyboard)</w:t>
      </w:r>
    </w:p>
    <w:p w14:paraId="6CDDAA29" w14:textId="3F4EB8FC" w:rsidR="00446DED" w:rsidRDefault="00446DED" w:rsidP="00446DED">
      <w:pPr>
        <w:pStyle w:val="ListParagraph"/>
        <w:widowControl w:val="0"/>
        <w:numPr>
          <w:ilvl w:val="3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Has detail text in the row</w:t>
      </w:r>
    </w:p>
    <w:p w14:paraId="0ED5E8C0" w14:textId="4A1B6DF8" w:rsidR="00446DED" w:rsidRDefault="00446DED" w:rsidP="00446DED">
      <w:pPr>
        <w:pStyle w:val="ListParagraph"/>
        <w:widowControl w:val="0"/>
        <w:numPr>
          <w:ilvl w:val="3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Has an images (star) that changes when the row is clicked</w:t>
      </w:r>
    </w:p>
    <w:p w14:paraId="59FA326A" w14:textId="4B53B3E2" w:rsidR="00CD7912" w:rsidRDefault="00CD7912" w:rsidP="00CD791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Table </w:t>
      </w:r>
      <w:r w:rsidR="00170050">
        <w:rPr>
          <w:rFonts w:asciiTheme="majorHAnsi" w:hAnsiTheme="majorHAnsi"/>
        </w:rPr>
        <w:t xml:space="preserve">with </w:t>
      </w:r>
      <w:r>
        <w:rPr>
          <w:rFonts w:asciiTheme="majorHAnsi" w:hAnsiTheme="majorHAnsi"/>
        </w:rPr>
        <w:t>sections and index</w:t>
      </w:r>
    </w:p>
    <w:p w14:paraId="6E6D006B" w14:textId="749A744F" w:rsidR="00CD7912" w:rsidRDefault="00170050" w:rsidP="00CD7912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Look at concepts in the Xamarin Guide, Part 2 – Populating a Table with Data</w:t>
      </w:r>
    </w:p>
    <w:p w14:paraId="0DBD0310" w14:textId="6528BF63" w:rsidR="00CD7912" w:rsidRDefault="00CD7912" w:rsidP="00CD7912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Walk-through</w:t>
      </w:r>
      <w:r w:rsidR="00170050">
        <w:rPr>
          <w:rFonts w:asciiTheme="majorHAnsi" w:hAnsiTheme="majorHAnsi"/>
        </w:rPr>
        <w:t>s</w:t>
      </w:r>
      <w:r>
        <w:rPr>
          <w:rFonts w:asciiTheme="majorHAnsi" w:hAnsiTheme="majorHAnsi"/>
        </w:rPr>
        <w:t>:</w:t>
      </w:r>
    </w:p>
    <w:p w14:paraId="2DD70E1B" w14:textId="646CE938" w:rsidR="00170050" w:rsidRDefault="00170050" w:rsidP="00170050">
      <w:pPr>
        <w:pStyle w:val="ListParagraph"/>
        <w:widowControl w:val="0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Code from the Xamarin Guide, Part 2, B</w:t>
      </w:r>
      <w:r w:rsidRPr="005A5191">
        <w:rPr>
          <w:rFonts w:asciiTheme="majorHAnsi" w:hAnsiTheme="majorHAnsi"/>
          <w:b/>
        </w:rPr>
        <w:t>asicTableIndex</w:t>
      </w:r>
    </w:p>
    <w:p w14:paraId="37A3B473" w14:textId="2E44F594" w:rsidR="00170050" w:rsidRPr="00BF7C6B" w:rsidRDefault="00170050" w:rsidP="00170050">
      <w:pPr>
        <w:pStyle w:val="ListParagraph"/>
        <w:widowControl w:val="0"/>
        <w:numPr>
          <w:ilvl w:val="3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Reads list of plants from .txt file, no storyboard</w:t>
      </w:r>
    </w:p>
    <w:p w14:paraId="67433472" w14:textId="61E7A225" w:rsidR="00170050" w:rsidRDefault="00170050" w:rsidP="00170050">
      <w:pPr>
        <w:pStyle w:val="ListParagraph"/>
        <w:widowControl w:val="0"/>
        <w:numPr>
          <w:ilvl w:val="3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Builds sections and an index from the data</w:t>
      </w:r>
      <w:r w:rsidR="00E37F05">
        <w:rPr>
          <w:rFonts w:asciiTheme="majorHAnsi" w:hAnsiTheme="majorHAnsi"/>
        </w:rPr>
        <w:t xml:space="preserve"> by using a loop and putting them into a dictionary of lists.</w:t>
      </w:r>
    </w:p>
    <w:p w14:paraId="3A3DEF0C" w14:textId="05965501" w:rsidR="00E37F05" w:rsidRPr="00E37F05" w:rsidRDefault="00D914D9" w:rsidP="00E37F05">
      <w:pPr>
        <w:pStyle w:val="ListParagraph"/>
        <w:widowControl w:val="0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My d</w:t>
      </w:r>
      <w:r w:rsidR="00E37F05" w:rsidRPr="00E37F05">
        <w:rPr>
          <w:rFonts w:asciiTheme="majorHAnsi" w:hAnsiTheme="majorHAnsi"/>
        </w:rPr>
        <w:t>wa</w:t>
      </w:r>
      <w:r>
        <w:rPr>
          <w:rFonts w:asciiTheme="majorHAnsi" w:hAnsiTheme="majorHAnsi"/>
        </w:rPr>
        <w:t>r</w:t>
      </w:r>
      <w:r w:rsidR="00E37F05" w:rsidRPr="00E37F05">
        <w:rPr>
          <w:rFonts w:asciiTheme="majorHAnsi" w:hAnsiTheme="majorHAnsi"/>
        </w:rPr>
        <w:t>f example with an index</w:t>
      </w:r>
      <w:r>
        <w:rPr>
          <w:rFonts w:asciiTheme="majorHAnsi" w:hAnsiTheme="majorHAnsi"/>
        </w:rPr>
        <w:t xml:space="preserve">: </w:t>
      </w:r>
      <w:hyperlink r:id="rId10" w:history="1">
        <w:r w:rsidRPr="002503BA">
          <w:rPr>
            <w:rStyle w:val="Hyperlink"/>
            <w:rFonts w:asciiTheme="majorHAnsi" w:hAnsiTheme="majorHAnsi"/>
          </w:rPr>
          <w:t>https://github.com/LCC-CIT/cs235imTableViewDemo</w:t>
        </w:r>
      </w:hyperlink>
      <w:r>
        <w:rPr>
          <w:rFonts w:asciiTheme="majorHAnsi" w:hAnsiTheme="majorHAnsi"/>
        </w:rPr>
        <w:t xml:space="preserve"> </w:t>
      </w:r>
    </w:p>
    <w:p w14:paraId="07093BFD" w14:textId="77777777" w:rsidR="00737ABE" w:rsidRPr="008A4DB5" w:rsidRDefault="00737ABE" w:rsidP="00737AB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0DE7B3AD" w14:textId="03999300" w:rsidR="00300AB2" w:rsidRPr="00814A91" w:rsidRDefault="00814A91" w:rsidP="00CD791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Additional references</w:t>
      </w:r>
    </w:p>
    <w:p w14:paraId="16C84C62" w14:textId="25F8EC17" w:rsidR="00814A91" w:rsidRPr="005A5191" w:rsidRDefault="00814A91" w:rsidP="00CD7912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</w:rPr>
        <w:t>Xamarin/</w:t>
      </w:r>
      <w:proofErr w:type="spellStart"/>
      <w:r>
        <w:rPr>
          <w:rFonts w:asciiTheme="majorHAnsi" w:hAnsiTheme="majorHAnsi"/>
        </w:rPr>
        <w:t>ios</w:t>
      </w:r>
      <w:proofErr w:type="spellEnd"/>
      <w:r>
        <w:rPr>
          <w:rFonts w:asciiTheme="majorHAnsi" w:hAnsiTheme="majorHAnsi"/>
        </w:rPr>
        <w:t>-samples/</w:t>
      </w:r>
      <w:proofErr w:type="spellStart"/>
      <w:r w:rsidRPr="00BF7C6B">
        <w:rPr>
          <w:rFonts w:asciiTheme="majorHAnsi" w:hAnsiTheme="majorHAnsi"/>
        </w:rPr>
        <w:t>PopulatingATable</w:t>
      </w:r>
      <w:proofErr w:type="spellEnd"/>
      <w:r>
        <w:rPr>
          <w:rFonts w:asciiTheme="majorHAnsi" w:hAnsiTheme="majorHAnsi"/>
        </w:rPr>
        <w:t xml:space="preserve">: Storyboard just has a ViewController + View. </w:t>
      </w:r>
    </w:p>
    <w:p w14:paraId="1D26FFC1" w14:textId="77777777" w:rsidR="00814A91" w:rsidRDefault="00814A91" w:rsidP="00CD7912">
      <w:pPr>
        <w:pStyle w:val="ListParagraph"/>
        <w:widowControl w:val="0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Essentially the same as BasicTable, but with a storyboard?</w:t>
      </w:r>
    </w:p>
    <w:p w14:paraId="7C2E52C5" w14:textId="77777777" w:rsidR="00814A91" w:rsidRDefault="00814A91" w:rsidP="00CD7912">
      <w:pPr>
        <w:pStyle w:val="ListParagraph"/>
        <w:widowControl w:val="0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/>
        </w:rPr>
      </w:pPr>
      <w:r w:rsidRPr="005A5191">
        <w:rPr>
          <w:rFonts w:asciiTheme="majorHAnsi" w:hAnsiTheme="majorHAnsi"/>
        </w:rPr>
        <w:t>Clickin</w:t>
      </w:r>
      <w:r>
        <w:rPr>
          <w:rFonts w:asciiTheme="majorHAnsi" w:hAnsiTheme="majorHAnsi"/>
        </w:rPr>
        <w:t>g</w:t>
      </w:r>
      <w:r w:rsidRPr="005A5191">
        <w:rPr>
          <w:rFonts w:asciiTheme="majorHAnsi" w:hAnsiTheme="majorHAnsi"/>
        </w:rPr>
        <w:t xml:space="preserve"> on a row pops up an alert with row content</w:t>
      </w:r>
    </w:p>
    <w:p w14:paraId="182A5098" w14:textId="77777777" w:rsidR="00814A91" w:rsidRDefault="00814A91" w:rsidP="00CD7912">
      <w:pPr>
        <w:pStyle w:val="ListParagraph"/>
        <w:widowControl w:val="0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Bug! Threw an Objective-C run-time exception on the first try, then ran.</w:t>
      </w:r>
    </w:p>
    <w:p w14:paraId="2A62A8F8" w14:textId="77777777" w:rsidR="00814A91" w:rsidRDefault="00814A91" w:rsidP="00CD7912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Xamarin/</w:t>
      </w:r>
      <w:proofErr w:type="spellStart"/>
      <w:r>
        <w:rPr>
          <w:rFonts w:asciiTheme="majorHAnsi" w:hAnsiTheme="majorHAnsi"/>
        </w:rPr>
        <w:t>ios</w:t>
      </w:r>
      <w:proofErr w:type="spellEnd"/>
      <w:r>
        <w:rPr>
          <w:rFonts w:asciiTheme="majorHAnsi" w:hAnsiTheme="majorHAnsi"/>
        </w:rPr>
        <w:t>-samples/</w:t>
      </w:r>
      <w:proofErr w:type="spellStart"/>
      <w:r>
        <w:rPr>
          <w:rFonts w:asciiTheme="majorHAnsi" w:hAnsiTheme="majorHAnsi"/>
        </w:rPr>
        <w:t>TableParts</w:t>
      </w:r>
      <w:proofErr w:type="spellEnd"/>
      <w:r>
        <w:rPr>
          <w:rFonts w:asciiTheme="majorHAnsi" w:hAnsiTheme="majorHAnsi"/>
        </w:rPr>
        <w:t>: Shows the parts of a table—rows, sections, section header and footer. (</w:t>
      </w:r>
      <w:proofErr w:type="gramStart"/>
      <w:r>
        <w:rPr>
          <w:rFonts w:asciiTheme="majorHAnsi" w:hAnsiTheme="majorHAnsi"/>
        </w:rPr>
        <w:t>we</w:t>
      </w:r>
      <w:proofErr w:type="gramEnd"/>
      <w:r>
        <w:rPr>
          <w:rFonts w:asciiTheme="majorHAnsi" w:hAnsiTheme="majorHAnsi"/>
        </w:rPr>
        <w:t xml:space="preserve"> didn’t use this one, but might want to next time)</w:t>
      </w:r>
      <w:r>
        <w:rPr>
          <w:rFonts w:asciiTheme="majorHAnsi" w:hAnsiTheme="majorHAnsi"/>
        </w:rPr>
        <w:br/>
      </w:r>
      <w:hyperlink r:id="rId11" w:history="1">
        <w:r w:rsidRPr="002503BA">
          <w:rPr>
            <w:rStyle w:val="Hyperlink"/>
            <w:rFonts w:asciiTheme="majorHAnsi" w:hAnsiTheme="majorHAnsi"/>
          </w:rPr>
          <w:t>https://github.com/xamarin/ios-samples/tree/master/TableParts</w:t>
        </w:r>
      </w:hyperlink>
      <w:r>
        <w:rPr>
          <w:rFonts w:asciiTheme="majorHAnsi" w:hAnsiTheme="majorHAnsi"/>
        </w:rPr>
        <w:t xml:space="preserve"> </w:t>
      </w:r>
    </w:p>
    <w:p w14:paraId="09D250EE" w14:textId="682BBAF5" w:rsidR="008F7385" w:rsidRDefault="00EB666E" w:rsidP="00074FA4">
      <w:pPr>
        <w:pStyle w:val="ListParagraph"/>
        <w:widowControl w:val="0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>Changes to the tasks are stored back in the TableViewController’s data source.</w:t>
      </w:r>
    </w:p>
    <w:p w14:paraId="60DD9E35" w14:textId="77777777" w:rsidR="00814A91" w:rsidRPr="008A4DB5" w:rsidRDefault="00814A91" w:rsidP="00CD791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</w:rPr>
      </w:pPr>
    </w:p>
    <w:sectPr w:rsidR="00814A91" w:rsidRPr="008A4DB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FA5C1" w14:textId="77777777" w:rsidR="00446DED" w:rsidRDefault="00446DED">
      <w:pPr>
        <w:spacing w:after="0" w:line="240" w:lineRule="auto"/>
      </w:pPr>
      <w:r>
        <w:separator/>
      </w:r>
    </w:p>
  </w:endnote>
  <w:endnote w:type="continuationSeparator" w:id="0">
    <w:p w14:paraId="24861DCD" w14:textId="77777777" w:rsidR="00446DED" w:rsidRDefault="0044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83FFC" w14:textId="77777777" w:rsidR="00446DED" w:rsidRDefault="00446DED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7C2E7" w14:textId="77777777" w:rsidR="00446DED" w:rsidRDefault="00446DED">
      <w:pPr>
        <w:spacing w:after="0" w:line="240" w:lineRule="auto"/>
      </w:pPr>
      <w:r>
        <w:separator/>
      </w:r>
    </w:p>
  </w:footnote>
  <w:footnote w:type="continuationSeparator" w:id="0">
    <w:p w14:paraId="42B4D7A2" w14:textId="77777777" w:rsidR="00446DED" w:rsidRDefault="00446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8FEDA" w14:textId="05F81FD9" w:rsidR="00446DED" w:rsidRPr="00303242" w:rsidRDefault="00446DED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February 27,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06B4EE"/>
    <w:lvl w:ilvl="0" w:tplc="FFAC3436">
      <w:start w:val="1"/>
      <w:numFmt w:val="decimal"/>
      <w:lvlText w:val="%1."/>
      <w:lvlJc w:val="left"/>
      <w:pPr>
        <w:ind w:left="720" w:hanging="360"/>
      </w:pPr>
    </w:lvl>
    <w:lvl w:ilvl="1" w:tplc="4538F57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283608F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6E3E9B44">
      <w:start w:val="1"/>
      <w:numFmt w:val="decimal"/>
      <w:lvlRestart w:val="0"/>
      <w:lvlText w:val="%4."/>
      <w:lvlJc w:val="left"/>
      <w:pPr>
        <w:ind w:left="2880" w:hanging="360"/>
      </w:pPr>
    </w:lvl>
    <w:lvl w:ilvl="4" w:tplc="079C635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61219CE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58007E8A">
      <w:start w:val="1"/>
      <w:numFmt w:val="decimal"/>
      <w:lvlRestart w:val="0"/>
      <w:lvlText w:val="%7."/>
      <w:lvlJc w:val="left"/>
      <w:pPr>
        <w:ind w:left="5040" w:hanging="360"/>
      </w:pPr>
    </w:lvl>
    <w:lvl w:ilvl="7" w:tplc="D4683612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9FDA0FD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18DAD0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BB6DB04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4BA7344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D031CA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6C8F90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A727042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9ED1DA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5EC3AB6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2D40AC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ACA49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88C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38161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6B4F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87B8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589A1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835F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E994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229DC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17D6E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043E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8D38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ACE7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6AE6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C398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8BD7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2FAF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92E60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AD785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FEDA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CCDD7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EAAC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4AF9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FCD90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2A39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EE3B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C26E7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2FC4D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4CC5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5CBF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8B1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03B2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15D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E59A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24A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12CB8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99A0F9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4E974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A3AF7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B68FC4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76804D2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AB20ABA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4C2A3AC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7A5CCA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A32FCE8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E2BA9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0767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0C015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C7A7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285A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C04A1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CB40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4533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B8B1E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F1AA8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EF0D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427A7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A008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823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C0833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3CE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AFF5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40D7A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94141"/>
    <w:multiLevelType w:val="hybridMultilevel"/>
    <w:tmpl w:val="2FF6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C51774"/>
    <w:multiLevelType w:val="hybridMultilevel"/>
    <w:tmpl w:val="5DFC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C714F"/>
    <w:multiLevelType w:val="hybridMultilevel"/>
    <w:tmpl w:val="6DD4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71D89"/>
    <w:multiLevelType w:val="hybridMultilevel"/>
    <w:tmpl w:val="92A0A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345A7D"/>
    <w:multiLevelType w:val="hybridMultilevel"/>
    <w:tmpl w:val="8686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21F73"/>
    <w:multiLevelType w:val="hybridMultilevel"/>
    <w:tmpl w:val="847AD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987BD4"/>
    <w:multiLevelType w:val="hybridMultilevel"/>
    <w:tmpl w:val="A29E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F601FE"/>
    <w:multiLevelType w:val="hybridMultilevel"/>
    <w:tmpl w:val="52BC5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9CD0BD5"/>
    <w:multiLevelType w:val="hybridMultilevel"/>
    <w:tmpl w:val="4442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90040"/>
    <w:multiLevelType w:val="hybridMultilevel"/>
    <w:tmpl w:val="7088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A5312"/>
    <w:multiLevelType w:val="hybridMultilevel"/>
    <w:tmpl w:val="27E83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0915EE2"/>
    <w:multiLevelType w:val="hybridMultilevel"/>
    <w:tmpl w:val="B70E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A11B7B"/>
    <w:multiLevelType w:val="hybridMultilevel"/>
    <w:tmpl w:val="E0C8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A2F00"/>
    <w:multiLevelType w:val="hybridMultilevel"/>
    <w:tmpl w:val="8186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566A9A"/>
    <w:multiLevelType w:val="hybridMultilevel"/>
    <w:tmpl w:val="D5AA6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BD15F1D"/>
    <w:multiLevelType w:val="hybridMultilevel"/>
    <w:tmpl w:val="3FB46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4"/>
  </w:num>
  <w:num w:numId="11">
    <w:abstractNumId w:val="24"/>
  </w:num>
  <w:num w:numId="12">
    <w:abstractNumId w:val="22"/>
  </w:num>
  <w:num w:numId="13">
    <w:abstractNumId w:val="12"/>
  </w:num>
  <w:num w:numId="14">
    <w:abstractNumId w:val="18"/>
  </w:num>
  <w:num w:numId="15">
    <w:abstractNumId w:val="13"/>
  </w:num>
  <w:num w:numId="16">
    <w:abstractNumId w:val="17"/>
  </w:num>
  <w:num w:numId="17">
    <w:abstractNumId w:val="11"/>
  </w:num>
  <w:num w:numId="18">
    <w:abstractNumId w:val="19"/>
  </w:num>
  <w:num w:numId="19">
    <w:abstractNumId w:val="9"/>
  </w:num>
  <w:num w:numId="20">
    <w:abstractNumId w:val="16"/>
  </w:num>
  <w:num w:numId="21">
    <w:abstractNumId w:val="10"/>
  </w:num>
  <w:num w:numId="22">
    <w:abstractNumId w:val="20"/>
  </w:num>
  <w:num w:numId="23">
    <w:abstractNumId w:val="15"/>
  </w:num>
  <w:num w:numId="24">
    <w:abstractNumId w:val="2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22C"/>
    <w:rsid w:val="00074FA4"/>
    <w:rsid w:val="000A06B0"/>
    <w:rsid w:val="000B73B2"/>
    <w:rsid w:val="000C0F47"/>
    <w:rsid w:val="001168F5"/>
    <w:rsid w:val="001402DA"/>
    <w:rsid w:val="00170050"/>
    <w:rsid w:val="00172A27"/>
    <w:rsid w:val="00172D63"/>
    <w:rsid w:val="0019176F"/>
    <w:rsid w:val="00192273"/>
    <w:rsid w:val="001939E5"/>
    <w:rsid w:val="001B10D6"/>
    <w:rsid w:val="00206D8D"/>
    <w:rsid w:val="0023011F"/>
    <w:rsid w:val="002C6FF6"/>
    <w:rsid w:val="002E4A03"/>
    <w:rsid w:val="00300AB2"/>
    <w:rsid w:val="00312935"/>
    <w:rsid w:val="00317E94"/>
    <w:rsid w:val="003C12DA"/>
    <w:rsid w:val="003C46CC"/>
    <w:rsid w:val="004102D6"/>
    <w:rsid w:val="0043498F"/>
    <w:rsid w:val="00446045"/>
    <w:rsid w:val="00446DED"/>
    <w:rsid w:val="00473AFB"/>
    <w:rsid w:val="00483EDE"/>
    <w:rsid w:val="004D7AD4"/>
    <w:rsid w:val="004F54F9"/>
    <w:rsid w:val="005177F8"/>
    <w:rsid w:val="005A5191"/>
    <w:rsid w:val="005D1812"/>
    <w:rsid w:val="005D4CF5"/>
    <w:rsid w:val="005F1051"/>
    <w:rsid w:val="00624989"/>
    <w:rsid w:val="00632A21"/>
    <w:rsid w:val="006563E3"/>
    <w:rsid w:val="006A3E6F"/>
    <w:rsid w:val="006D2995"/>
    <w:rsid w:val="007245A2"/>
    <w:rsid w:val="00737ABE"/>
    <w:rsid w:val="00776D52"/>
    <w:rsid w:val="0078187D"/>
    <w:rsid w:val="007C7A59"/>
    <w:rsid w:val="007E23A5"/>
    <w:rsid w:val="00814A91"/>
    <w:rsid w:val="008412FF"/>
    <w:rsid w:val="008A4DB5"/>
    <w:rsid w:val="008B08AC"/>
    <w:rsid w:val="008C5404"/>
    <w:rsid w:val="008F7385"/>
    <w:rsid w:val="00920589"/>
    <w:rsid w:val="00932B5C"/>
    <w:rsid w:val="009860F0"/>
    <w:rsid w:val="009B6710"/>
    <w:rsid w:val="00B01A27"/>
    <w:rsid w:val="00B0600A"/>
    <w:rsid w:val="00B47796"/>
    <w:rsid w:val="00B75C63"/>
    <w:rsid w:val="00B8410E"/>
    <w:rsid w:val="00BC6257"/>
    <w:rsid w:val="00BF7C6B"/>
    <w:rsid w:val="00C05FFE"/>
    <w:rsid w:val="00CD7912"/>
    <w:rsid w:val="00D623D6"/>
    <w:rsid w:val="00D90E51"/>
    <w:rsid w:val="00D914D9"/>
    <w:rsid w:val="00D933F1"/>
    <w:rsid w:val="00DB3361"/>
    <w:rsid w:val="00DC1768"/>
    <w:rsid w:val="00DC2868"/>
    <w:rsid w:val="00DC3D33"/>
    <w:rsid w:val="00E03403"/>
    <w:rsid w:val="00E37F05"/>
    <w:rsid w:val="00E46B76"/>
    <w:rsid w:val="00E47300"/>
    <w:rsid w:val="00EB666E"/>
    <w:rsid w:val="00EC3D76"/>
    <w:rsid w:val="00ED1705"/>
    <w:rsid w:val="00EF1391"/>
    <w:rsid w:val="00EF4B35"/>
    <w:rsid w:val="00F01233"/>
    <w:rsid w:val="00F6052A"/>
    <w:rsid w:val="00FF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13A8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2DFC"/>
    <w:pPr>
      <w:ind w:left="720"/>
      <w:contextualSpacing/>
    </w:pPr>
  </w:style>
  <w:style w:type="table" w:styleId="TableGrid">
    <w:name w:val="Table Grid"/>
    <w:basedOn w:val="TableNormal"/>
    <w:uiPriority w:val="59"/>
    <w:rsid w:val="00F60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2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2DFC"/>
    <w:pPr>
      <w:ind w:left="720"/>
      <w:contextualSpacing/>
    </w:pPr>
  </w:style>
  <w:style w:type="table" w:styleId="TableGrid">
    <w:name w:val="Table Grid"/>
    <w:basedOn w:val="TableNormal"/>
    <w:uiPriority w:val="59"/>
    <w:rsid w:val="00F60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2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xamarin/ios-samples/tree/master/TableParts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xamarin.com/guides/ios/user_interface/tables/part_1_-_table_parts_and_functionality" TargetMode="External"/><Relationship Id="rId9" Type="http://schemas.openxmlformats.org/officeDocument/2006/relationships/hyperlink" Target="https://github.com/xamarin/ios-samples/tree/master/WorkingWithTables" TargetMode="External"/><Relationship Id="rId10" Type="http://schemas.openxmlformats.org/officeDocument/2006/relationships/hyperlink" Target="https://github.com/LCC-CIT/cs235imTableViewDem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62</TotalTime>
  <Pages>1</Pages>
  <Words>401</Words>
  <Characters>1848</Characters>
  <Application>Microsoft Macintosh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10</cp:revision>
  <cp:lastPrinted>2016-02-01T19:20:00Z</cp:lastPrinted>
  <dcterms:created xsi:type="dcterms:W3CDTF">2017-03-01T17:06:00Z</dcterms:created>
  <dcterms:modified xsi:type="dcterms:W3CDTF">2017-03-01T19:17:00Z</dcterms:modified>
</cp:coreProperties>
</file>